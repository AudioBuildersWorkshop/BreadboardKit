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F502C" w14:textId="0E505AB7" w:rsidR="004E1AED" w:rsidRDefault="00B9136D" w:rsidP="004E1AED">
      <w:pPr>
        <w:pStyle w:val="Title"/>
      </w:pPr>
      <w:r>
        <w:rPr>
          <w:noProof/>
        </w:rPr>
        <mc:AlternateContent>
          <mc:Choice Requires="wps">
            <w:drawing>
              <wp:anchor distT="45720" distB="45720" distL="114300" distR="114300" simplePos="0" relativeHeight="251689984" behindDoc="0" locked="0" layoutInCell="1" allowOverlap="1" wp14:anchorId="3A162380" wp14:editId="6C4A4275">
                <wp:simplePos x="0" y="0"/>
                <wp:positionH relativeFrom="column">
                  <wp:posOffset>4886325</wp:posOffset>
                </wp:positionH>
                <wp:positionV relativeFrom="paragraph">
                  <wp:posOffset>0</wp:posOffset>
                </wp:positionV>
                <wp:extent cx="1390650" cy="12668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266825"/>
                        </a:xfrm>
                        <a:prstGeom prst="rect">
                          <a:avLst/>
                        </a:prstGeom>
                        <a:solidFill>
                          <a:srgbClr val="FFFFFF"/>
                        </a:solidFill>
                        <a:ln w="9525">
                          <a:noFill/>
                          <a:miter lim="800000"/>
                          <a:headEnd/>
                          <a:tailEnd/>
                        </a:ln>
                      </wps:spPr>
                      <wps:txbx>
                        <w:txbxContent>
                          <w:p w14:paraId="1D45E21A" w14:textId="288D7F0B" w:rsidR="00D33D02" w:rsidRDefault="00D33D02" w:rsidP="00B9136D">
                            <w:pPr>
                              <w:ind w:left="-1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62380" id="_x0000_t202" coordsize="21600,21600" o:spt="202" path="m,l,21600r21600,l21600,xe">
                <v:stroke joinstyle="miter"/>
                <v:path gradientshapeok="t" o:connecttype="rect"/>
              </v:shapetype>
              <v:shape id="Text Box 2" o:spid="_x0000_s1026" type="#_x0000_t202" style="position:absolute;margin-left:384.75pt;margin-top:0;width:109.5pt;height:99.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FMIAIAAB4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" stroked="f">
                <v:textbox>
                  <w:txbxContent>
                    <w:p w14:paraId="1D45E21A" w14:textId="288D7F0B" w:rsidR="00D33D02" w:rsidRDefault="00D33D02" w:rsidP="00B9136D">
                      <w:pPr>
                        <w:ind w:left="-180"/>
                      </w:pPr>
                    </w:p>
                  </w:txbxContent>
                </v:textbox>
                <w10:wrap type="square"/>
              </v:shape>
            </w:pict>
          </mc:Fallback>
        </mc:AlternateContent>
      </w:r>
      <w:r w:rsidR="00BA1092">
        <w:t>Audio Builder</w:t>
      </w:r>
      <w:r w:rsidR="00F92DD2">
        <w:t>s</w:t>
      </w:r>
      <w:r w:rsidR="00BA1092">
        <w:t xml:space="preserve"> Workshop</w:t>
      </w:r>
    </w:p>
    <w:p w14:paraId="7AD8943F" w14:textId="26B3D285" w:rsidR="00BA1092" w:rsidRDefault="00290DD6" w:rsidP="004E1AED">
      <w:pPr>
        <w:pStyle w:val="Title"/>
      </w:pPr>
      <w:r>
        <w:t>“Cmoy” headphone amplifier</w:t>
      </w:r>
      <w:r w:rsidR="00A73B7B">
        <w:t xml:space="preserve"> built on </w:t>
      </w:r>
      <w:r w:rsidR="008F6A58">
        <w:t>BREADBOARD KIT</w:t>
      </w:r>
    </w:p>
    <w:p w14:paraId="6CC13A07" w14:textId="7221B3E9" w:rsidR="00212578" w:rsidRDefault="007E4EFB" w:rsidP="00BA1092">
      <w:pPr>
        <w:pStyle w:val="Heading3"/>
      </w:pPr>
      <w:r>
        <w:t>Introduction</w:t>
      </w:r>
    </w:p>
    <w:p w14:paraId="2AEC3412" w14:textId="130D193A" w:rsidR="00653CE8" w:rsidRDefault="006C6BB7" w:rsidP="006C6BB7">
      <w:r>
        <w:t xml:space="preserve">This </w:t>
      </w:r>
      <w:r w:rsidR="006E67EC">
        <w:t>document</w:t>
      </w:r>
      <w:bookmarkStart w:id="0" w:name="_GoBack"/>
      <w:bookmarkEnd w:id="0"/>
      <w:r w:rsidR="006E67EC">
        <w:t xml:space="preserve"> describes a project that can be built with the ABW breadboard kit.  You should read the documents provided with that before building this circuit as those documents explain </w:t>
      </w:r>
      <w:r w:rsidR="00653CE8">
        <w:t>details about how to use a breadboard and identify the parts.</w:t>
      </w:r>
    </w:p>
    <w:p w14:paraId="3FA9C34A" w14:textId="0793394B" w:rsidR="006C6BB7" w:rsidRDefault="00653CE8" w:rsidP="006C6BB7">
      <w:r>
        <w:t>This example</w:t>
      </w:r>
      <w:r w:rsidR="006C6BB7">
        <w:t xml:space="preserve"> is intended as a beginner </w:t>
      </w:r>
      <w:r w:rsidR="003261AA">
        <w:t xml:space="preserve">level </w:t>
      </w:r>
      <w:r w:rsidR="006C6BB7">
        <w:t xml:space="preserve">to introduce you to assembling your own electronic projects. If you </w:t>
      </w:r>
      <w:r w:rsidR="00E14B17">
        <w:t>received</w:t>
      </w:r>
      <w:r w:rsidR="006C6BB7">
        <w:t xml:space="preserve"> this kit at an </w:t>
      </w:r>
      <w:r w:rsidR="00776AF2">
        <w:t xml:space="preserve">AES/ABW </w:t>
      </w:r>
      <w:proofErr w:type="gramStart"/>
      <w:r w:rsidR="00776AF2">
        <w:t>event</w:t>
      </w:r>
      <w:proofErr w:type="gramEnd"/>
      <w:r w:rsidR="00776AF2">
        <w:t xml:space="preserve"> then most likely there are volunteers on hand to answer questions while you follow this guide to assemble </w:t>
      </w:r>
      <w:r w:rsidR="00AC3095">
        <w:t>the kit</w:t>
      </w:r>
      <w:r w:rsidR="00776AF2">
        <w:t xml:space="preserve">. </w:t>
      </w:r>
    </w:p>
    <w:p w14:paraId="6E495426" w14:textId="5F731D0A" w:rsidR="00776AF2" w:rsidRDefault="001F679D" w:rsidP="006C6BB7">
      <w:r>
        <w:t xml:space="preserve">If you </w:t>
      </w:r>
      <w:r w:rsidR="00E14B17">
        <w:t>received</w:t>
      </w:r>
      <w:r>
        <w:t xml:space="preserve"> this kit for assembly at home many general electronic assembly questions can be answered from resources found on the internet.</w:t>
      </w:r>
    </w:p>
    <w:p w14:paraId="44B7C31F" w14:textId="050F1FFD" w:rsidR="00CD47F7" w:rsidRDefault="00CD47F7" w:rsidP="006C6BB7">
      <w:pPr>
        <w:rPr>
          <w:rStyle w:val="Hyperlink"/>
        </w:rPr>
      </w:pPr>
      <w:r>
        <w:t>If you get stuck and need help please post your question on the Audio Builder</w:t>
      </w:r>
      <w:r w:rsidR="00F92DD2">
        <w:t>s</w:t>
      </w:r>
      <w:r>
        <w:t xml:space="preserve"> Workshop’s Facebook page </w:t>
      </w:r>
      <w:hyperlink r:id="rId11" w:history="1">
        <w:r w:rsidR="0079692F" w:rsidRPr="00AA5470">
          <w:rPr>
            <w:rStyle w:val="Hyperlink"/>
          </w:rPr>
          <w:t>https://www.facebook.com/groups/AudioBuildersWorkshop/</w:t>
        </w:r>
      </w:hyperlink>
    </w:p>
    <w:p w14:paraId="304AD5AC" w14:textId="0E8151A4" w:rsidR="00CF64AD" w:rsidRDefault="00CF64AD" w:rsidP="006C6BB7">
      <w:r>
        <w:t>Looking for the projects? Please see:</w:t>
      </w:r>
    </w:p>
    <w:p w14:paraId="1225B9E7" w14:textId="184E813C" w:rsidR="00CF64AD" w:rsidRDefault="00D33D02" w:rsidP="006C6BB7">
      <w:hyperlink r:id="rId12" w:history="1">
        <w:r w:rsidR="00CF64AD" w:rsidRPr="00631D67">
          <w:rPr>
            <w:rStyle w:val="Hyperlink"/>
          </w:rPr>
          <w:t>https://github.com/AudioBuildersWorkshop/BreadboardKit/</w:t>
        </w:r>
      </w:hyperlink>
    </w:p>
    <w:p w14:paraId="7873F20E" w14:textId="77777777" w:rsidR="008F02EE" w:rsidRDefault="008F02EE" w:rsidP="006C6BB7"/>
    <w:p w14:paraId="737911BD" w14:textId="4826C466" w:rsidR="0079692F" w:rsidRDefault="00F92DD2" w:rsidP="00F92DD2">
      <w:pPr>
        <w:pStyle w:val="Heading3"/>
      </w:pPr>
      <w:r>
        <w:t>About the audio builders workshop</w:t>
      </w:r>
      <w:r w:rsidR="00B142C1">
        <w:t xml:space="preserve"> (ABW)</w:t>
      </w:r>
    </w:p>
    <w:p w14:paraId="4C74A8CC" w14:textId="4E616859" w:rsidR="00F92DD2" w:rsidRDefault="00F92DD2" w:rsidP="006C6BB7">
      <w:r>
        <w:t xml:space="preserve">The ABW </w:t>
      </w:r>
      <w:r w:rsidR="00B142C1">
        <w:t>is a working group of the Boston Chapter of Audio Engineering Society. The ABW</w:t>
      </w:r>
      <w:r w:rsidR="00514D62">
        <w:t xml:space="preserve"> promotes interest in electronics construction and design for applications with audio. </w:t>
      </w:r>
      <w:r w:rsidR="008759F3">
        <w:t>In addition to kit building the ABW sponsors all day seminars on various technical topics related to audio and recording of audio.</w:t>
      </w:r>
      <w:r w:rsidR="002406B0">
        <w:t xml:space="preserve"> The Boston AES also runs shorter (1 to 2 hours) lectures, company visits, and networking events </w:t>
      </w:r>
      <w:r w:rsidR="00760E2A">
        <w:t xml:space="preserve">once or twice a month.  All ABW and Boston AES events are free to attend, though there </w:t>
      </w:r>
      <w:r w:rsidR="00782501">
        <w:t>are</w:t>
      </w:r>
      <w:r w:rsidR="00760E2A">
        <w:t xml:space="preserve"> materials fee</w:t>
      </w:r>
      <w:r w:rsidR="00782501">
        <w:t>s</w:t>
      </w:r>
      <w:r w:rsidR="00760E2A">
        <w:t xml:space="preserve"> for purchasing kits.</w:t>
      </w:r>
    </w:p>
    <w:p w14:paraId="1CE2F546" w14:textId="77B81AF2" w:rsidR="0073464D" w:rsidRDefault="0073464D" w:rsidP="006C6BB7">
      <w:r>
        <w:t>Many of the events are posted on the ABW You Tube channel, including a substantial back catalog of talks</w:t>
      </w:r>
      <w:r w:rsidR="000D4BF6">
        <w:t xml:space="preserve">: </w:t>
      </w:r>
      <w:r w:rsidR="00BA1454" w:rsidRPr="00BA1454">
        <w:rPr>
          <w:rStyle w:val="Hyperlink"/>
        </w:rPr>
        <w:t>https://www.youtube.com/audiobuildersworkshop</w:t>
      </w:r>
    </w:p>
    <w:p w14:paraId="67564CBA" w14:textId="57B0CB20" w:rsidR="00154ECA" w:rsidRDefault="00154ECA">
      <w:r>
        <w:br w:type="page"/>
      </w:r>
    </w:p>
    <w:p w14:paraId="1D276931" w14:textId="4C986D57" w:rsidR="007E4EFB" w:rsidRDefault="007E4EFB" w:rsidP="007E4EFB">
      <w:pPr>
        <w:pStyle w:val="Heading3"/>
      </w:pPr>
      <w:r>
        <w:lastRenderedPageBreak/>
        <w:t xml:space="preserve">About this </w:t>
      </w:r>
      <w:r w:rsidR="000E667F">
        <w:t>project</w:t>
      </w:r>
    </w:p>
    <w:p w14:paraId="3749C0EA" w14:textId="4B346B10" w:rsidR="00D53F61" w:rsidRDefault="007E4EFB" w:rsidP="000E667F">
      <w:r>
        <w:t>Th</w:t>
      </w:r>
      <w:r w:rsidR="000E667F">
        <w:t xml:space="preserve">is project is </w:t>
      </w:r>
      <w:r w:rsidR="005C266C">
        <w:t>a</w:t>
      </w:r>
      <w:r w:rsidR="00290DD6">
        <w:t xml:space="preserve"> stereo headphone amplifier with input volume control. It’s based directly on the information published here:</w:t>
      </w:r>
    </w:p>
    <w:p w14:paraId="34FC1510" w14:textId="77CAB87B" w:rsidR="00290DD6" w:rsidRDefault="00290DD6" w:rsidP="000E667F">
      <w:hyperlink r:id="rId13" w:history="1">
        <w:r w:rsidRPr="00BD2D12">
          <w:rPr>
            <w:rStyle w:val="Hyperlink"/>
          </w:rPr>
          <w:t>https://tangentsoft.net/audio/cmoy/</w:t>
        </w:r>
      </w:hyperlink>
    </w:p>
    <w:p w14:paraId="27BCA2C9" w14:textId="2AC62EDE" w:rsidR="00290DD6" w:rsidRDefault="00290DD6" w:rsidP="000E667F">
      <w:r>
        <w:t>There is considerable information on that website that you may find helpful and we suggest looking at that first if you have questions about the design.</w:t>
      </w:r>
    </w:p>
    <w:p w14:paraId="702353F6" w14:textId="77777777" w:rsidR="00A76D58" w:rsidRDefault="00A76D58" w:rsidP="006C6BB7"/>
    <w:p w14:paraId="4F1E9BDB" w14:textId="73073F58" w:rsidR="0079692F" w:rsidRDefault="0079692F" w:rsidP="0079692F">
      <w:pPr>
        <w:pStyle w:val="Heading3"/>
      </w:pPr>
      <w:r>
        <w:t>More info</w:t>
      </w:r>
    </w:p>
    <w:p w14:paraId="70EFCB16" w14:textId="5FF1CDAB" w:rsidR="0079692F" w:rsidRDefault="00D33D02" w:rsidP="006C6BB7">
      <w:hyperlink r:id="rId14" w:history="1">
        <w:r w:rsidR="006B333C" w:rsidRPr="00BE3980">
          <w:rPr>
            <w:rStyle w:val="Hyperlink"/>
          </w:rPr>
          <w:t>https://www.audiobuildersworkshop.com/</w:t>
        </w:r>
      </w:hyperlink>
    </w:p>
    <w:p w14:paraId="11CA9B8F" w14:textId="77777777" w:rsidR="006B333C" w:rsidRDefault="006B333C" w:rsidP="006C6BB7"/>
    <w:p w14:paraId="70B1C3D3" w14:textId="79F98584" w:rsidR="005A0854" w:rsidRDefault="00434393" w:rsidP="00BA1092">
      <w:r>
        <w:t xml:space="preserve">Licensed under  </w:t>
      </w:r>
      <w:r>
        <w:rPr>
          <w:noProof/>
        </w:rPr>
        <w:drawing>
          <wp:inline distT="0" distB="0" distL="0" distR="0" wp14:anchorId="0A767FE0" wp14:editId="5FAE9DC2">
            <wp:extent cx="838200" cy="295275"/>
            <wp:effectExtent l="0" t="0" r="0" b="9525"/>
            <wp:docPr id="45" name="Picture 45"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1004A833" w14:textId="30639858" w:rsidR="005427EA" w:rsidRDefault="00F04765" w:rsidP="00C46A67">
      <w:pPr>
        <w:pStyle w:val="Heading2"/>
      </w:pPr>
      <w:r>
        <w:t>Precautions</w:t>
      </w:r>
    </w:p>
    <w:p w14:paraId="77D8445A" w14:textId="38B7E1C3" w:rsidR="00C46A67" w:rsidRDefault="00C46A67" w:rsidP="00BA1092">
      <w:r>
        <w:t xml:space="preserve">The integrated </w:t>
      </w:r>
      <w:r w:rsidR="005A57E8">
        <w:t>circuits</w:t>
      </w:r>
      <w:r>
        <w:t xml:space="preserve"> (IC) used in </w:t>
      </w:r>
      <w:r w:rsidR="00D3735A">
        <w:t>the</w:t>
      </w:r>
      <w:r>
        <w:t xml:space="preserve"> proje</w:t>
      </w:r>
      <w:r w:rsidR="003912DD">
        <w:t>ct can be damaged by static electricity.</w:t>
      </w:r>
      <w:r w:rsidR="00293D2D">
        <w:t xml:space="preserve"> You should assemble this </w:t>
      </w:r>
      <w:r w:rsidR="00D36BD1">
        <w:t xml:space="preserve">at a static free workstation. If you don’t have that you should </w:t>
      </w:r>
      <w:r w:rsidR="00DE24D4">
        <w:t>touch a metal object before picking up any components. If you feel a</w:t>
      </w:r>
      <w:r w:rsidR="00154FD7">
        <w:t xml:space="preserve"> static</w:t>
      </w:r>
      <w:r w:rsidR="00DE24D4">
        <w:t xml:space="preserve"> </w:t>
      </w:r>
      <w:proofErr w:type="gramStart"/>
      <w:r w:rsidR="00530BE8">
        <w:t>discharge</w:t>
      </w:r>
      <w:proofErr w:type="gramEnd"/>
      <w:r w:rsidR="00530BE8">
        <w:t xml:space="preserve"> then your work area</w:t>
      </w:r>
      <w:r w:rsidR="00F85C9B">
        <w:t xml:space="preserve"> is definitely not static safe and you should at least get an ESD grounding </w:t>
      </w:r>
      <w:r w:rsidR="00326383">
        <w:t xml:space="preserve">wrist </w:t>
      </w:r>
      <w:r w:rsidR="00F85C9B">
        <w:t xml:space="preserve">strap. Even if you don’t feel a </w:t>
      </w:r>
      <w:r w:rsidR="00154FD7">
        <w:t xml:space="preserve">static </w:t>
      </w:r>
      <w:r w:rsidR="00F85C9B">
        <w:t>discharge your body may accumulate a charge that can damage the IC used in this project</w:t>
      </w:r>
      <w:r w:rsidR="00076977">
        <w:t xml:space="preserve">; touching </w:t>
      </w:r>
      <w:r w:rsidR="005A57E8">
        <w:t>a large, grounded</w:t>
      </w:r>
      <w:r w:rsidR="00076977">
        <w:t xml:space="preserve"> metal</w:t>
      </w:r>
      <w:r w:rsidR="005A57E8">
        <w:t xml:space="preserve"> object</w:t>
      </w:r>
      <w:r w:rsidR="00076977">
        <w:t xml:space="preserve"> first reduces the chance of damage but is not a substitute for </w:t>
      </w:r>
      <w:r w:rsidR="00271A7C">
        <w:t>proper static control.</w:t>
      </w:r>
    </w:p>
    <w:p w14:paraId="68D461AD" w14:textId="77777777" w:rsidR="00E64D1E" w:rsidRDefault="00E64D1E" w:rsidP="00BA1092"/>
    <w:p w14:paraId="5B9C68C8" w14:textId="6C16BD9E" w:rsidR="007E7DF8" w:rsidRDefault="00642533" w:rsidP="007E7DF8">
      <w:pPr>
        <w:pStyle w:val="Heading1"/>
      </w:pPr>
      <w:r>
        <w:t xml:space="preserve">Parts identification </w:t>
      </w:r>
      <w:r w:rsidR="003826BF">
        <w:t>-</w:t>
      </w:r>
      <w:r w:rsidR="00E742C6">
        <w:t>What you’ll need</w:t>
      </w:r>
    </w:p>
    <w:p w14:paraId="488798CE" w14:textId="06D0FBC8" w:rsidR="00593067" w:rsidRDefault="00A53B17" w:rsidP="00AA3143">
      <w:r>
        <w:t>Please see the ABW build kit manual for more information about</w:t>
      </w:r>
      <w:r w:rsidR="00593067">
        <w:t xml:space="preserve"> identify and using the</w:t>
      </w:r>
      <w:r>
        <w:t xml:space="preserve"> parts.</w:t>
      </w:r>
    </w:p>
    <w:p w14:paraId="137425B3" w14:textId="190DFBF5" w:rsidR="00BF6E15" w:rsidRDefault="00BF6E15" w:rsidP="00AA3143">
      <w:r>
        <w:t xml:space="preserve">While </w:t>
      </w:r>
      <w:r w:rsidR="00B54EB7">
        <w:t xml:space="preserve">kits are usually made with parts </w:t>
      </w:r>
      <w:r w:rsidR="000460FE">
        <w:t>from</w:t>
      </w:r>
      <w:r w:rsidR="00B54EB7">
        <w:t xml:space="preserve"> the same manufacturer so look like these pictures, there is a chance that we had to substitute parts and the will have a different color or appearance than what is pictured here.</w:t>
      </w:r>
    </w:p>
    <w:p w14:paraId="3C284F40" w14:textId="668E6696" w:rsidR="000460FE" w:rsidRDefault="000460FE" w:rsidP="00AA3143">
      <w:r>
        <w:t>The tables also include the</w:t>
      </w:r>
      <w:r w:rsidRPr="000460FE">
        <w:rPr>
          <w:i/>
        </w:rPr>
        <w:t xml:space="preserve"> Reference Designator</w:t>
      </w:r>
      <w:r w:rsidR="00627DB5">
        <w:rPr>
          <w:i/>
        </w:rPr>
        <w:t>(s)</w:t>
      </w:r>
      <w:r>
        <w:t xml:space="preserve"> that matches the schematic.</w:t>
      </w:r>
    </w:p>
    <w:p w14:paraId="0DC384B3" w14:textId="77777777" w:rsidR="00890191" w:rsidRDefault="00890191" w:rsidP="00AA3143"/>
    <w:p w14:paraId="07BA703F" w14:textId="48E1D3B9" w:rsidR="00C121DC" w:rsidRDefault="00C121DC" w:rsidP="00C121DC">
      <w:pPr>
        <w:pStyle w:val="Heading2"/>
      </w:pPr>
      <w:r>
        <w:t>Resistors</w:t>
      </w:r>
    </w:p>
    <w:p w14:paraId="1A8435B4" w14:textId="70117CE1" w:rsidR="00C121DC" w:rsidRDefault="00290DD6" w:rsidP="00C121DC">
      <w:r>
        <w:t xml:space="preserve">The resistors in the kit are generic carbon film types. While fine for generic audio use on a breadboard, if you decide to build a version of this circuit on to a PCB (printed circuit board) you </w:t>
      </w:r>
      <w:proofErr w:type="gramStart"/>
      <w:r>
        <w:t>should  use</w:t>
      </w:r>
      <w:proofErr w:type="gramEnd"/>
      <w:r>
        <w:t xml:space="preserve">  metal film resistors. In a breadboard circuit the intent is to show functionality – it is very difficult to make a </w:t>
      </w:r>
      <w:r>
        <w:lastRenderedPageBreak/>
        <w:t>breadboard operate at the same level of performance as a PCB as breadboards have a high level of parasitic capacitance and resistance between connections.</w:t>
      </w:r>
    </w:p>
    <w:p w14:paraId="69F0A84A" w14:textId="6DB3FE7B" w:rsidR="00290DD6" w:rsidRDefault="00290DD6" w:rsidP="00C121DC">
      <w:r>
        <w:t>That downside is more than balanced by the breadboard’s easy of use and easy experimentation compared to a PCB with components soldered down.</w:t>
      </w:r>
    </w:p>
    <w:p w14:paraId="0DF74B8B" w14:textId="77777777" w:rsidR="00290DD6" w:rsidRDefault="00290DD6" w:rsidP="00C121DC"/>
    <w:p w14:paraId="2E2944B1" w14:textId="1BA860CC" w:rsidR="003D23E2" w:rsidRDefault="003D23E2" w:rsidP="003D23E2">
      <w:pPr>
        <w:pStyle w:val="Heading3"/>
      </w:pPr>
      <w:r>
        <w:t>Fixed resistors</w:t>
      </w:r>
    </w:p>
    <w:p w14:paraId="5451DE82" w14:textId="74C3656B" w:rsidR="00197D7D" w:rsidRPr="00DA4670" w:rsidRDefault="00DA4670" w:rsidP="00DA4670">
      <w:r>
        <w:t>The</w:t>
      </w:r>
      <w:r w:rsidR="00AB5450">
        <w:t xml:space="preserve">se </w:t>
      </w:r>
      <w:r w:rsidR="000460FE">
        <w:t>can be installed in any orientation.</w:t>
      </w:r>
    </w:p>
    <w:tbl>
      <w:tblPr>
        <w:tblStyle w:val="TableGrid"/>
        <w:tblW w:w="0" w:type="auto"/>
        <w:tblLook w:val="04A0" w:firstRow="1" w:lastRow="0" w:firstColumn="1" w:lastColumn="0" w:noHBand="0" w:noVBand="1"/>
      </w:tblPr>
      <w:tblGrid>
        <w:gridCol w:w="2337"/>
        <w:gridCol w:w="2337"/>
        <w:gridCol w:w="2338"/>
      </w:tblGrid>
      <w:tr w:rsidR="003D2C45" w14:paraId="1A9DEB99" w14:textId="77777777" w:rsidTr="00E25D4B">
        <w:tc>
          <w:tcPr>
            <w:tcW w:w="2337" w:type="dxa"/>
          </w:tcPr>
          <w:p w14:paraId="02272BCD" w14:textId="77777777" w:rsidR="00290DD6" w:rsidRDefault="00290DD6" w:rsidP="00290DD6">
            <w:r>
              <w:rPr>
                <w:noProof/>
              </w:rPr>
              <w:drawing>
                <wp:inline distT="0" distB="0" distL="0" distR="0" wp14:anchorId="653FFF9E" wp14:editId="633E4031">
                  <wp:extent cx="553577" cy="1073785"/>
                  <wp:effectExtent l="635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35000"/>
                                    </a14:imgEffect>
                                  </a14:imgLayer>
                                </a14:imgProps>
                              </a:ext>
                            </a:extLst>
                          </a:blip>
                          <a:srcRect l="15739" r="24806"/>
                          <a:stretch/>
                        </pic:blipFill>
                        <pic:spPr bwMode="auto">
                          <a:xfrm rot="5400000">
                            <a:off x="0" y="0"/>
                            <a:ext cx="574283" cy="1113948"/>
                          </a:xfrm>
                          <a:prstGeom prst="rect">
                            <a:avLst/>
                          </a:prstGeom>
                          <a:ln>
                            <a:noFill/>
                          </a:ln>
                          <a:extLst>
                            <a:ext uri="{53640926-AAD7-44D8-BBD7-CCE9431645EC}">
                              <a14:shadowObscured xmlns:a14="http://schemas.microsoft.com/office/drawing/2010/main"/>
                            </a:ext>
                          </a:extLst>
                        </pic:spPr>
                      </pic:pic>
                    </a:graphicData>
                  </a:graphic>
                </wp:inline>
              </w:drawing>
            </w:r>
          </w:p>
          <w:p w14:paraId="33C80422" w14:textId="40548F4B" w:rsidR="00290DD6" w:rsidRDefault="00290DD6" w:rsidP="00290DD6">
            <w:r>
              <w:t>R6, R10 - 1K</w:t>
            </w:r>
            <w:proofErr w:type="gramStart"/>
            <w:r w:rsidRPr="00FB5536">
              <w:rPr>
                <w:sz w:val="28"/>
                <w:szCs w:val="28"/>
              </w:rPr>
              <w:t>Ω</w:t>
            </w:r>
            <w:r>
              <w:t xml:space="preserve"> :</w:t>
            </w:r>
            <w:proofErr w:type="gramEnd"/>
            <w:r>
              <w:t xml:space="preserve"> </w:t>
            </w:r>
          </w:p>
          <w:p w14:paraId="66477CC5" w14:textId="1B5349B9" w:rsidR="003D2C45" w:rsidRDefault="00290DD6" w:rsidP="00290DD6">
            <w:r>
              <w:t>Brown Black Red</w:t>
            </w:r>
          </w:p>
        </w:tc>
        <w:tc>
          <w:tcPr>
            <w:tcW w:w="2337" w:type="dxa"/>
          </w:tcPr>
          <w:p w14:paraId="45B5124F" w14:textId="536F4CCD" w:rsidR="003D2C45" w:rsidRDefault="008A5A4C" w:rsidP="00627DB5">
            <w:r>
              <w:rPr>
                <w:noProof/>
              </w:rPr>
              <w:drawing>
                <wp:inline distT="0" distB="0" distL="0" distR="0" wp14:anchorId="6FE24995" wp14:editId="572DD5A9">
                  <wp:extent cx="1329755" cy="57658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bright="9000"/>
                                    </a14:imgEffect>
                                  </a14:imgLayer>
                                </a14:imgProps>
                              </a:ext>
                            </a:extLst>
                          </a:blip>
                          <a:srcRect t="17679"/>
                          <a:stretch/>
                        </pic:blipFill>
                        <pic:spPr bwMode="auto">
                          <a:xfrm>
                            <a:off x="0" y="0"/>
                            <a:ext cx="1330888" cy="577071"/>
                          </a:xfrm>
                          <a:prstGeom prst="rect">
                            <a:avLst/>
                          </a:prstGeom>
                          <a:ln>
                            <a:noFill/>
                          </a:ln>
                          <a:extLst>
                            <a:ext uri="{53640926-AAD7-44D8-BBD7-CCE9431645EC}">
                              <a14:shadowObscured xmlns:a14="http://schemas.microsoft.com/office/drawing/2010/main"/>
                            </a:ext>
                          </a:extLst>
                        </pic:spPr>
                      </pic:pic>
                    </a:graphicData>
                  </a:graphic>
                </wp:inline>
              </w:drawing>
            </w:r>
          </w:p>
          <w:p w14:paraId="4E8C4D32" w14:textId="05AC14EE" w:rsidR="003D2C45" w:rsidRDefault="00290DD6" w:rsidP="00627DB5">
            <w:r>
              <w:t>R1, R2</w:t>
            </w:r>
            <w:r w:rsidR="003D2C45">
              <w:t xml:space="preserve"> </w:t>
            </w:r>
            <w:r>
              <w:t>–</w:t>
            </w:r>
            <w:r w:rsidR="003D2C45">
              <w:t xml:space="preserve"> </w:t>
            </w:r>
            <w:r>
              <w:t>4.7</w:t>
            </w:r>
            <w:r w:rsidR="003D2C45">
              <w:t>K</w:t>
            </w:r>
            <w:proofErr w:type="gramStart"/>
            <w:r w:rsidR="003D2C45" w:rsidRPr="00FB5536">
              <w:rPr>
                <w:sz w:val="28"/>
                <w:szCs w:val="28"/>
              </w:rPr>
              <w:t>Ω</w:t>
            </w:r>
            <w:r w:rsidR="003D2C45">
              <w:t xml:space="preserve"> :</w:t>
            </w:r>
            <w:proofErr w:type="gramEnd"/>
            <w:r w:rsidR="003D2C45">
              <w:t xml:space="preserve"> </w:t>
            </w:r>
          </w:p>
          <w:p w14:paraId="7D5A1A48" w14:textId="16DF0FCB" w:rsidR="003D2C45" w:rsidRDefault="008A5A4C" w:rsidP="00627DB5">
            <w:r>
              <w:t>Yellow Violet Red</w:t>
            </w:r>
          </w:p>
        </w:tc>
        <w:tc>
          <w:tcPr>
            <w:tcW w:w="2338" w:type="dxa"/>
          </w:tcPr>
          <w:p w14:paraId="4C494492" w14:textId="77777777" w:rsidR="003D2C45" w:rsidRDefault="003D2C45" w:rsidP="008D5F6F">
            <w:r>
              <w:rPr>
                <w:noProof/>
              </w:rPr>
              <w:drawing>
                <wp:inline distT="0" distB="0" distL="0" distR="0" wp14:anchorId="1EA46271" wp14:editId="2361430C">
                  <wp:extent cx="542925" cy="1277821"/>
                  <wp:effectExtent l="0" t="5397" r="4127" b="412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5000"/>
                                    </a14:imgEffect>
                                  </a14:imgLayer>
                                </a14:imgProps>
                              </a:ext>
                            </a:extLst>
                          </a:blip>
                          <a:stretch>
                            <a:fillRect/>
                          </a:stretch>
                        </pic:blipFill>
                        <pic:spPr>
                          <a:xfrm rot="16200000">
                            <a:off x="0" y="0"/>
                            <a:ext cx="542925" cy="1277821"/>
                          </a:xfrm>
                          <a:prstGeom prst="rect">
                            <a:avLst/>
                          </a:prstGeom>
                        </pic:spPr>
                      </pic:pic>
                    </a:graphicData>
                  </a:graphic>
                </wp:inline>
              </w:drawing>
            </w:r>
          </w:p>
          <w:p w14:paraId="31D86AD5" w14:textId="763C4F77" w:rsidR="003D2C45" w:rsidRDefault="003D2C45" w:rsidP="008D5F6F">
            <w:r>
              <w:t>R</w:t>
            </w:r>
            <w:r w:rsidR="00290DD6">
              <w:t>5, R6</w:t>
            </w:r>
            <w:r>
              <w:t xml:space="preserve"> - 10K</w:t>
            </w:r>
            <w:proofErr w:type="gramStart"/>
            <w:r w:rsidRPr="00FB5536">
              <w:rPr>
                <w:sz w:val="28"/>
                <w:szCs w:val="28"/>
              </w:rPr>
              <w:t>Ω</w:t>
            </w:r>
            <w:r>
              <w:t xml:space="preserve"> :</w:t>
            </w:r>
            <w:proofErr w:type="gramEnd"/>
            <w:r>
              <w:t xml:space="preserve"> </w:t>
            </w:r>
          </w:p>
          <w:p w14:paraId="04AF2762" w14:textId="56874665" w:rsidR="003D2C45" w:rsidRDefault="003D2C45" w:rsidP="008D5F6F">
            <w:r>
              <w:t>Brown Black Orange</w:t>
            </w:r>
          </w:p>
        </w:tc>
      </w:tr>
      <w:tr w:rsidR="00290DD6" w14:paraId="062D9363" w14:textId="77777777" w:rsidTr="00E25D4B">
        <w:tc>
          <w:tcPr>
            <w:tcW w:w="2337" w:type="dxa"/>
          </w:tcPr>
          <w:p w14:paraId="15C26187" w14:textId="77777777" w:rsidR="00290DD6" w:rsidRDefault="00290DD6" w:rsidP="00290DD6">
            <w:pPr>
              <w:pStyle w:val="partstable"/>
              <w:rPr>
                <w:noProof/>
              </w:rPr>
            </w:pPr>
            <w:r>
              <w:rPr>
                <w:noProof/>
              </w:rPr>
              <w:drawing>
                <wp:inline distT="0" distB="0" distL="0" distR="0" wp14:anchorId="32B71DA9" wp14:editId="35F9B03D">
                  <wp:extent cx="1283970" cy="5047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8000"/>
                                    </a14:imgEffect>
                                  </a14:imgLayer>
                                </a14:imgProps>
                              </a:ext>
                            </a:extLst>
                          </a:blip>
                          <a:srcRect t="17875" b="14468"/>
                          <a:stretch/>
                        </pic:blipFill>
                        <pic:spPr bwMode="auto">
                          <a:xfrm>
                            <a:off x="0" y="0"/>
                            <a:ext cx="1285170" cy="505209"/>
                          </a:xfrm>
                          <a:prstGeom prst="rect">
                            <a:avLst/>
                          </a:prstGeom>
                          <a:ln>
                            <a:noFill/>
                          </a:ln>
                          <a:extLst>
                            <a:ext uri="{53640926-AAD7-44D8-BBD7-CCE9431645EC}">
                              <a14:shadowObscured xmlns:a14="http://schemas.microsoft.com/office/drawing/2010/main"/>
                            </a:ext>
                          </a:extLst>
                        </pic:spPr>
                      </pic:pic>
                    </a:graphicData>
                  </a:graphic>
                </wp:inline>
              </w:drawing>
            </w:r>
          </w:p>
          <w:p w14:paraId="5D242CA4" w14:textId="2AB02F49" w:rsidR="00290DD6" w:rsidRDefault="00290DD6" w:rsidP="00290DD6">
            <w:r>
              <w:t>R4, R8 - 100K</w:t>
            </w:r>
            <w:proofErr w:type="gramStart"/>
            <w:r w:rsidRPr="00FB5536">
              <w:rPr>
                <w:sz w:val="28"/>
                <w:szCs w:val="28"/>
              </w:rPr>
              <w:t>Ω</w:t>
            </w:r>
            <w:r>
              <w:t xml:space="preserve"> :</w:t>
            </w:r>
            <w:proofErr w:type="gramEnd"/>
          </w:p>
          <w:p w14:paraId="4AA2931D" w14:textId="4FD17D0C" w:rsidR="00290DD6" w:rsidRDefault="00290DD6" w:rsidP="00290DD6">
            <w:pPr>
              <w:rPr>
                <w:noProof/>
              </w:rPr>
            </w:pPr>
            <w:r>
              <w:t>Brown Black Yellow</w:t>
            </w:r>
          </w:p>
        </w:tc>
        <w:tc>
          <w:tcPr>
            <w:tcW w:w="2337" w:type="dxa"/>
          </w:tcPr>
          <w:p w14:paraId="59F2A85C" w14:textId="77777777" w:rsidR="00290DD6" w:rsidRDefault="00290DD6" w:rsidP="00627DB5">
            <w:pPr>
              <w:rPr>
                <w:noProof/>
              </w:rPr>
            </w:pPr>
          </w:p>
        </w:tc>
        <w:tc>
          <w:tcPr>
            <w:tcW w:w="2338" w:type="dxa"/>
          </w:tcPr>
          <w:p w14:paraId="4D31AFAE" w14:textId="77777777" w:rsidR="00290DD6" w:rsidRDefault="00290DD6" w:rsidP="008D5F6F">
            <w:pPr>
              <w:rPr>
                <w:noProof/>
              </w:rPr>
            </w:pPr>
          </w:p>
        </w:tc>
      </w:tr>
    </w:tbl>
    <w:p w14:paraId="4B9BD2D8" w14:textId="2452901E" w:rsidR="003D23E2" w:rsidRDefault="003D23E2" w:rsidP="003D23E2"/>
    <w:p w14:paraId="37E12EF6" w14:textId="77777777" w:rsidR="003D23E2" w:rsidRPr="003D23E2" w:rsidRDefault="003D23E2" w:rsidP="003D23E2"/>
    <w:p w14:paraId="42C4064B" w14:textId="30B1BFE4" w:rsidR="00D058D9" w:rsidRDefault="004A367C" w:rsidP="004A367C">
      <w:pPr>
        <w:pStyle w:val="Heading3"/>
      </w:pPr>
      <w:r>
        <w:t>Variable resistors</w:t>
      </w:r>
    </w:p>
    <w:p w14:paraId="5A40ABBF" w14:textId="0211DCB5" w:rsidR="008A5A4C" w:rsidRDefault="00290DD6" w:rsidP="00D058D9">
      <w:r>
        <w:t xml:space="preserve">When installed in the board we will want </w:t>
      </w:r>
      <w:r w:rsidR="008A5A4C">
        <w:t>full counter clockwise rotation to be the ‘no signal’ position and the full clockwise position to the ‘loud as hell’ position.</w:t>
      </w:r>
    </w:p>
    <w:tbl>
      <w:tblPr>
        <w:tblStyle w:val="TableGrid"/>
        <w:tblW w:w="0" w:type="auto"/>
        <w:tblLook w:val="04A0" w:firstRow="1" w:lastRow="0" w:firstColumn="1" w:lastColumn="0" w:noHBand="0" w:noVBand="1"/>
      </w:tblPr>
      <w:tblGrid>
        <w:gridCol w:w="2337"/>
      </w:tblGrid>
      <w:tr w:rsidR="00290DD6" w14:paraId="4B8DD801" w14:textId="77777777" w:rsidTr="00D33D02">
        <w:tc>
          <w:tcPr>
            <w:tcW w:w="2337" w:type="dxa"/>
          </w:tcPr>
          <w:p w14:paraId="720C0E6F" w14:textId="77777777" w:rsidR="00290DD6" w:rsidRDefault="00290DD6" w:rsidP="00290DD6">
            <w:r>
              <w:t>Pot, 10 K ohm, Audio taper</w:t>
            </w:r>
          </w:p>
          <w:p w14:paraId="7A835A1C" w14:textId="024CBABD" w:rsidR="00290DD6" w:rsidRDefault="00290DD6" w:rsidP="00290DD6">
            <w:r>
              <w:rPr>
                <w:noProof/>
              </w:rPr>
              <w:drawing>
                <wp:inline distT="0" distB="0" distL="0" distR="0" wp14:anchorId="3C879E58" wp14:editId="7167EF23">
                  <wp:extent cx="791224" cy="121031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a14:imgEffect>
                                  </a14:imgLayer>
                                </a14:imgProps>
                              </a:ext>
                            </a:extLst>
                          </a:blip>
                          <a:stretch>
                            <a:fillRect/>
                          </a:stretch>
                        </pic:blipFill>
                        <pic:spPr>
                          <a:xfrm>
                            <a:off x="0" y="0"/>
                            <a:ext cx="798554" cy="1221523"/>
                          </a:xfrm>
                          <a:prstGeom prst="rect">
                            <a:avLst/>
                          </a:prstGeom>
                        </pic:spPr>
                      </pic:pic>
                    </a:graphicData>
                  </a:graphic>
                </wp:inline>
              </w:drawing>
            </w:r>
          </w:p>
        </w:tc>
      </w:tr>
    </w:tbl>
    <w:p w14:paraId="69364831" w14:textId="77777777" w:rsidR="00A868DB" w:rsidRDefault="00A868DB" w:rsidP="00D058D9"/>
    <w:p w14:paraId="45503F78" w14:textId="77777777" w:rsidR="004A367C" w:rsidRDefault="004A367C" w:rsidP="00D058D9"/>
    <w:p w14:paraId="5580FEA3" w14:textId="3D25085D" w:rsidR="00C121DC" w:rsidRPr="00C121DC" w:rsidRDefault="00C121DC" w:rsidP="00C121DC">
      <w:pPr>
        <w:pStyle w:val="Heading2"/>
      </w:pPr>
      <w:r>
        <w:lastRenderedPageBreak/>
        <w:t>Capacitors</w:t>
      </w:r>
    </w:p>
    <w:p w14:paraId="3E666418" w14:textId="03BECFDE" w:rsidR="00CA03CC" w:rsidRDefault="004A367C" w:rsidP="009D7F86">
      <w:pPr>
        <w:pStyle w:val="Heading3"/>
      </w:pPr>
      <w:r>
        <w:t>Non</w:t>
      </w:r>
      <w:r w:rsidR="00A35B49">
        <w:t>-polarized</w:t>
      </w:r>
    </w:p>
    <w:p w14:paraId="253E2857" w14:textId="77777777" w:rsidR="00BF07C4" w:rsidRDefault="00BF07C4" w:rsidP="00BF07C4">
      <w:r>
        <w:t>Non-polarized capacitors can be installed in either orientation.</w:t>
      </w:r>
    </w:p>
    <w:p w14:paraId="421A9D34" w14:textId="77777777" w:rsidR="00966CA4" w:rsidRDefault="00966CA4" w:rsidP="00AA3143"/>
    <w:tbl>
      <w:tblPr>
        <w:tblStyle w:val="TableGrid"/>
        <w:tblW w:w="0" w:type="auto"/>
        <w:tblLook w:val="04A0" w:firstRow="1" w:lastRow="0" w:firstColumn="1" w:lastColumn="0" w:noHBand="0" w:noVBand="1"/>
      </w:tblPr>
      <w:tblGrid>
        <w:gridCol w:w="2337"/>
      </w:tblGrid>
      <w:tr w:rsidR="003D2C45" w14:paraId="538EEC88" w14:textId="77777777" w:rsidTr="00D33D02">
        <w:tc>
          <w:tcPr>
            <w:tcW w:w="2337" w:type="dxa"/>
          </w:tcPr>
          <w:p w14:paraId="1B05B13C" w14:textId="77777777" w:rsidR="008A5A4C" w:rsidRDefault="008A5A4C" w:rsidP="008A5A4C">
            <w:r>
              <w:rPr>
                <w:noProof/>
              </w:rPr>
              <w:drawing>
                <wp:inline distT="0" distB="0" distL="0" distR="0" wp14:anchorId="258BA7C8" wp14:editId="79B07A92">
                  <wp:extent cx="1247775" cy="13006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15000"/>
                                    </a14:imgEffect>
                                  </a14:imgLayer>
                                </a14:imgProps>
                              </a:ext>
                            </a:extLst>
                          </a:blip>
                          <a:stretch>
                            <a:fillRect/>
                          </a:stretch>
                        </pic:blipFill>
                        <pic:spPr>
                          <a:xfrm>
                            <a:off x="0" y="0"/>
                            <a:ext cx="1254251" cy="1307398"/>
                          </a:xfrm>
                          <a:prstGeom prst="rect">
                            <a:avLst/>
                          </a:prstGeom>
                        </pic:spPr>
                      </pic:pic>
                    </a:graphicData>
                  </a:graphic>
                </wp:inline>
              </w:drawing>
            </w:r>
          </w:p>
          <w:p w14:paraId="6FEA9827" w14:textId="4BCEE947" w:rsidR="003D2C45" w:rsidRDefault="008A5A4C" w:rsidP="008A5A4C">
            <w:r>
              <w:t xml:space="preserve">C4, C5 - 0.1 </w:t>
            </w:r>
            <w:proofErr w:type="spellStart"/>
            <w:r>
              <w:t>uF</w:t>
            </w:r>
            <w:proofErr w:type="spellEnd"/>
            <w:r>
              <w:t xml:space="preserve"> (100 </w:t>
            </w:r>
            <w:proofErr w:type="spellStart"/>
            <w:r>
              <w:t>nF</w:t>
            </w:r>
            <w:proofErr w:type="spellEnd"/>
            <w:r>
              <w:t>) film</w:t>
            </w:r>
          </w:p>
          <w:p w14:paraId="056BE2A4" w14:textId="0450A42D" w:rsidR="003D2C45" w:rsidRDefault="003D2C45" w:rsidP="008A5A4C"/>
        </w:tc>
      </w:tr>
    </w:tbl>
    <w:p w14:paraId="28171C73" w14:textId="30FFAEB0" w:rsidR="004A367C" w:rsidRDefault="004A367C" w:rsidP="00AA3143"/>
    <w:p w14:paraId="5BDD63A3" w14:textId="1250A3DF" w:rsidR="00A35B49" w:rsidRDefault="00A35B49" w:rsidP="009D7F86">
      <w:pPr>
        <w:pStyle w:val="Heading3"/>
      </w:pPr>
      <w:r>
        <w:t>Polarized</w:t>
      </w:r>
    </w:p>
    <w:p w14:paraId="3AAB539D" w14:textId="782A7928" w:rsidR="009D7F86" w:rsidRDefault="009A17E8" w:rsidP="009D7F86">
      <w:r>
        <w:t xml:space="preserve">Polarized capacitors have a stripe indicating the negative </w:t>
      </w:r>
      <w:r w:rsidR="00EB46DA">
        <w:t xml:space="preserve">(-) </w:t>
      </w:r>
      <w:r>
        <w:t>side. They are large enough that the values are imprinted on the case.</w:t>
      </w:r>
    </w:p>
    <w:p w14:paraId="2A86487B" w14:textId="67F6B9B3" w:rsidR="00EB46DA" w:rsidRPr="009D7F86" w:rsidRDefault="00EB46DA" w:rsidP="009D7F86"/>
    <w:tbl>
      <w:tblPr>
        <w:tblStyle w:val="TableGrid"/>
        <w:tblW w:w="0" w:type="auto"/>
        <w:tblLook w:val="04A0" w:firstRow="1" w:lastRow="0" w:firstColumn="1" w:lastColumn="0" w:noHBand="0" w:noVBand="1"/>
      </w:tblPr>
      <w:tblGrid>
        <w:gridCol w:w="2337"/>
      </w:tblGrid>
      <w:tr w:rsidR="008A5A4C" w14:paraId="44B51678" w14:textId="77777777" w:rsidTr="00D33D02">
        <w:tc>
          <w:tcPr>
            <w:tcW w:w="2337" w:type="dxa"/>
          </w:tcPr>
          <w:p w14:paraId="3E2D5EEB" w14:textId="77777777" w:rsidR="008A5A4C" w:rsidRDefault="008A5A4C" w:rsidP="008A5A4C">
            <w:r>
              <w:rPr>
                <w:noProof/>
              </w:rPr>
              <w:drawing>
                <wp:inline distT="0" distB="0" distL="0" distR="0" wp14:anchorId="0F806B04" wp14:editId="4C96421B">
                  <wp:extent cx="1095375" cy="178675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15000"/>
                                    </a14:imgEffect>
                                  </a14:imgLayer>
                                </a14:imgProps>
                              </a:ext>
                            </a:extLst>
                          </a:blip>
                          <a:stretch>
                            <a:fillRect/>
                          </a:stretch>
                        </pic:blipFill>
                        <pic:spPr>
                          <a:xfrm>
                            <a:off x="0" y="0"/>
                            <a:ext cx="1097611" cy="1790399"/>
                          </a:xfrm>
                          <a:prstGeom prst="rect">
                            <a:avLst/>
                          </a:prstGeom>
                        </pic:spPr>
                      </pic:pic>
                    </a:graphicData>
                  </a:graphic>
                </wp:inline>
              </w:drawing>
            </w:r>
          </w:p>
          <w:p w14:paraId="7048C2DE" w14:textId="398706E1" w:rsidR="008A5A4C" w:rsidRDefault="008A5A4C" w:rsidP="008A5A4C">
            <w:r>
              <w:t xml:space="preserve">C1, C2, C3 - 220 </w:t>
            </w:r>
            <w:proofErr w:type="spellStart"/>
            <w:r>
              <w:t>uF</w:t>
            </w:r>
            <w:proofErr w:type="spellEnd"/>
            <w:r>
              <w:t xml:space="preserve"> </w:t>
            </w:r>
          </w:p>
        </w:tc>
      </w:tr>
    </w:tbl>
    <w:p w14:paraId="2E2774B8" w14:textId="77777777" w:rsidR="00A35B49" w:rsidRDefault="00A35B49" w:rsidP="00AA3143"/>
    <w:p w14:paraId="1E899791" w14:textId="77777777" w:rsidR="00BE0FAE" w:rsidRDefault="00BE0FAE" w:rsidP="00813869"/>
    <w:p w14:paraId="75838212" w14:textId="18CB947F" w:rsidR="00813869" w:rsidRDefault="00813869" w:rsidP="00813869">
      <w:pPr>
        <w:pStyle w:val="Heading2"/>
      </w:pPr>
      <w:r>
        <w:t>ICs</w:t>
      </w:r>
    </w:p>
    <w:p w14:paraId="76E7F68E" w14:textId="77777777" w:rsidR="00813869" w:rsidRDefault="00813869" w:rsidP="00813869">
      <w:r>
        <w:lastRenderedPageBreak/>
        <w:t>This component can be damaged by static electricity.</w:t>
      </w:r>
    </w:p>
    <w:p w14:paraId="3299A4C5" w14:textId="77777777" w:rsidR="00813869" w:rsidRDefault="00813869" w:rsidP="00813869"/>
    <w:p w14:paraId="4B52E77E" w14:textId="77777777" w:rsidR="00813869" w:rsidRDefault="00813869" w:rsidP="00813869">
      <w:r>
        <w:rPr>
          <w:noProof/>
        </w:rPr>
        <mc:AlternateContent>
          <mc:Choice Requires="wps">
            <w:drawing>
              <wp:anchor distT="45720" distB="45720" distL="114300" distR="114300" simplePos="0" relativeHeight="251693056" behindDoc="0" locked="0" layoutInCell="1" allowOverlap="1" wp14:anchorId="5E1ED62A" wp14:editId="600ADEF9">
                <wp:simplePos x="0" y="0"/>
                <wp:positionH relativeFrom="column">
                  <wp:posOffset>76200</wp:posOffset>
                </wp:positionH>
                <wp:positionV relativeFrom="paragraph">
                  <wp:posOffset>0</wp:posOffset>
                </wp:positionV>
                <wp:extent cx="4038600" cy="167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676400"/>
                        </a:xfrm>
                        <a:prstGeom prst="rect">
                          <a:avLst/>
                        </a:prstGeom>
                        <a:solidFill>
                          <a:srgbClr val="FFFFFF"/>
                        </a:solidFill>
                        <a:ln w="9525">
                          <a:solidFill>
                            <a:srgbClr val="000000"/>
                          </a:solidFill>
                          <a:miter lim="800000"/>
                          <a:headEnd/>
                          <a:tailEnd/>
                        </a:ln>
                      </wps:spPr>
                      <wps:txbx>
                        <w:txbxContent>
                          <w:p w14:paraId="5C96AF8D" w14:textId="77777777" w:rsidR="00D33D02" w:rsidRDefault="00D33D02"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ED62A" id="_x0000_s1027" type="#_x0000_t202" style="position:absolute;margin-left:6pt;margin-top:0;width:318pt;height:13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LJwIAAE4EAAAOAAAAZHJzL2Uyb0RvYy54bWysVNuO2yAQfa/Uf0C8N3bcJJu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">
                <v:textbox>
                  <w:txbxContent>
                    <w:p w14:paraId="5C96AF8D" w14:textId="77777777" w:rsidR="00D33D02" w:rsidRDefault="00D33D02" w:rsidP="00813869">
                      <w:r>
                        <w:rPr>
                          <w:noProof/>
                        </w:rPr>
                        <w:drawing>
                          <wp:inline distT="0" distB="0" distL="0" distR="0" wp14:anchorId="1BD989DE" wp14:editId="038AD4BB">
                            <wp:extent cx="1590675" cy="1318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56000"/>
                                              </a14:imgEffect>
                                            </a14:imgLayer>
                                          </a14:imgProps>
                                        </a:ext>
                                      </a:extLst>
                                    </a:blip>
                                    <a:stretch>
                                      <a:fillRect/>
                                    </a:stretch>
                                  </pic:blipFill>
                                  <pic:spPr>
                                    <a:xfrm>
                                      <a:off x="0" y="0"/>
                                      <a:ext cx="1591947" cy="1319819"/>
                                    </a:xfrm>
                                    <a:prstGeom prst="rect">
                                      <a:avLst/>
                                    </a:prstGeom>
                                  </pic:spPr>
                                </pic:pic>
                              </a:graphicData>
                            </a:graphic>
                          </wp:inline>
                        </w:drawing>
                      </w:r>
                    </w:p>
                  </w:txbxContent>
                </v:textbox>
                <w10:wrap type="square"/>
              </v:shape>
            </w:pict>
          </mc:Fallback>
        </mc:AlternateContent>
      </w:r>
    </w:p>
    <w:p w14:paraId="4687A304" w14:textId="77777777" w:rsidR="00813869" w:rsidRDefault="00813869" w:rsidP="00813869"/>
    <w:p w14:paraId="5C85ACEA" w14:textId="77777777" w:rsidR="00813869" w:rsidRDefault="00813869" w:rsidP="00813869">
      <w:r>
        <w:rPr>
          <w:noProof/>
        </w:rPr>
        <mc:AlternateContent>
          <mc:Choice Requires="wps">
            <w:drawing>
              <wp:anchor distT="0" distB="0" distL="114300" distR="114300" simplePos="0" relativeHeight="251695104" behindDoc="0" locked="0" layoutInCell="1" allowOverlap="1" wp14:anchorId="1C18EEDF" wp14:editId="03909085">
                <wp:simplePos x="0" y="0"/>
                <wp:positionH relativeFrom="column">
                  <wp:posOffset>2438400</wp:posOffset>
                </wp:positionH>
                <wp:positionV relativeFrom="paragraph">
                  <wp:posOffset>123825</wp:posOffset>
                </wp:positionV>
                <wp:extent cx="1171575" cy="4572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1171575" cy="457200"/>
                        </a:xfrm>
                        <a:prstGeom prst="rect">
                          <a:avLst/>
                        </a:prstGeom>
                        <a:solidFill>
                          <a:schemeClr val="lt1"/>
                        </a:solidFill>
                        <a:ln w="6350">
                          <a:noFill/>
                        </a:ln>
                      </wps:spPr>
                      <wps:txbx>
                        <w:txbxContent>
                          <w:p w14:paraId="000FBD90" w14:textId="77777777" w:rsidR="00D33D02" w:rsidRDefault="00D33D02" w:rsidP="00813869">
                            <w:r>
                              <w:t>Pin 1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8EEDF" id="Text Box 35" o:spid="_x0000_s1028" type="#_x0000_t202" style="position:absolute;margin-left:192pt;margin-top:9.75pt;width:92.2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" fillcolor="white [3201]" stroked="f" strokeweight=".5pt">
                <v:textbox>
                  <w:txbxContent>
                    <w:p w14:paraId="000FBD90" w14:textId="77777777" w:rsidR="00D33D02" w:rsidRDefault="00D33D02" w:rsidP="00813869">
                      <w:r>
                        <w:t>Pin 1 indicator</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C04F7EF" wp14:editId="45A87FD0">
                <wp:simplePos x="0" y="0"/>
                <wp:positionH relativeFrom="column">
                  <wp:posOffset>980440</wp:posOffset>
                </wp:positionH>
                <wp:positionV relativeFrom="paragraph">
                  <wp:posOffset>66040</wp:posOffset>
                </wp:positionV>
                <wp:extent cx="1514475" cy="257175"/>
                <wp:effectExtent l="19050" t="5715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1514475" cy="257175"/>
                        </a:xfrm>
                        <a:prstGeom prst="straightConnector1">
                          <a:avLst/>
                        </a:prstGeom>
                        <a:ln w="222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7D64C1" id="_x0000_t32" coordsize="21600,21600" o:spt="32" o:oned="t" path="m,l21600,21600e" filled="f">
                <v:path arrowok="t" fillok="f" o:connecttype="none"/>
                <o:lock v:ext="edit" shapetype="t"/>
              </v:shapetype>
              <v:shape id="Straight Arrow Connector 34" o:spid="_x0000_s1026" type="#_x0000_t32" style="position:absolute;margin-left:77.2pt;margin-top:5.2pt;width:119.25pt;height:20.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" strokecolor="#ffc000 [3204]" strokeweight="1.75pt">
                <v:stroke endarrow="block"/>
              </v:shape>
            </w:pict>
          </mc:Fallback>
        </mc:AlternateContent>
      </w:r>
    </w:p>
    <w:p w14:paraId="0F476C65" w14:textId="77777777" w:rsidR="00813869" w:rsidRDefault="00813869" w:rsidP="00813869"/>
    <w:p w14:paraId="42161AEF" w14:textId="77777777" w:rsidR="00813869" w:rsidRDefault="00813869" w:rsidP="00813869"/>
    <w:p w14:paraId="65141E29" w14:textId="77777777" w:rsidR="00813869" w:rsidRDefault="00813869" w:rsidP="00813869"/>
    <w:p w14:paraId="4FD5F4D8" w14:textId="34AC9EF0" w:rsidR="00813869" w:rsidRDefault="00813869" w:rsidP="00813869">
      <w:r>
        <w:t xml:space="preserve">It is critical to install the IC correctly as installing it backwards may release </w:t>
      </w:r>
      <w:proofErr w:type="gramStart"/>
      <w:r>
        <w:t>all of</w:t>
      </w:r>
      <w:proofErr w:type="gramEnd"/>
      <w:r>
        <w:t xml:space="preserve"> the special magical smoke inside of the parts.</w:t>
      </w:r>
    </w:p>
    <w:p w14:paraId="550C86A8" w14:textId="4E7E0AAA" w:rsidR="00813869" w:rsidRDefault="00813869" w:rsidP="00813869"/>
    <w:tbl>
      <w:tblPr>
        <w:tblStyle w:val="TableGrid"/>
        <w:tblW w:w="0" w:type="auto"/>
        <w:tblLook w:val="04A0" w:firstRow="1" w:lastRow="0" w:firstColumn="1" w:lastColumn="0" w:noHBand="0" w:noVBand="1"/>
      </w:tblPr>
      <w:tblGrid>
        <w:gridCol w:w="2871"/>
      </w:tblGrid>
      <w:tr w:rsidR="007B6243" w14:paraId="4DA8AEE1" w14:textId="77777777" w:rsidTr="007B6243">
        <w:tc>
          <w:tcPr>
            <w:tcW w:w="2871" w:type="dxa"/>
          </w:tcPr>
          <w:p w14:paraId="45916928" w14:textId="77777777" w:rsidR="007B6243" w:rsidRDefault="007B6243" w:rsidP="007B6243">
            <w:r>
              <w:t>RC4558 Op-amp</w:t>
            </w:r>
          </w:p>
          <w:p w14:paraId="3192573A" w14:textId="767BF546" w:rsidR="007B6243" w:rsidRDefault="007B6243" w:rsidP="007B6243">
            <w:pPr>
              <w:pStyle w:val="partstable"/>
            </w:pPr>
            <w:r>
              <w:rPr>
                <w:noProof/>
              </w:rPr>
              <w:drawing>
                <wp:inline distT="0" distB="0" distL="0" distR="0" wp14:anchorId="0C7D8527" wp14:editId="4669F36C">
                  <wp:extent cx="1685925" cy="12278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15000"/>
                                    </a14:imgEffect>
                                  </a14:imgLayer>
                                </a14:imgProps>
                              </a:ext>
                            </a:extLst>
                          </a:blip>
                          <a:stretch>
                            <a:fillRect/>
                          </a:stretch>
                        </pic:blipFill>
                        <pic:spPr>
                          <a:xfrm>
                            <a:off x="0" y="0"/>
                            <a:ext cx="1701741" cy="1239381"/>
                          </a:xfrm>
                          <a:prstGeom prst="rect">
                            <a:avLst/>
                          </a:prstGeom>
                        </pic:spPr>
                      </pic:pic>
                    </a:graphicData>
                  </a:graphic>
                </wp:inline>
              </w:drawing>
            </w:r>
          </w:p>
        </w:tc>
      </w:tr>
    </w:tbl>
    <w:p w14:paraId="546BF30C" w14:textId="40078694" w:rsidR="00A868DB" w:rsidRPr="00813869" w:rsidRDefault="00FC51C8" w:rsidP="00813869">
      <w:r>
        <w:t>In case you overlooked this in the intro g</w:t>
      </w:r>
      <w:r w:rsidR="00A3463D">
        <w:t xml:space="preserve">uide pins are number counterclockwise, like this: </w:t>
      </w:r>
      <w:r w:rsidR="00A3463D">
        <w:rPr>
          <w:noProof/>
        </w:rPr>
        <w:drawing>
          <wp:inline distT="0" distB="0" distL="0" distR="0" wp14:anchorId="7BC2AE2F" wp14:editId="7C0F77E6">
            <wp:extent cx="1743226" cy="1440056"/>
            <wp:effectExtent l="0" t="635" r="8890" b="8890"/>
            <wp:docPr id="62" name="Picture 62" descr="https://upload.wikimedia.org/wikipedia/commons/thumb/b/b3/Pin_numbering_01_Pengo.svg/460px-Pin_numbering_01_Pen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3/Pin_numbering_01_Pengo.svg/460px-Pin_numbering_01_Pengo.s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1751476" cy="1446871"/>
                    </a:xfrm>
                    <a:prstGeom prst="rect">
                      <a:avLst/>
                    </a:prstGeom>
                    <a:noFill/>
                    <a:ln>
                      <a:noFill/>
                    </a:ln>
                  </pic:spPr>
                </pic:pic>
              </a:graphicData>
            </a:graphic>
          </wp:inline>
        </w:drawing>
      </w:r>
    </w:p>
    <w:p w14:paraId="22D7C1AF" w14:textId="4A2E0A20" w:rsidR="002565BA" w:rsidRDefault="002565BA" w:rsidP="002565BA"/>
    <w:p w14:paraId="63474643" w14:textId="7414242B" w:rsidR="002565BA" w:rsidRDefault="002565BA" w:rsidP="002565BA">
      <w:pPr>
        <w:pStyle w:val="Heading2"/>
      </w:pPr>
      <w:r>
        <w:t>Other parts</w:t>
      </w:r>
    </w:p>
    <w:p w14:paraId="43BC7890" w14:textId="77777777" w:rsidR="008B379D" w:rsidRPr="008B379D" w:rsidRDefault="008B379D" w:rsidP="008B379D"/>
    <w:tbl>
      <w:tblPr>
        <w:tblStyle w:val="TableGrid"/>
        <w:tblW w:w="0" w:type="auto"/>
        <w:tblLook w:val="04A0" w:firstRow="1" w:lastRow="0" w:firstColumn="1" w:lastColumn="0" w:noHBand="0" w:noVBand="1"/>
      </w:tblPr>
      <w:tblGrid>
        <w:gridCol w:w="2616"/>
        <w:gridCol w:w="2338"/>
      </w:tblGrid>
      <w:tr w:rsidR="004A367C" w14:paraId="1AC792A6" w14:textId="77777777" w:rsidTr="00D33D02">
        <w:tc>
          <w:tcPr>
            <w:tcW w:w="2338" w:type="dxa"/>
          </w:tcPr>
          <w:p w14:paraId="08A431DA" w14:textId="77777777" w:rsidR="008B379D" w:rsidRDefault="008B379D" w:rsidP="008B379D">
            <w:r>
              <w:lastRenderedPageBreak/>
              <w:t>Hookup wire</w:t>
            </w:r>
          </w:p>
          <w:p w14:paraId="293A4BEC" w14:textId="1E19230F" w:rsidR="004A367C" w:rsidRDefault="008B379D" w:rsidP="008B379D">
            <w:pPr>
              <w:pStyle w:val="partstable"/>
            </w:pPr>
            <w:r>
              <w:rPr>
                <w:noProof/>
              </w:rPr>
              <w:drawing>
                <wp:inline distT="0" distB="0" distL="0" distR="0" wp14:anchorId="4562A607" wp14:editId="7488417E">
                  <wp:extent cx="651337" cy="528955"/>
                  <wp:effectExtent l="381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rightnessContrast bright="35000"/>
                                    </a14:imgEffect>
                                  </a14:imgLayer>
                                </a14:imgProps>
                              </a:ext>
                            </a:extLst>
                          </a:blip>
                          <a:srcRect l="28989" t="34469" r="-1"/>
                          <a:stretch/>
                        </pic:blipFill>
                        <pic:spPr bwMode="auto">
                          <a:xfrm rot="16200000">
                            <a:off x="0" y="0"/>
                            <a:ext cx="653832" cy="530981"/>
                          </a:xfrm>
                          <a:prstGeom prst="rect">
                            <a:avLst/>
                          </a:prstGeom>
                          <a:ln>
                            <a:noFill/>
                          </a:ln>
                          <a:extLst>
                            <a:ext uri="{53640926-AAD7-44D8-BBD7-CCE9431645EC}">
                              <a14:shadowObscured xmlns:a14="http://schemas.microsoft.com/office/drawing/2010/main"/>
                            </a:ext>
                          </a:extLst>
                        </pic:spPr>
                      </pic:pic>
                    </a:graphicData>
                  </a:graphic>
                </wp:inline>
              </w:drawing>
            </w:r>
          </w:p>
        </w:tc>
        <w:tc>
          <w:tcPr>
            <w:tcW w:w="2338" w:type="dxa"/>
          </w:tcPr>
          <w:p w14:paraId="3C7F75E6" w14:textId="77777777" w:rsidR="004A367C" w:rsidRDefault="004A367C" w:rsidP="00D33D02">
            <w:r>
              <w:t>9V battery clip</w:t>
            </w:r>
          </w:p>
          <w:p w14:paraId="00DAD83E" w14:textId="77777777" w:rsidR="004A367C" w:rsidRDefault="004A367C" w:rsidP="00D33D02">
            <w:r>
              <w:rPr>
                <w:noProof/>
              </w:rPr>
              <w:drawing>
                <wp:inline distT="0" distB="0" distL="0" distR="0" wp14:anchorId="7551BADA" wp14:editId="5B7A2126">
                  <wp:extent cx="917842" cy="807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35000"/>
                                    </a14:imgEffect>
                                  </a14:imgLayer>
                                </a14:imgProps>
                              </a:ext>
                            </a:extLst>
                          </a:blip>
                          <a:stretch>
                            <a:fillRect/>
                          </a:stretch>
                        </pic:blipFill>
                        <pic:spPr>
                          <a:xfrm>
                            <a:off x="0" y="0"/>
                            <a:ext cx="920742" cy="810272"/>
                          </a:xfrm>
                          <a:prstGeom prst="rect">
                            <a:avLst/>
                          </a:prstGeom>
                        </pic:spPr>
                      </pic:pic>
                    </a:graphicData>
                  </a:graphic>
                </wp:inline>
              </w:drawing>
            </w:r>
          </w:p>
          <w:p w14:paraId="66A67446" w14:textId="77777777" w:rsidR="004A367C" w:rsidRDefault="004A367C" w:rsidP="00D33D02"/>
        </w:tc>
      </w:tr>
      <w:tr w:rsidR="007676FE" w14:paraId="55ECCF46" w14:textId="77777777" w:rsidTr="00D33D02">
        <w:tc>
          <w:tcPr>
            <w:tcW w:w="2338" w:type="dxa"/>
          </w:tcPr>
          <w:p w14:paraId="47CAEAD3" w14:textId="77777777" w:rsidR="004C6CE7" w:rsidRDefault="00C23623" w:rsidP="008B379D">
            <w:r>
              <w:t>Mini phone (stereo) jack. Actual jack may be a different color.</w:t>
            </w:r>
          </w:p>
          <w:p w14:paraId="1CEC8357" w14:textId="1798463A" w:rsidR="007676FE" w:rsidRDefault="00C23623" w:rsidP="008B379D">
            <w:r>
              <w:rPr>
                <w:noProof/>
              </w:rPr>
              <w:drawing>
                <wp:inline distT="0" distB="0" distL="0" distR="0" wp14:anchorId="4BF1CE9A" wp14:editId="4D7F104F">
                  <wp:extent cx="1518327" cy="12668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2925" cy="1270661"/>
                          </a:xfrm>
                          <a:prstGeom prst="rect">
                            <a:avLst/>
                          </a:prstGeom>
                        </pic:spPr>
                      </pic:pic>
                    </a:graphicData>
                  </a:graphic>
                </wp:inline>
              </w:drawing>
            </w:r>
          </w:p>
        </w:tc>
        <w:tc>
          <w:tcPr>
            <w:tcW w:w="2338" w:type="dxa"/>
          </w:tcPr>
          <w:p w14:paraId="38775B0D" w14:textId="77777777" w:rsidR="007676FE" w:rsidRDefault="007676FE" w:rsidP="00D33D02"/>
        </w:tc>
      </w:tr>
    </w:tbl>
    <w:p w14:paraId="61C83D56" w14:textId="0806689D" w:rsidR="00BC0681" w:rsidRDefault="00BC0681" w:rsidP="00C121DC"/>
    <w:p w14:paraId="78E7F40C" w14:textId="0A9BA71A" w:rsidR="00730B77" w:rsidRDefault="00730B77" w:rsidP="00C121DC">
      <w:r>
        <w:t xml:space="preserve">The 1/8” </w:t>
      </w:r>
      <w:r w:rsidR="007C58F2">
        <w:t xml:space="preserve">mini-phone jack has </w:t>
      </w:r>
      <w:r w:rsidR="008D31DE">
        <w:t xml:space="preserve">three tabs on the bottom that </w:t>
      </w:r>
      <w:r w:rsidR="005B63FE">
        <w:t xml:space="preserve">mate to the bread board. When viewed from </w:t>
      </w:r>
      <w:r w:rsidR="00843608">
        <w:t>front/</w:t>
      </w:r>
      <w:r w:rsidR="005B63FE">
        <w:t xml:space="preserve">above </w:t>
      </w:r>
      <w:r w:rsidR="00843608">
        <w:t xml:space="preserve">as shown in the photo below, the signal order is right, </w:t>
      </w:r>
      <w:r w:rsidR="00C86257">
        <w:t>n/c, ground, n/c, left.</w:t>
      </w:r>
      <w:r w:rsidR="004C51CB">
        <w:t xml:space="preserve"> Usually red indicates right and white indicates left</w:t>
      </w:r>
      <w:r w:rsidR="006305BD">
        <w:t>, but on breadboard convention is also to use red for the positive power connections.  Chose whatever color you want, but if you pick red, don’t wire it to power!</w:t>
      </w:r>
    </w:p>
    <w:p w14:paraId="16B1C801" w14:textId="70B7867B" w:rsidR="00B6030B" w:rsidRDefault="00B6030B" w:rsidP="00C121DC">
      <w:r>
        <w:rPr>
          <w:noProof/>
        </w:rPr>
        <w:drawing>
          <wp:inline distT="0" distB="0" distL="0" distR="0" wp14:anchorId="4BAF074E" wp14:editId="14B82776">
            <wp:extent cx="21812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1225" cy="2019300"/>
                    </a:xfrm>
                    <a:prstGeom prst="rect">
                      <a:avLst/>
                    </a:prstGeom>
                  </pic:spPr>
                </pic:pic>
              </a:graphicData>
            </a:graphic>
          </wp:inline>
        </w:drawing>
      </w:r>
    </w:p>
    <w:p w14:paraId="2776EA55" w14:textId="77777777" w:rsidR="001D3600" w:rsidRDefault="001D3600" w:rsidP="00F60693"/>
    <w:p w14:paraId="6E22FF85" w14:textId="724AE5E4" w:rsidR="00C766EC" w:rsidRDefault="00B11A2C" w:rsidP="00B11A2C">
      <w:pPr>
        <w:pStyle w:val="Heading1"/>
      </w:pPr>
      <w:r>
        <w:t>The schematic</w:t>
      </w:r>
    </w:p>
    <w:p w14:paraId="3E624FBE" w14:textId="0EB4AF67" w:rsidR="00B11A2C" w:rsidRDefault="00B11A2C" w:rsidP="00B11A2C">
      <w:r>
        <w:t>Don’t worry if you’re not familiar with reading schematics</w:t>
      </w:r>
      <w:r w:rsidR="003942AF">
        <w:t xml:space="preserve"> yet.  As you do more circuits you’ll start to pick up on the </w:t>
      </w:r>
      <w:r w:rsidR="00D97D5D">
        <w:t xml:space="preserve">way schematics represent the function of a circuit and the physical realization of that with actual parts.  Google is your friend for finding </w:t>
      </w:r>
      <w:r w:rsidR="00EA123E">
        <w:t>many excellent tutorials on understanding schematics.</w:t>
      </w:r>
    </w:p>
    <w:p w14:paraId="44B9C6E7" w14:textId="0594E871" w:rsidR="00EC49B6" w:rsidRDefault="00EC49B6" w:rsidP="00B11A2C">
      <w:r>
        <w:lastRenderedPageBreak/>
        <w:t xml:space="preserve">The 1/8” jack shown in the schematic has more connections than the jack that may be in your kit.  That’s OK, we just need two wires to the jack, the tip (left if it was stereo) </w:t>
      </w:r>
      <w:r w:rsidR="00FB21A0">
        <w:t>and the ground connection. Please see the ABW build kit introduction document for more details about using the 1/8” jacks.</w:t>
      </w:r>
    </w:p>
    <w:p w14:paraId="42CDDA97" w14:textId="19B2DD72" w:rsidR="00B11A2C" w:rsidRDefault="007B6243" w:rsidP="00F60693">
      <w:pPr>
        <w:rPr>
          <w:noProof/>
        </w:rPr>
      </w:pPr>
      <w:r>
        <w:rPr>
          <w:noProof/>
        </w:rPr>
        <w:t>We’ll show the schematic in two parts so that it is easier to read on letter size paper.  The symbol with the little lin</w:t>
      </w:r>
      <w:r w:rsidR="00980043">
        <w:rPr>
          <w:noProof/>
        </w:rPr>
        <w:t>e</w:t>
      </w:r>
      <w:r>
        <w:rPr>
          <w:noProof/>
        </w:rPr>
        <w:t xml:space="preserve">s and </w:t>
      </w:r>
      <w:r w:rsidR="00980043">
        <w:rPr>
          <w:noProof/>
        </w:rPr>
        <w:t xml:space="preserve">the letters </w:t>
      </w:r>
      <w:r>
        <w:rPr>
          <w:noProof/>
        </w:rPr>
        <w:t>GND represents the ground connection. In many systems this signal is connected to the negative side of the power supply or battery.  That is NOT the situation in this circuit design.</w:t>
      </w:r>
    </w:p>
    <w:p w14:paraId="5EEEC0A3" w14:textId="4E234ECA" w:rsidR="007B6243" w:rsidRDefault="007B6243" w:rsidP="00F60693">
      <w:r>
        <w:t xml:space="preserve">Power connections on the schematic are indicated by a little bar symbol with the either </w:t>
      </w:r>
      <w:r w:rsidR="00980043">
        <w:t>+4.5V</w:t>
      </w:r>
      <w:r>
        <w:t xml:space="preserve"> for the battery’s positive connection or </w:t>
      </w:r>
      <w:r w:rsidR="00980043">
        <w:t>-4.5</w:t>
      </w:r>
      <w:r>
        <w:t>V for the battery’s negative connection.</w:t>
      </w:r>
      <w:r w:rsidR="00980043">
        <w:t xml:space="preserve"> This means that the battery is referenced to a virtual ground, which is created by R1 &amp; R2, with C2 and C3 providing a path for the AC return currents in the system.</w:t>
      </w:r>
    </w:p>
    <w:p w14:paraId="3B9288DB" w14:textId="095C4B08" w:rsidR="00980043" w:rsidRDefault="00980043" w:rsidP="00F60693">
      <w:r>
        <w:t>Batteries only care about the potential difference across their terminals or 9 volts in this case. Ground is an artificial construct and while it has a convention of being at “earth ground,”, i.e. zero volts, there are plenty of times when that is not true.</w:t>
      </w:r>
    </w:p>
    <w:p w14:paraId="35A8675C" w14:textId="2E2EB31A" w:rsidR="007B6243" w:rsidRDefault="007B6243" w:rsidP="00F60693">
      <w:r>
        <w:t>This also means you can not power this circuit with a bench supply or wall wart that might ground the negative side. It must be battery powered (or equivalent isolated supply).</w:t>
      </w:r>
    </w:p>
    <w:p w14:paraId="5099AF35" w14:textId="287FDC66" w:rsidR="007B6243" w:rsidRDefault="007B6243" w:rsidP="00F60693">
      <w:r>
        <w:t xml:space="preserve">More details are available from the source documents in the ABW </w:t>
      </w:r>
      <w:proofErr w:type="spellStart"/>
      <w:r>
        <w:t>github</w:t>
      </w:r>
      <w:proofErr w:type="spellEnd"/>
      <w:r>
        <w:t xml:space="preserve"> repo:</w:t>
      </w:r>
    </w:p>
    <w:p w14:paraId="4C37012E" w14:textId="2C226D86" w:rsidR="007B6243" w:rsidRDefault="007B6243" w:rsidP="00F60693">
      <w:hyperlink r:id="rId39" w:history="1">
        <w:r w:rsidRPr="00BD2D12">
          <w:rPr>
            <w:rStyle w:val="Hyperlink"/>
          </w:rPr>
          <w:t>https://github.com/AudioBuildersWorkshop/BreadboardKit/tree/master/Projects/CMoyAmplifier</w:t>
        </w:r>
      </w:hyperlink>
    </w:p>
    <w:p w14:paraId="3555005E" w14:textId="2D2F6642" w:rsidR="007B6243" w:rsidRDefault="00980043" w:rsidP="00F60693">
      <w:r>
        <w:rPr>
          <w:rStyle w:val="FootnoteReference"/>
        </w:rPr>
        <w:footnoteReference w:id="1"/>
      </w:r>
      <w:r>
        <w:rPr>
          <w:noProof/>
        </w:rPr>
        <w:drawing>
          <wp:inline distT="0" distB="0" distL="0" distR="0" wp14:anchorId="3B42C101" wp14:editId="297EEDAF">
            <wp:extent cx="5153025" cy="333184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1873" cy="3337570"/>
                    </a:xfrm>
                    <a:prstGeom prst="rect">
                      <a:avLst/>
                    </a:prstGeom>
                  </pic:spPr>
                </pic:pic>
              </a:graphicData>
            </a:graphic>
          </wp:inline>
        </w:drawing>
      </w:r>
    </w:p>
    <w:p w14:paraId="6C2DBA77" w14:textId="44586A21" w:rsidR="007B6243" w:rsidRDefault="00125D9C" w:rsidP="00F60693">
      <w:r w:rsidRPr="00125D9C">
        <w:rPr>
          <w:noProof/>
        </w:rPr>
        <w:lastRenderedPageBreak/>
        <w:drawing>
          <wp:inline distT="0" distB="0" distL="0" distR="0" wp14:anchorId="0329B7E6" wp14:editId="0667EFAA">
            <wp:extent cx="8501390" cy="5711190"/>
            <wp:effectExtent l="4445"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505358" cy="5713856"/>
                    </a:xfrm>
                    <a:prstGeom prst="rect">
                      <a:avLst/>
                    </a:prstGeom>
                    <a:noFill/>
                    <a:ln>
                      <a:noFill/>
                    </a:ln>
                  </pic:spPr>
                </pic:pic>
              </a:graphicData>
            </a:graphic>
          </wp:inline>
        </w:drawing>
      </w:r>
    </w:p>
    <w:p w14:paraId="18C3019B" w14:textId="0C21659D" w:rsidR="00125968" w:rsidRDefault="00125968" w:rsidP="00F60693"/>
    <w:p w14:paraId="7843E464" w14:textId="5324444A" w:rsidR="00125968" w:rsidRDefault="00125968" w:rsidP="00125968">
      <w:pPr>
        <w:pStyle w:val="Heading2"/>
      </w:pPr>
      <w:r>
        <w:t>Pictorial view</w:t>
      </w:r>
    </w:p>
    <w:p w14:paraId="6AE3B72C" w14:textId="7DC82182" w:rsidR="000D0961" w:rsidRDefault="00125D9C" w:rsidP="00125968">
      <w:pPr>
        <w:rPr>
          <w:noProof/>
        </w:rPr>
      </w:pPr>
      <w:r>
        <w:rPr>
          <w:noProof/>
        </w:rPr>
        <w:drawing>
          <wp:inline distT="0" distB="0" distL="0" distR="0" wp14:anchorId="01BA7E94" wp14:editId="06D80E52">
            <wp:extent cx="7535649" cy="3861435"/>
            <wp:effectExtent l="8255"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moy_bb.png"/>
                    <pic:cNvPicPr/>
                  </pic:nvPicPr>
                  <pic:blipFill rotWithShape="1">
                    <a:blip r:embed="rId42">
                      <a:extLst>
                        <a:ext uri="{28A0092B-C50C-407E-A947-70E740481C1C}">
                          <a14:useLocalDpi xmlns:a14="http://schemas.microsoft.com/office/drawing/2010/main" val="0"/>
                        </a:ext>
                      </a:extLst>
                    </a:blip>
                    <a:srcRect l="15707" b="7649"/>
                    <a:stretch/>
                  </pic:blipFill>
                  <pic:spPr bwMode="auto">
                    <a:xfrm rot="16200000">
                      <a:off x="0" y="0"/>
                      <a:ext cx="7543348" cy="3865380"/>
                    </a:xfrm>
                    <a:prstGeom prst="rect">
                      <a:avLst/>
                    </a:prstGeom>
                    <a:ln>
                      <a:noFill/>
                    </a:ln>
                    <a:extLst>
                      <a:ext uri="{53640926-AAD7-44D8-BBD7-CCE9431645EC}">
                        <a14:shadowObscured xmlns:a14="http://schemas.microsoft.com/office/drawing/2010/main"/>
                      </a:ext>
                    </a:extLst>
                  </pic:spPr>
                </pic:pic>
              </a:graphicData>
            </a:graphic>
          </wp:inline>
        </w:drawing>
      </w:r>
    </w:p>
    <w:p w14:paraId="315CBBA7" w14:textId="3FD089D8" w:rsidR="00125968" w:rsidRDefault="00125968" w:rsidP="00125968"/>
    <w:p w14:paraId="7BFC4169" w14:textId="7C722AB0" w:rsidR="000D0961" w:rsidRDefault="000D0961" w:rsidP="00125968">
      <w:r>
        <w:t xml:space="preserve">The pictorial view shows </w:t>
      </w:r>
      <w:r w:rsidR="00EA5C65">
        <w:t xml:space="preserve">how the circuit could be constructed on the breadboard.  There are many possible ways to place the components and wire them up that are all electrically identical to the </w:t>
      </w:r>
      <w:r w:rsidR="00FF6E4E">
        <w:t xml:space="preserve">schematic. If you’ve forgotten how a breadboard connects the holes </w:t>
      </w:r>
      <w:proofErr w:type="gramStart"/>
      <w:r w:rsidR="00FF6E4E">
        <w:t>together</w:t>
      </w:r>
      <w:proofErr w:type="gramEnd"/>
      <w:r w:rsidR="00FF6E4E">
        <w:t xml:space="preserve"> please review the supplemental materials.</w:t>
      </w:r>
    </w:p>
    <w:p w14:paraId="2AAC29D2" w14:textId="4FCEDDE4" w:rsidR="00125968" w:rsidRDefault="007B6243" w:rsidP="00F60693">
      <w:r>
        <w:t xml:space="preserve">The design here is a little different in that the top blue rail is used for the ground connection and the bottom blue rail for the </w:t>
      </w:r>
      <w:r w:rsidR="00980043">
        <w:t>-</w:t>
      </w:r>
      <w:r w:rsidR="00980043">
        <w:t>4.5</w:t>
      </w:r>
      <w:proofErr w:type="gramStart"/>
      <w:r w:rsidR="00980043">
        <w:t>V</w:t>
      </w:r>
      <w:r w:rsidR="00980043">
        <w:t xml:space="preserve">  </w:t>
      </w:r>
      <w:r>
        <w:t>connection</w:t>
      </w:r>
      <w:proofErr w:type="gramEnd"/>
      <w:r>
        <w:t xml:space="preserve"> (battery negative terminal) and the bottom red rail for the battery </w:t>
      </w:r>
      <w:r w:rsidR="00980043">
        <w:t>+4.5V</w:t>
      </w:r>
      <w:r>
        <w:t xml:space="preserve"> </w:t>
      </w:r>
      <w:r w:rsidR="00933019">
        <w:t>connection (battery positive terminal).</w:t>
      </w:r>
    </w:p>
    <w:p w14:paraId="7762FC95" w14:textId="55CB406C" w:rsidR="00933019" w:rsidRDefault="00933019" w:rsidP="00F60693">
      <w:r>
        <w:t xml:space="preserve">This circuit is a little crowded on the breadboard and you’re almost certainly going to knock the volume pots off more than once when inserting other components. You may also need to shift components as you add more. Remember with a column all pins are the same on each half of the board, as are all pins in the rails. </w:t>
      </w:r>
      <w:r w:rsidR="003970E7">
        <w:t>Y</w:t>
      </w:r>
      <w:r>
        <w:t xml:space="preserve">ou don’t need to use the exact same physical holes as shown, but they must be electrically the same (i.e. connected internally on the breadboard) for the circuit to work.  The transparent breadboard normally used in the kit can help you visualize </w:t>
      </w:r>
      <w:r w:rsidR="003970E7">
        <w:t xml:space="preserve">those built in connections of a </w:t>
      </w:r>
      <w:proofErr w:type="gramStart"/>
      <w:r w:rsidR="003970E7">
        <w:t>breadboard.</w:t>
      </w:r>
      <w:r>
        <w:t>.</w:t>
      </w:r>
      <w:proofErr w:type="gramEnd"/>
    </w:p>
    <w:p w14:paraId="31BA50C3" w14:textId="50DB5383" w:rsidR="00933019" w:rsidRDefault="00933019" w:rsidP="00F60693"/>
    <w:p w14:paraId="5DD0ECCD" w14:textId="1CE976BB" w:rsidR="00A60CF3" w:rsidRDefault="001A1BA7" w:rsidP="001A1BA7">
      <w:pPr>
        <w:pStyle w:val="Heading1"/>
      </w:pPr>
      <w:r>
        <w:t>Overview of assembly steps</w:t>
      </w:r>
    </w:p>
    <w:p w14:paraId="29728C95" w14:textId="52B207F1" w:rsidR="000E59C7" w:rsidRDefault="00CE7985" w:rsidP="00F60693">
      <w:r>
        <w:t xml:space="preserve">There’s really no one way to build these circuits.  We do suggest you take out the parts </w:t>
      </w:r>
      <w:r w:rsidR="00AC0ECE">
        <w:t>you need ahead of time from the kit and put them in a separate box (or a plate if you’re at an event) so you know if you left out a part, etc.</w:t>
      </w:r>
    </w:p>
    <w:p w14:paraId="12E7847E" w14:textId="0182690B" w:rsidR="00AC0ECE" w:rsidRDefault="000E66C2" w:rsidP="00F60693">
      <w:proofErr w:type="gramStart"/>
      <w:r>
        <w:t>Likewise</w:t>
      </w:r>
      <w:proofErr w:type="gramEnd"/>
      <w:r>
        <w:t xml:space="preserve"> it’s convenient to make up the wire jumpers you need before you start.</w:t>
      </w:r>
      <w:r w:rsidR="008E5D3C">
        <w:t xml:space="preserve">  </w:t>
      </w:r>
      <w:r w:rsidR="00B47576">
        <w:t>You may need to cut a few more as you go but staying focused on the assembly steps is key to not overlooking anything.</w:t>
      </w:r>
    </w:p>
    <w:p w14:paraId="03047A0E" w14:textId="5559C7AE" w:rsidR="00BC4E24" w:rsidRDefault="00BC4E24" w:rsidP="00F60693">
      <w:r>
        <w:t>The battery should be the very last thing you connect, and only after triple checking everything else.</w:t>
      </w:r>
    </w:p>
    <w:p w14:paraId="0CD11D8D" w14:textId="77777777" w:rsidR="008E5D3C" w:rsidRDefault="008E5D3C" w:rsidP="00F60693"/>
    <w:p w14:paraId="29341442" w14:textId="6DAE95AE" w:rsidR="00A60CF3" w:rsidRDefault="000E59C7" w:rsidP="002962E0">
      <w:pPr>
        <w:pStyle w:val="Heading2"/>
        <w:keepNext/>
      </w:pPr>
      <w:r>
        <w:t>Things to think about before you start</w:t>
      </w:r>
    </w:p>
    <w:p w14:paraId="52BDFD07" w14:textId="4640C9D5" w:rsidR="00867593" w:rsidRDefault="00593067" w:rsidP="000D435A">
      <w:r>
        <w:t>P</w:t>
      </w:r>
      <w:r w:rsidR="00867593">
        <w:t>utting in ICs backwards</w:t>
      </w:r>
      <w:r>
        <w:t xml:space="preserve"> -</w:t>
      </w:r>
      <w:r w:rsidR="004D1C31">
        <w:t xml:space="preserve"> that might break them.</w:t>
      </w:r>
      <w:r w:rsidR="00EA0FBF">
        <w:t xml:space="preserve"> </w:t>
      </w:r>
      <w:r>
        <w:t>P</w:t>
      </w:r>
      <w:r w:rsidR="00643ADD">
        <w:t xml:space="preserve">ay </w:t>
      </w:r>
      <w:proofErr w:type="gramStart"/>
      <w:r w:rsidR="00643ADD">
        <w:t>really close</w:t>
      </w:r>
      <w:proofErr w:type="gramEnd"/>
      <w:r w:rsidR="00643ADD">
        <w:t xml:space="preserve"> attention to when you put </w:t>
      </w:r>
      <w:r>
        <w:t>that</w:t>
      </w:r>
      <w:r w:rsidR="00643ADD">
        <w:t xml:space="preserve"> part</w:t>
      </w:r>
      <w:r>
        <w:t xml:space="preserve"> </w:t>
      </w:r>
      <w:r w:rsidR="00643ADD">
        <w:t>in.</w:t>
      </w:r>
    </w:p>
    <w:p w14:paraId="29CFA293" w14:textId="47D11D7E" w:rsidR="00643ADD" w:rsidRDefault="00643ADD" w:rsidP="000D435A">
      <w:r>
        <w:t>Polarized capacitors</w:t>
      </w:r>
      <w:r w:rsidR="00593067">
        <w:t xml:space="preserve"> also should not be connected backwards. If you connect the diodes backwards no harm will be done but the circuit won’t work</w:t>
      </w:r>
      <w:r w:rsidR="0090245A">
        <w:t>.</w:t>
      </w:r>
    </w:p>
    <w:p w14:paraId="24C2FE12" w14:textId="2ABED707" w:rsidR="00EB0030" w:rsidRDefault="00EB0030" w:rsidP="000D435A">
      <w:r>
        <w:t>Before you connect the battery check the IC and polarized cap again. And then ask a friend to check.</w:t>
      </w:r>
    </w:p>
    <w:p w14:paraId="764BEDF9" w14:textId="77777777" w:rsidR="00D72A2A" w:rsidRDefault="00D72A2A" w:rsidP="000D435A"/>
    <w:p w14:paraId="0511B54B" w14:textId="29AA197C" w:rsidR="002759DD" w:rsidRDefault="00D72A2A" w:rsidP="00D72A2A">
      <w:pPr>
        <w:pStyle w:val="Heading2"/>
      </w:pPr>
      <w:r>
        <w:t>starting</w:t>
      </w:r>
    </w:p>
    <w:p w14:paraId="6EB6C135" w14:textId="1E4D2E35" w:rsidR="00EF0D9F" w:rsidRDefault="00D72A2A" w:rsidP="000D435A">
      <w:r>
        <w:t xml:space="preserve">Place the breadboard in front of you </w:t>
      </w:r>
      <w:r w:rsidR="00C77346">
        <w:t>with column 1 on the left and column 30 on the right.</w:t>
      </w:r>
    </w:p>
    <w:p w14:paraId="11F25DE1" w14:textId="229F4D38" w:rsidR="00C77346" w:rsidRDefault="00DA5084" w:rsidP="000D435A">
      <w:r>
        <w:lastRenderedPageBreak/>
        <w:t xml:space="preserve">We’ll install the </w:t>
      </w:r>
      <w:r w:rsidR="00933019">
        <w:t>five</w:t>
      </w:r>
      <w:r>
        <w:t xml:space="preserve"> main components first</w:t>
      </w:r>
      <w:r w:rsidR="0018774D">
        <w:t>, and then start connecting them together, either with jumpers or with other components.</w:t>
      </w:r>
    </w:p>
    <w:p w14:paraId="7671F56B" w14:textId="63E165E0" w:rsidR="002621A5" w:rsidRDefault="002621A5" w:rsidP="000D435A">
      <w:r>
        <w:t xml:space="preserve">In electronics inputs are traditionally placed on the left and outputs on the right. </w:t>
      </w:r>
      <w:r w:rsidR="00A735E8">
        <w:t>You’ll notice the schematic was drawn this way too.</w:t>
      </w:r>
    </w:p>
    <w:p w14:paraId="0896FF01" w14:textId="2B9B21E3" w:rsidR="0018774D" w:rsidRDefault="0018774D" w:rsidP="000D435A">
      <w:r>
        <w:t>Starting on the</w:t>
      </w:r>
      <w:r w:rsidR="00933019">
        <w:t xml:space="preserve"> far</w:t>
      </w:r>
      <w:r>
        <w:t xml:space="preserve"> </w:t>
      </w:r>
      <w:proofErr w:type="gramStart"/>
      <w:r w:rsidR="00933019">
        <w:t xml:space="preserve">left </w:t>
      </w:r>
      <w:r>
        <w:t xml:space="preserve"> side</w:t>
      </w:r>
      <w:proofErr w:type="gramEnd"/>
      <w:r>
        <w:t xml:space="preserve"> of th</w:t>
      </w:r>
      <w:r w:rsidR="00A735E8">
        <w:t xml:space="preserve">e breadboard, plug in the </w:t>
      </w:r>
      <w:proofErr w:type="spellStart"/>
      <w:r w:rsidR="00641ED9">
        <w:t>miniheadphone</w:t>
      </w:r>
      <w:proofErr w:type="spellEnd"/>
      <w:r w:rsidR="00641ED9">
        <w:t xml:space="preserve"> jack </w:t>
      </w:r>
      <w:r w:rsidR="002759DD">
        <w:t xml:space="preserve">(J1) </w:t>
      </w:r>
      <w:r w:rsidR="00641ED9">
        <w:t>so that you can still access a column of pins above it.</w:t>
      </w:r>
      <w:bookmarkStart w:id="1" w:name="_Hlk527369893"/>
      <w:r w:rsidR="002759DD">
        <w:t xml:space="preserve"> Place it in the upper half with the jack facing you (see picture if not sure).</w:t>
      </w:r>
    </w:p>
    <w:bookmarkEnd w:id="1"/>
    <w:p w14:paraId="05E4994C" w14:textId="0B1C29FD" w:rsidR="00641ED9" w:rsidRDefault="00E93511" w:rsidP="000D435A">
      <w:r>
        <w:t>Next move a row to the right and plug the</w:t>
      </w:r>
      <w:r w:rsidR="002759DD">
        <w:t xml:space="preserve"> </w:t>
      </w:r>
      <w:proofErr w:type="gramStart"/>
      <w:r w:rsidR="002759DD">
        <w:t xml:space="preserve">two </w:t>
      </w:r>
      <w:r>
        <w:t xml:space="preserve"> pot</w:t>
      </w:r>
      <w:r w:rsidR="002759DD">
        <w:t>s</w:t>
      </w:r>
      <w:proofErr w:type="gramEnd"/>
      <w:r>
        <w:t xml:space="preserve"> in. It has two large tabs that won’t fit in the board. You can place those in the gutter between the two rows</w:t>
      </w:r>
      <w:r w:rsidR="00C57198">
        <w:t xml:space="preserve"> (you may still need to bend the tabs or the pins slightly to make it all fit).</w:t>
      </w:r>
    </w:p>
    <w:p w14:paraId="622E4C67" w14:textId="38C11C4D" w:rsidR="00C57198" w:rsidRDefault="00465475" w:rsidP="000D435A">
      <w:proofErr w:type="gramStart"/>
      <w:r>
        <w:t>Next</w:t>
      </w:r>
      <w:proofErr w:type="gramEnd"/>
      <w:r>
        <w:t xml:space="preserve"> we’ll install the </w:t>
      </w:r>
      <w:r w:rsidR="002759DD">
        <w:t xml:space="preserve">op-amp </w:t>
      </w:r>
      <w:r>
        <w:t xml:space="preserve">IC – if not wearing a </w:t>
      </w:r>
      <w:r w:rsidR="00D91273">
        <w:t xml:space="preserve">grounding </w:t>
      </w:r>
      <w:r>
        <w:t>wrist</w:t>
      </w:r>
      <w:r w:rsidR="00D91273">
        <w:t xml:space="preserve"> </w:t>
      </w:r>
      <w:r>
        <w:t>strap</w:t>
      </w:r>
      <w:r w:rsidR="00D91273">
        <w:t>, as a precaution,</w:t>
      </w:r>
      <w:r>
        <w:t xml:space="preserve"> touch some metal </w:t>
      </w:r>
      <w:r w:rsidR="00D91273">
        <w:t xml:space="preserve">(preferably grounded) </w:t>
      </w:r>
      <w:r>
        <w:t>before reaching for it.</w:t>
      </w:r>
      <w:r w:rsidR="00D91273">
        <w:t xml:space="preserve"> Move another </w:t>
      </w:r>
      <w:proofErr w:type="gramStart"/>
      <w:r w:rsidR="002759DD">
        <w:t xml:space="preserve">6 </w:t>
      </w:r>
      <w:r w:rsidR="00D91273">
        <w:t xml:space="preserve"> holes</w:t>
      </w:r>
      <w:proofErr w:type="gramEnd"/>
      <w:r w:rsidR="00D91273">
        <w:t xml:space="preserve"> or so to the right. Arrange the IC so pin 1 is in the lower left as you face the board.</w:t>
      </w:r>
      <w:r w:rsidR="0076097D">
        <w:t xml:space="preserve"> This means the notch (or dot) is on the left – </w:t>
      </w:r>
      <w:proofErr w:type="gramStart"/>
      <w:r w:rsidR="0076097D">
        <w:t>refer back</w:t>
      </w:r>
      <w:proofErr w:type="gramEnd"/>
      <w:r w:rsidR="0076097D">
        <w:t xml:space="preserve"> to the earlier diagram if you’re unsure.</w:t>
      </w:r>
      <w:r w:rsidR="00D44EB5">
        <w:t xml:space="preserve"> </w:t>
      </w:r>
      <w:r w:rsidR="00DF32E6">
        <w:t xml:space="preserve">We’ll use column </w:t>
      </w:r>
      <w:r w:rsidR="002759DD">
        <w:t>20</w:t>
      </w:r>
      <w:r w:rsidR="00DF32E6">
        <w:t xml:space="preserve"> as that’s what the example drawing shows, but you can use any location that leaves enough room for the parts that need to go around it.</w:t>
      </w:r>
    </w:p>
    <w:p w14:paraId="636777D5" w14:textId="25596088" w:rsidR="002759DD" w:rsidRDefault="002759DD" w:rsidP="000D435A">
      <w:r>
        <w:t xml:space="preserve">On the </w:t>
      </w:r>
      <w:proofErr w:type="gramStart"/>
      <w:r>
        <w:t>far right</w:t>
      </w:r>
      <w:proofErr w:type="gramEnd"/>
      <w:r>
        <w:t xml:space="preserve"> side of the board install the second jack.  You may want to look ahead at the picture to see if your placement matches.</w:t>
      </w:r>
    </w:p>
    <w:p w14:paraId="70D903DD" w14:textId="77777777" w:rsidR="002759DD" w:rsidRDefault="002759DD" w:rsidP="000D435A"/>
    <w:p w14:paraId="70F0D28D" w14:textId="3405FF78" w:rsidR="00DF32E6" w:rsidRDefault="00C4631A" w:rsidP="00C4631A">
      <w:pPr>
        <w:pStyle w:val="Heading2"/>
      </w:pPr>
      <w:r>
        <w:t>Power connections and parts</w:t>
      </w:r>
    </w:p>
    <w:p w14:paraId="6298669A" w14:textId="0F002497" w:rsidR="002759DD" w:rsidRDefault="002759DD" w:rsidP="000D435A">
      <w:proofErr w:type="gramStart"/>
      <w:r>
        <w:t>Next</w:t>
      </w:r>
      <w:proofErr w:type="gramEnd"/>
      <w:r>
        <w:t xml:space="preserve"> we’re going to add the components associated with the three power connections: </w:t>
      </w:r>
      <w:r w:rsidR="00526F01">
        <w:t>+4.5V</w:t>
      </w:r>
      <w:r>
        <w:t xml:space="preserve">, GND (ground), and </w:t>
      </w:r>
      <w:r w:rsidR="00526F01">
        <w:t>-</w:t>
      </w:r>
      <w:r w:rsidR="00526F01">
        <w:t>4.5V</w:t>
      </w:r>
      <w:r>
        <w:t xml:space="preserve">.  There are a far number of jumpers to install so you may want to look at the pictures at the end to help you.  </w:t>
      </w:r>
      <w:proofErr w:type="gramStart"/>
      <w:r>
        <w:t>Again</w:t>
      </w:r>
      <w:proofErr w:type="gramEnd"/>
      <w:r>
        <w:t xml:space="preserve"> we’ll refer to</w:t>
      </w:r>
      <w:r w:rsidR="004A0E36">
        <w:t xml:space="preserve"> the </w:t>
      </w:r>
      <w:r>
        <w:t>jumpers by their position in the fritzing diagram, but please adjust these to where you installed the components.</w:t>
      </w:r>
      <w:r w:rsidR="004A0E36">
        <w:t xml:space="preserve"> </w:t>
      </w:r>
    </w:p>
    <w:p w14:paraId="29C1239F" w14:textId="7FCB73B0" w:rsidR="004A0E36" w:rsidRDefault="004A0E36" w:rsidP="000D435A">
      <w:r>
        <w:t>We’re going to create a section in the middle of the board that represents the GND connection as a lot of components connect to it and the horizontal rails are not always convenient for this circuit. We’ll use black wire for the GND connections. Do not confuse this with the battery’s black wire, which in this circuit will be the connection labeled 0V.</w:t>
      </w:r>
    </w:p>
    <w:p w14:paraId="22168D7F" w14:textId="6FBB3A53" w:rsidR="004A0E36" w:rsidRDefault="004A0E36" w:rsidP="000D435A">
      <w:r>
        <w:t>We’re going to use rows 16 and 17 in the lower half and row 17 in the upper half.  Install a small jumper between row 16 and 17 in the lower half (column a-e). Install a jumper from row 17 in the lower half to row 17 in the upper half.  Now install a jumper from row 16 to the top rail (blue stripe).</w:t>
      </w:r>
    </w:p>
    <w:p w14:paraId="7CB97CA8" w14:textId="028892DC" w:rsidR="004A0E36" w:rsidRDefault="004A0E36" w:rsidP="000D435A">
      <w:r>
        <w:t>It will look something like the black wires in the zoomed in example shown below.</w:t>
      </w:r>
    </w:p>
    <w:p w14:paraId="488506CA" w14:textId="53DF852F" w:rsidR="004A0E36" w:rsidRDefault="004A0E36" w:rsidP="000D435A">
      <w:r>
        <w:rPr>
          <w:noProof/>
        </w:rPr>
        <w:lastRenderedPageBreak/>
        <w:drawing>
          <wp:anchor distT="0" distB="0" distL="114300" distR="114300" simplePos="0" relativeHeight="251698176" behindDoc="0" locked="0" layoutInCell="1" allowOverlap="1" wp14:anchorId="41054D54" wp14:editId="71734F6F">
            <wp:simplePos x="0" y="0"/>
            <wp:positionH relativeFrom="column">
              <wp:posOffset>9525</wp:posOffset>
            </wp:positionH>
            <wp:positionV relativeFrom="paragraph">
              <wp:posOffset>0</wp:posOffset>
            </wp:positionV>
            <wp:extent cx="942975" cy="33718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2975" cy="3371850"/>
                    </a:xfrm>
                    <a:prstGeom prst="rect">
                      <a:avLst/>
                    </a:prstGeom>
                  </pic:spPr>
                </pic:pic>
              </a:graphicData>
            </a:graphic>
          </wp:anchor>
        </w:drawing>
      </w:r>
    </w:p>
    <w:p w14:paraId="3852503C" w14:textId="690B5C67" w:rsidR="005D4AAF" w:rsidRDefault="005D4AAF" w:rsidP="000D435A">
      <w:r>
        <w:t xml:space="preserve">We’ll now make </w:t>
      </w:r>
      <w:proofErr w:type="gramStart"/>
      <w:r>
        <w:t>all of</w:t>
      </w:r>
      <w:proofErr w:type="gramEnd"/>
      <w:r>
        <w:t xml:space="preserve"> the other ground connections so that those wires sit below all of the other components that will get added, which will make it easier to change things around later if you want to experiment.</w:t>
      </w:r>
    </w:p>
    <w:p w14:paraId="12D3C4B1" w14:textId="47985D97" w:rsidR="005D4AAF" w:rsidRDefault="005D4AAF" w:rsidP="000D435A">
      <w:r>
        <w:t>Connect the two pin 1’s of the pots together with a short black jumper, pin 1 is the terminal on the left when installed as shown in the pictures. Then connect pin 1 of the pot on the right to the GND connection in row 16.</w:t>
      </w:r>
    </w:p>
    <w:p w14:paraId="11A085D8" w14:textId="1B812152" w:rsidR="007D1619" w:rsidRDefault="005D4AAF" w:rsidP="000D435A">
      <w:r>
        <w:t xml:space="preserve">Connect the center pin of J1 (input jack) to the top blue rail. </w:t>
      </w:r>
      <w:proofErr w:type="gramStart"/>
      <w:r w:rsidR="007D1619">
        <w:t>Refer back</w:t>
      </w:r>
      <w:proofErr w:type="gramEnd"/>
      <w:r w:rsidR="007D1619">
        <w:t xml:space="preserve"> to the introductory guide about wiring the jack if you’re unsure how to connect it.</w:t>
      </w:r>
    </w:p>
    <w:p w14:paraId="43E80C79" w14:textId="6488C3FD" w:rsidR="007D1619" w:rsidRDefault="007D1619" w:rsidP="000D435A">
      <w:r>
        <w:t>Repeat this step for J2, the headphone output.</w:t>
      </w:r>
    </w:p>
    <w:p w14:paraId="6C5157E1" w14:textId="17568896" w:rsidR="005D4AAF" w:rsidRDefault="005D4AAF" w:rsidP="000D435A">
      <w:r>
        <w:t xml:space="preserve">Now we’ll make the connections to the </w:t>
      </w:r>
      <w:r w:rsidR="00526F01">
        <w:t>+4.5V</w:t>
      </w:r>
      <w:r>
        <w:t xml:space="preserve"> and </w:t>
      </w:r>
      <w:r w:rsidR="00526F01">
        <w:t>-</w:t>
      </w:r>
      <w:r w:rsidR="00526F01">
        <w:t>4.5V</w:t>
      </w:r>
      <w:r>
        <w:t xml:space="preserve"> power signals.</w:t>
      </w:r>
    </w:p>
    <w:p w14:paraId="539557AD" w14:textId="643AA2C5" w:rsidR="005D4AAF" w:rsidRDefault="005D4AAF" w:rsidP="000D435A">
      <w:r>
        <w:t>Connect a black jumper wire from pin 4 of the IC (right most pin facing you) to the blue stripe rail</w:t>
      </w:r>
      <w:r w:rsidR="005016EF">
        <w:t xml:space="preserve"> (</w:t>
      </w:r>
      <w:r w:rsidR="00526F01">
        <w:t>-</w:t>
      </w:r>
      <w:r w:rsidR="00526F01">
        <w:t>4.5V</w:t>
      </w:r>
      <w:r w:rsidR="005016EF">
        <w:t>)</w:t>
      </w:r>
      <w:r>
        <w:t xml:space="preserve"> on the bottom of the breadboard. </w:t>
      </w:r>
    </w:p>
    <w:p w14:paraId="25CB1052" w14:textId="1F3DC56F" w:rsidR="005016EF" w:rsidRDefault="005016EF" w:rsidP="000D435A">
      <w:r>
        <w:t>Connect a red jumper wire from pin 8 (left most pin on upper side) to the red stripe rail (</w:t>
      </w:r>
      <w:r w:rsidR="00526F01">
        <w:t>+4.5V</w:t>
      </w:r>
      <w:r>
        <w:t>) at the bottom of the breadboard.</w:t>
      </w:r>
    </w:p>
    <w:p w14:paraId="65267728" w14:textId="715E5EB9" w:rsidR="00C4631A" w:rsidRDefault="006310EC" w:rsidP="000D435A">
      <w:r>
        <w:t>W</w:t>
      </w:r>
      <w:r w:rsidR="0002503A">
        <w:t xml:space="preserve">e’ll add the battery clip (no battery should be connected!). Place the black wire in to one of the holes on the </w:t>
      </w:r>
      <w:r w:rsidR="00D52DDA">
        <w:t>bottom negative strip (blue stripe</w:t>
      </w:r>
      <w:r w:rsidR="005016EF">
        <w:t>, this is the 0V connection on the schematic</w:t>
      </w:r>
      <w:r w:rsidR="00D52DDA">
        <w:t xml:space="preserve">). Place the red wire in to </w:t>
      </w:r>
      <w:r w:rsidR="004A0E36">
        <w:t>the adjacent strip marked with the red stripe</w:t>
      </w:r>
      <w:r w:rsidR="005016EF">
        <w:t xml:space="preserve"> (this is the</w:t>
      </w:r>
      <w:r w:rsidR="00526F01">
        <w:t>+4.5V</w:t>
      </w:r>
      <w:r w:rsidR="005016EF">
        <w:t xml:space="preserve"> connection on the schematic)</w:t>
      </w:r>
      <w:r w:rsidR="00D52DDA">
        <w:t>.</w:t>
      </w:r>
      <w:r w:rsidR="005D4AAF">
        <w:t xml:space="preserve"> Do this on the </w:t>
      </w:r>
      <w:proofErr w:type="gramStart"/>
      <w:r w:rsidR="005D4AAF">
        <w:t>far left</w:t>
      </w:r>
      <w:proofErr w:type="gramEnd"/>
      <w:r w:rsidR="005D4AAF">
        <w:t xml:space="preserve"> end to keep the wires out of the way. As the wires sometimes do lift out of the holes a bit we suggest not placing them across from each other to avoid a short between the two.</w:t>
      </w:r>
    </w:p>
    <w:p w14:paraId="07D1D546" w14:textId="413A19D2" w:rsidR="005D4AAF" w:rsidRDefault="005D4AAF" w:rsidP="000D435A">
      <w:r>
        <w:t xml:space="preserve">Next insert C1 (220 </w:t>
      </w:r>
      <w:proofErr w:type="spellStart"/>
      <w:r>
        <w:t>uF</w:t>
      </w:r>
      <w:proofErr w:type="spellEnd"/>
      <w:r>
        <w:t xml:space="preserve"> capacitor) with the negative lead in the blue </w:t>
      </w:r>
      <w:r w:rsidR="005016EF">
        <w:t>s</w:t>
      </w:r>
      <w:r>
        <w:t xml:space="preserve">tripe holes </w:t>
      </w:r>
      <w:r w:rsidR="005016EF">
        <w:t>(</w:t>
      </w:r>
      <w:r w:rsidR="00526F01">
        <w:t>-</w:t>
      </w:r>
      <w:r w:rsidR="00526F01">
        <w:t>4.5V</w:t>
      </w:r>
      <w:r w:rsidR="005016EF">
        <w:t xml:space="preserve">) </w:t>
      </w:r>
      <w:r>
        <w:t>and the positive lead in the red stripe</w:t>
      </w:r>
      <w:r w:rsidR="005016EF">
        <w:t xml:space="preserve"> (</w:t>
      </w:r>
      <w:r w:rsidR="00526F01">
        <w:t>+4.5V</w:t>
      </w:r>
      <w:r w:rsidR="005016EF">
        <w:t>)</w:t>
      </w:r>
      <w:r>
        <w:t>, do this near where the battery connection was made on the left side of the board (again please see the pictures at the end of this sub-section).</w:t>
      </w:r>
    </w:p>
    <w:p w14:paraId="18482849" w14:textId="71C425CF" w:rsidR="005D4AAF" w:rsidRDefault="005016EF" w:rsidP="000D435A">
      <w:r>
        <w:t xml:space="preserve">Insert C2 (220 </w:t>
      </w:r>
      <w:proofErr w:type="spellStart"/>
      <w:r>
        <w:t>uF</w:t>
      </w:r>
      <w:proofErr w:type="spellEnd"/>
      <w:r>
        <w:t xml:space="preserve"> capacitor) with the negative lead in </w:t>
      </w:r>
      <w:proofErr w:type="gramStart"/>
      <w:r>
        <w:t>a  row</w:t>
      </w:r>
      <w:proofErr w:type="gramEnd"/>
      <w:r>
        <w:t xml:space="preserve"> 17 GND hole and the positive lead in the red stripe strip (</w:t>
      </w:r>
      <w:r w:rsidR="00526F01">
        <w:t>+4.5V</w:t>
      </w:r>
      <w:r>
        <w:t>) at the bottom of the breadboard.</w:t>
      </w:r>
    </w:p>
    <w:p w14:paraId="4FD56100" w14:textId="1EC3B0DE" w:rsidR="005016EF" w:rsidRDefault="005016EF" w:rsidP="005016EF">
      <w:r>
        <w:t xml:space="preserve">Insert C3 (220 </w:t>
      </w:r>
      <w:proofErr w:type="spellStart"/>
      <w:r>
        <w:t>uF</w:t>
      </w:r>
      <w:proofErr w:type="spellEnd"/>
      <w:r>
        <w:t xml:space="preserve"> capacitor) with the negative lead in the blue stripe strip (</w:t>
      </w:r>
      <w:r w:rsidR="00526F01">
        <w:t>-</w:t>
      </w:r>
      <w:r w:rsidR="00526F01">
        <w:t>4.5V</w:t>
      </w:r>
      <w:r>
        <w:t>) at the bottom of the breadboard and the positive lead in a row 16 GND hole.</w:t>
      </w:r>
    </w:p>
    <w:p w14:paraId="7C57262F" w14:textId="39BD7925" w:rsidR="00125D9C" w:rsidRDefault="00125D9C" w:rsidP="005016EF">
      <w:r>
        <w:t xml:space="preserve">As a reminder, the three capacitors </w:t>
      </w:r>
      <w:r w:rsidR="00980043">
        <w:t xml:space="preserve">C1, C2, and C3, </w:t>
      </w:r>
      <w:r>
        <w:t>are polarized and must be inserted correctly.</w:t>
      </w:r>
    </w:p>
    <w:p w14:paraId="706B84A9" w14:textId="43262BE0" w:rsidR="005016EF" w:rsidRDefault="005016EF" w:rsidP="000D435A">
      <w:r>
        <w:t>Insert R1 (4.7 K</w:t>
      </w:r>
      <w:r w:rsidRPr="00FB5536">
        <w:rPr>
          <w:sz w:val="28"/>
          <w:szCs w:val="28"/>
        </w:rPr>
        <w:t>Ω</w:t>
      </w:r>
      <w:r>
        <w:t xml:space="preserve"> resistor</w:t>
      </w:r>
      <w:r w:rsidR="00D33D02">
        <w:t xml:space="preserve">, yellow violet </w:t>
      </w:r>
      <w:proofErr w:type="gramStart"/>
      <w:r w:rsidR="00D33D02">
        <w:t xml:space="preserve">red </w:t>
      </w:r>
      <w:r>
        <w:t>)</w:t>
      </w:r>
      <w:proofErr w:type="gramEnd"/>
      <w:r>
        <w:t xml:space="preserve"> with one lead in a  row 17 GND hole and the other lead in the red stripe strip (</w:t>
      </w:r>
      <w:r w:rsidR="00526F01">
        <w:t>+4.5V</w:t>
      </w:r>
      <w:r>
        <w:t>) at the bottom of the breadboard.</w:t>
      </w:r>
    </w:p>
    <w:p w14:paraId="0D1E18FA" w14:textId="105A6518" w:rsidR="005016EF" w:rsidRDefault="005016EF" w:rsidP="005016EF">
      <w:r>
        <w:t>Insert R2 (4.7 K</w:t>
      </w:r>
      <w:r w:rsidRPr="00FB5536">
        <w:rPr>
          <w:sz w:val="28"/>
          <w:szCs w:val="28"/>
        </w:rPr>
        <w:t>Ω</w:t>
      </w:r>
      <w:r>
        <w:t xml:space="preserve"> resistor) with one lead in the blue stripe strip (</w:t>
      </w:r>
      <w:r w:rsidR="00526F01">
        <w:t>-</w:t>
      </w:r>
      <w:r w:rsidR="00526F01">
        <w:t>4.5V</w:t>
      </w:r>
      <w:r>
        <w:t>) at the bottom of the breadboard and the other lead in a row 16 GND hole.</w:t>
      </w:r>
    </w:p>
    <w:p w14:paraId="29AC9B8A" w14:textId="4E43ABF4" w:rsidR="00980043" w:rsidRDefault="00980043" w:rsidP="005016EF">
      <w:r>
        <w:t>Resistors are not polarized and can be installed in either orientation.</w:t>
      </w:r>
    </w:p>
    <w:p w14:paraId="2A4AA80F" w14:textId="77777777" w:rsidR="005016EF" w:rsidRDefault="005016EF" w:rsidP="000D435A"/>
    <w:p w14:paraId="1BCD9D91" w14:textId="77B2DFB0" w:rsidR="00ED4F6E" w:rsidRDefault="00E60582" w:rsidP="000D435A">
      <w:r>
        <w:t xml:space="preserve">At this point your board should look something like </w:t>
      </w:r>
      <w:r w:rsidR="00CD490F">
        <w:t>the next diagram</w:t>
      </w:r>
      <w:r w:rsidR="00FF1257">
        <w:t>.</w:t>
      </w:r>
      <w:r w:rsidR="00CA604E">
        <w:t xml:space="preserve"> </w:t>
      </w:r>
      <w:r w:rsidR="00CD490F">
        <w:t>W</w:t>
      </w:r>
      <w:r w:rsidR="00CA604E">
        <w:t xml:space="preserve">e know the </w:t>
      </w:r>
      <w:r w:rsidR="004F11B4">
        <w:t xml:space="preserve">1/8 mini-phone connector doesn’t quite look like </w:t>
      </w:r>
      <w:r w:rsidR="004911A5">
        <w:t>what’s in the diagram</w:t>
      </w:r>
      <w:r w:rsidR="004F11B4">
        <w:t xml:space="preserve"> but it’s what the Fritzing tool wants to show so we’re just going to go with it.</w:t>
      </w:r>
      <w:r w:rsidR="00612701">
        <w:t xml:space="preserve"> A photo is also shown to help you review your layout.</w:t>
      </w:r>
    </w:p>
    <w:p w14:paraId="24D692C3" w14:textId="3D665336" w:rsidR="004F11B4" w:rsidRDefault="004F11B4" w:rsidP="000D435A"/>
    <w:p w14:paraId="547B4365" w14:textId="41CDA61B" w:rsidR="00FF1257" w:rsidRDefault="005016EF" w:rsidP="000D435A">
      <w:r>
        <w:rPr>
          <w:noProof/>
        </w:rPr>
        <w:drawing>
          <wp:inline distT="0" distB="0" distL="0" distR="0" wp14:anchorId="5EC367C4" wp14:editId="0970A745">
            <wp:extent cx="5943600" cy="34048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04870"/>
                    </a:xfrm>
                    <a:prstGeom prst="rect">
                      <a:avLst/>
                    </a:prstGeom>
                  </pic:spPr>
                </pic:pic>
              </a:graphicData>
            </a:graphic>
          </wp:inline>
        </w:drawing>
      </w:r>
      <w:r>
        <w:rPr>
          <w:noProof/>
        </w:rPr>
        <w:t xml:space="preserve"> </w:t>
      </w:r>
      <w:r w:rsidR="0043455C">
        <w:rPr>
          <w:noProof/>
        </w:rPr>
        <mc:AlternateContent>
          <mc:Choice Requires="wps">
            <w:drawing>
              <wp:anchor distT="0" distB="0" distL="114300" distR="114300" simplePos="0" relativeHeight="251696128" behindDoc="0" locked="0" layoutInCell="1" allowOverlap="1" wp14:anchorId="3DD77AA3" wp14:editId="4BEA55A4">
                <wp:simplePos x="0" y="0"/>
                <wp:positionH relativeFrom="column">
                  <wp:posOffset>1781175</wp:posOffset>
                </wp:positionH>
                <wp:positionV relativeFrom="paragraph">
                  <wp:posOffset>1476375</wp:posOffset>
                </wp:positionV>
                <wp:extent cx="342900" cy="1009650"/>
                <wp:effectExtent l="57150" t="38100" r="76200" b="95250"/>
                <wp:wrapNone/>
                <wp:docPr id="19" name="Straight Arrow Connector 19"/>
                <wp:cNvGraphicFramePr/>
                <a:graphic xmlns:a="http://schemas.openxmlformats.org/drawingml/2006/main">
                  <a:graphicData uri="http://schemas.microsoft.com/office/word/2010/wordprocessingShape">
                    <wps:wsp>
                      <wps:cNvCnPr/>
                      <wps:spPr>
                        <a:xfrm flipV="1">
                          <a:off x="0" y="0"/>
                          <a:ext cx="342900" cy="1009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073643D" id="_x0000_t32" coordsize="21600,21600" o:spt="32" o:oned="t" path="m,l21600,21600e" filled="f">
                <v:path arrowok="t" fillok="f" o:connecttype="none"/>
                <o:lock v:ext="edit" shapetype="t"/>
              </v:shapetype>
              <v:shape id="Straight Arrow Connector 19" o:spid="_x0000_s1026" type="#_x0000_t32" style="position:absolute;margin-left:140.25pt;margin-top:116.25pt;width:27pt;height:7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" strokecolor="#ffc000 [3204]" strokeweight="2pt">
                <v:stroke endarrow="block"/>
                <v:shadow on="t" color="black" opacity="44564f" offset="0,1.25pt"/>
              </v:shape>
            </w:pict>
          </mc:Fallback>
        </mc:AlternateContent>
      </w:r>
      <w:r w:rsidR="002D34F5">
        <w:rPr>
          <w:noProof/>
        </w:rPr>
        <mc:AlternateContent>
          <mc:Choice Requires="wps">
            <w:drawing>
              <wp:anchor distT="0" distB="0" distL="114300" distR="114300" simplePos="0" relativeHeight="251697152" behindDoc="0" locked="0" layoutInCell="1" allowOverlap="1" wp14:anchorId="6859E2D5" wp14:editId="2DB84C36">
                <wp:simplePos x="0" y="0"/>
                <wp:positionH relativeFrom="column">
                  <wp:posOffset>1371600</wp:posOffset>
                </wp:positionH>
                <wp:positionV relativeFrom="paragraph">
                  <wp:posOffset>2276476</wp:posOffset>
                </wp:positionV>
                <wp:extent cx="17049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04975" cy="438150"/>
                        </a:xfrm>
                        <a:prstGeom prst="rect">
                          <a:avLst/>
                        </a:prstGeom>
                        <a:noFill/>
                        <a:ln w="6350">
                          <a:noFill/>
                        </a:ln>
                      </wps:spPr>
                      <wps:txbx>
                        <w:txbxContent>
                          <w:p w14:paraId="7E32B369" w14:textId="2502F4F6" w:rsidR="00D33D02" w:rsidRDefault="00D33D02">
                            <w:r>
                              <w:t>Pin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9E2D5" id="Text Box 20" o:spid="_x0000_s1029" type="#_x0000_t202" style="position:absolute;margin-left:108pt;margin-top:179.25pt;width:134.25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" filled="f" stroked="f" strokeweight=".5pt">
                <v:textbox>
                  <w:txbxContent>
                    <w:p w14:paraId="7E32B369" w14:textId="2502F4F6" w:rsidR="00D33D02" w:rsidRDefault="00D33D02">
                      <w:r>
                        <w:t>Pin 1</w:t>
                      </w:r>
                    </w:p>
                  </w:txbxContent>
                </v:textbox>
              </v:shape>
            </w:pict>
          </mc:Fallback>
        </mc:AlternateContent>
      </w:r>
    </w:p>
    <w:p w14:paraId="56314317" w14:textId="46C3242A" w:rsidR="00612701" w:rsidRDefault="00612701" w:rsidP="000D435A">
      <w:pPr>
        <w:rPr>
          <w:noProof/>
        </w:rPr>
      </w:pPr>
      <w:r>
        <w:t xml:space="preserve">             </w:t>
      </w:r>
    </w:p>
    <w:p w14:paraId="474F43F6" w14:textId="77777777" w:rsidR="005016EF" w:rsidRDefault="005016EF" w:rsidP="000D435A"/>
    <w:p w14:paraId="0B03DA7A" w14:textId="19922607" w:rsidR="0024727C" w:rsidRDefault="005016EF" w:rsidP="000D435A">
      <w:r>
        <w:rPr>
          <w:noProof/>
        </w:rPr>
        <w:lastRenderedPageBreak/>
        <w:drawing>
          <wp:inline distT="0" distB="0" distL="0" distR="0" wp14:anchorId="088ED101" wp14:editId="56ECA0D7">
            <wp:extent cx="5010150" cy="3225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bright="20000"/>
                              </a14:imgEffect>
                            </a14:imgLayer>
                          </a14:imgProps>
                        </a:ext>
                      </a:extLst>
                    </a:blip>
                    <a:stretch>
                      <a:fillRect/>
                    </a:stretch>
                  </pic:blipFill>
                  <pic:spPr>
                    <a:xfrm>
                      <a:off x="0" y="0"/>
                      <a:ext cx="5011634" cy="3226507"/>
                    </a:xfrm>
                    <a:prstGeom prst="rect">
                      <a:avLst/>
                    </a:prstGeom>
                  </pic:spPr>
                </pic:pic>
              </a:graphicData>
            </a:graphic>
          </wp:inline>
        </w:drawing>
      </w:r>
    </w:p>
    <w:p w14:paraId="16C99FDB" w14:textId="476EF674" w:rsidR="005016EF" w:rsidRDefault="005016EF" w:rsidP="000D435A">
      <w:r>
        <w:t>Front view (i.e. column 1 on the left, which is how you should normally view the board).</w:t>
      </w:r>
    </w:p>
    <w:p w14:paraId="06F1A5BF" w14:textId="7F704F8C" w:rsidR="005016EF" w:rsidRDefault="005016EF" w:rsidP="000D435A"/>
    <w:p w14:paraId="12A8B2C9" w14:textId="16562969" w:rsidR="005016EF" w:rsidRDefault="005016EF" w:rsidP="000D435A">
      <w:r>
        <w:rPr>
          <w:noProof/>
        </w:rPr>
        <w:drawing>
          <wp:inline distT="0" distB="0" distL="0" distR="0" wp14:anchorId="027F7059" wp14:editId="14769644">
            <wp:extent cx="5143343" cy="361188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a14:imgEffect>
                            </a14:imgLayer>
                          </a14:imgProps>
                        </a:ext>
                      </a:extLst>
                    </a:blip>
                    <a:stretch>
                      <a:fillRect/>
                    </a:stretch>
                  </pic:blipFill>
                  <pic:spPr>
                    <a:xfrm>
                      <a:off x="0" y="0"/>
                      <a:ext cx="5160288" cy="3623779"/>
                    </a:xfrm>
                    <a:prstGeom prst="rect">
                      <a:avLst/>
                    </a:prstGeom>
                  </pic:spPr>
                </pic:pic>
              </a:graphicData>
            </a:graphic>
          </wp:inline>
        </w:drawing>
      </w:r>
    </w:p>
    <w:p w14:paraId="7BCF304B" w14:textId="7A2C2715" w:rsidR="005016EF" w:rsidRDefault="005016EF" w:rsidP="000D435A">
      <w:r>
        <w:t>Rear view</w:t>
      </w:r>
    </w:p>
    <w:p w14:paraId="047F0FEA" w14:textId="77777777" w:rsidR="005016EF" w:rsidRDefault="005016EF" w:rsidP="000D435A"/>
    <w:p w14:paraId="1E44649A" w14:textId="0258F648" w:rsidR="00D66F5D" w:rsidRDefault="00D66F5D" w:rsidP="0024727C">
      <w:pPr>
        <w:pStyle w:val="Heading2"/>
      </w:pPr>
      <w:r>
        <w:t>Connect the components</w:t>
      </w:r>
      <w:r w:rsidR="003970E7">
        <w:t xml:space="preserve"> associated with the input</w:t>
      </w:r>
    </w:p>
    <w:p w14:paraId="31172EC2" w14:textId="66197148" w:rsidR="0024727C" w:rsidRDefault="008B6ED0" w:rsidP="0024727C">
      <w:r>
        <w:t xml:space="preserve">With the basics complete </w:t>
      </w:r>
      <w:r w:rsidR="00780508">
        <w:t xml:space="preserve">we’ll now </w:t>
      </w:r>
      <w:proofErr w:type="gramStart"/>
      <w:r w:rsidR="00780508">
        <w:t>connect up</w:t>
      </w:r>
      <w:proofErr w:type="gramEnd"/>
      <w:r w:rsidR="00780508">
        <w:t xml:space="preserve"> everything </w:t>
      </w:r>
      <w:r w:rsidR="003970E7">
        <w:t>associated with the input portion</w:t>
      </w:r>
      <w:r w:rsidR="00780508">
        <w:t>. Make sure component leads are arranged to not short against other components.</w:t>
      </w:r>
      <w:r w:rsidR="0058515C">
        <w:t xml:space="preserve"> We’ll work left to </w:t>
      </w:r>
      <w:r w:rsidR="00CC0377">
        <w:t>right across the schematic.</w:t>
      </w:r>
    </w:p>
    <w:p w14:paraId="7F939D8C" w14:textId="5E991D12" w:rsidR="00E348CD" w:rsidRDefault="00E348CD" w:rsidP="001D56F5">
      <w:r>
        <w:t xml:space="preserve">Color of wire isn’t </w:t>
      </w:r>
      <w:proofErr w:type="gramStart"/>
      <w:r>
        <w:t>important</w:t>
      </w:r>
      <w:proofErr w:type="gramEnd"/>
      <w:r>
        <w:t xml:space="preserve"> but we’ll describe it as shown in the diagrams.</w:t>
      </w:r>
    </w:p>
    <w:p w14:paraId="32FD2617" w14:textId="4733231A" w:rsidR="00E348CD" w:rsidRDefault="00E348CD" w:rsidP="001D56F5">
      <w:r>
        <w:t xml:space="preserve">Connect a yellow jumper from the </w:t>
      </w:r>
      <w:proofErr w:type="gramStart"/>
      <w:r>
        <w:t>right  (</w:t>
      </w:r>
      <w:proofErr w:type="gramEnd"/>
      <w:r>
        <w:t>ring, far left end) input of connector J1 to terminal 3 (right pin) of pot R7 (pot on the right).</w:t>
      </w:r>
    </w:p>
    <w:p w14:paraId="3A06FC1D" w14:textId="43A413EC" w:rsidR="00E348CD" w:rsidRDefault="00E348CD" w:rsidP="00E348CD">
      <w:r>
        <w:t xml:space="preserve">Connect a </w:t>
      </w:r>
      <w:proofErr w:type="gramStart"/>
      <w:r>
        <w:t>white  jumper</w:t>
      </w:r>
      <w:proofErr w:type="gramEnd"/>
      <w:r>
        <w:t xml:space="preserve"> from the left   (tip, right  end) input of J1 to terminal 3 (right pin) of pot R3 (pot on the left).</w:t>
      </w:r>
    </w:p>
    <w:p w14:paraId="0BE9F0F8" w14:textId="152891F3" w:rsidR="00E348CD" w:rsidRDefault="00E348CD" w:rsidP="001D56F5">
      <w:r>
        <w:t xml:space="preserve">Components C4 and C5 (the 0.1uF capacitors, red </w:t>
      </w:r>
      <w:r w:rsidR="00D33D02">
        <w:t xml:space="preserve">rectangles </w:t>
      </w:r>
      <w:r>
        <w:t>in real life but</w:t>
      </w:r>
      <w:r w:rsidR="00D33D02">
        <w:t xml:space="preserve"> show as tan circles in Fritzing) don’t have leads long enough to reach the place they need to connect to. </w:t>
      </w:r>
      <w:proofErr w:type="gramStart"/>
      <w:r w:rsidR="00D33D02">
        <w:t>So</w:t>
      </w:r>
      <w:proofErr w:type="gramEnd"/>
      <w:r w:rsidR="00D33D02">
        <w:t xml:space="preserve"> we’ll place one end in the desired connection point and then use a blank row for the other connection. A short jumper to the desired connection will complete the circuit. </w:t>
      </w:r>
    </w:p>
    <w:p w14:paraId="5073D6BE" w14:textId="4C3499AA" w:rsidR="00980043" w:rsidRDefault="00980043" w:rsidP="001D56F5">
      <w:proofErr w:type="gramStart"/>
      <w:r>
        <w:t>Also</w:t>
      </w:r>
      <w:proofErr w:type="gramEnd"/>
      <w:r>
        <w:t xml:space="preserve"> the film type capacitors are not polarized, so you can install them in either orientation.</w:t>
      </w:r>
    </w:p>
    <w:p w14:paraId="11ABB5B3" w14:textId="70C69218" w:rsidR="00D33D02" w:rsidRDefault="00D33D02" w:rsidP="001D56F5">
      <w:r>
        <w:t>It’s also going to start getting crowded around the middle of the board so watch out for shorts between components or accidentally disconnecting them.</w:t>
      </w:r>
    </w:p>
    <w:p w14:paraId="0CDF9151" w14:textId="5B1FC2B5" w:rsidR="00D33D02" w:rsidRDefault="00D33D02" w:rsidP="001D56F5">
      <w:r>
        <w:t xml:space="preserve">Insert one end of C4 (0.1uF film cap) in the row of holes of pin 5 of the IC (row 23 in this example). Insert the other end in to row 19 (col a-e). Then connect a short yellow jumper from row 19 (col a-e) to terminal 2 (center) of </w:t>
      </w:r>
      <w:proofErr w:type="gramStart"/>
      <w:r>
        <w:t>pot  R</w:t>
      </w:r>
      <w:proofErr w:type="gramEnd"/>
      <w:r>
        <w:t>7.</w:t>
      </w:r>
    </w:p>
    <w:p w14:paraId="60D56271" w14:textId="2699DF6F" w:rsidR="00D33D02" w:rsidRDefault="00D33D02" w:rsidP="00D33D02">
      <w:r>
        <w:t xml:space="preserve">Insert one end of C5 (0.1uF film cap) in the row of holes of pin 3 of the IC (row 22 in this example). Insert the other end in to row 19 (col f-j). Then connect a short wire jumper from row 19 (col f-j) to terminal 2 (center) of </w:t>
      </w:r>
      <w:proofErr w:type="gramStart"/>
      <w:r>
        <w:t>pot  R</w:t>
      </w:r>
      <w:proofErr w:type="gramEnd"/>
      <w:r>
        <w:t>3.</w:t>
      </w:r>
    </w:p>
    <w:p w14:paraId="5EC5E71D" w14:textId="6B693F38" w:rsidR="00D33D02" w:rsidRDefault="00D33D02" w:rsidP="00D33D02">
      <w:r>
        <w:t xml:space="preserve">Insert one end of </w:t>
      </w:r>
      <w:proofErr w:type="gramStart"/>
      <w:r>
        <w:t>resistor  R</w:t>
      </w:r>
      <w:proofErr w:type="gramEnd"/>
      <w:r>
        <w:t>8 (100K</w:t>
      </w:r>
      <w:r w:rsidRPr="00FB5536">
        <w:rPr>
          <w:sz w:val="28"/>
          <w:szCs w:val="28"/>
        </w:rPr>
        <w:t>Ω</w:t>
      </w:r>
      <w:r>
        <w:t>Brown Black Yellow) in the row of holes of pin 5 of the IC (row 23 in this example). Insert the other end in to the GND horizontal rail at the top (blue stripe).</w:t>
      </w:r>
    </w:p>
    <w:p w14:paraId="17BFB6D4" w14:textId="039A4360" w:rsidR="00D33D02" w:rsidRDefault="00D33D02" w:rsidP="00D33D02">
      <w:r>
        <w:t xml:space="preserve">Insert one end of </w:t>
      </w:r>
      <w:proofErr w:type="gramStart"/>
      <w:r>
        <w:t>resistor  R</w:t>
      </w:r>
      <w:proofErr w:type="gramEnd"/>
      <w:r>
        <w:t>4 (100K</w:t>
      </w:r>
      <w:r w:rsidRPr="00FB5536">
        <w:rPr>
          <w:sz w:val="28"/>
          <w:szCs w:val="28"/>
        </w:rPr>
        <w:t>Ω</w:t>
      </w:r>
      <w:r>
        <w:t>Brown Black Yellow) in the row of holes of</w:t>
      </w:r>
      <w:r w:rsidRPr="00D33D02">
        <w:t xml:space="preserve"> </w:t>
      </w:r>
      <w:r>
        <w:t xml:space="preserve">pin 3 of the IC (row 22 in this example). Insert the other end in to the GND section in the middle, row </w:t>
      </w:r>
      <w:proofErr w:type="gramStart"/>
      <w:r>
        <w:t>17..</w:t>
      </w:r>
      <w:proofErr w:type="gramEnd"/>
    </w:p>
    <w:p w14:paraId="1AC23D86" w14:textId="41E1695B" w:rsidR="008D4BD4" w:rsidRDefault="008D4BD4" w:rsidP="001D56F5">
      <w:r>
        <w:t>This completes the left side of the schematic being wired, so a good time to check your board against the diagram.</w:t>
      </w:r>
    </w:p>
    <w:p w14:paraId="379B4A36" w14:textId="13ACEE8E" w:rsidR="003970E7" w:rsidRDefault="003970E7" w:rsidP="001D56F5">
      <w:r>
        <w:rPr>
          <w:noProof/>
        </w:rPr>
        <w:lastRenderedPageBreak/>
        <w:drawing>
          <wp:inline distT="0" distB="0" distL="0" distR="0" wp14:anchorId="6C4884FD" wp14:editId="1FB57BB6">
            <wp:extent cx="5936245" cy="31718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2.Cmoy_bb.png"/>
                    <pic:cNvPicPr/>
                  </pic:nvPicPr>
                  <pic:blipFill rotWithShape="1">
                    <a:blip r:embed="rId49">
                      <a:extLst>
                        <a:ext uri="{28A0092B-C50C-407E-A947-70E740481C1C}">
                          <a14:useLocalDpi xmlns:a14="http://schemas.microsoft.com/office/drawing/2010/main" val="0"/>
                        </a:ext>
                      </a:extLst>
                    </a:blip>
                    <a:srcRect l="27564" b="12770"/>
                    <a:stretch/>
                  </pic:blipFill>
                  <pic:spPr bwMode="auto">
                    <a:xfrm>
                      <a:off x="0" y="0"/>
                      <a:ext cx="5949410" cy="3178859"/>
                    </a:xfrm>
                    <a:prstGeom prst="rect">
                      <a:avLst/>
                    </a:prstGeom>
                    <a:ln>
                      <a:noFill/>
                    </a:ln>
                    <a:extLst>
                      <a:ext uri="{53640926-AAD7-44D8-BBD7-CCE9431645EC}">
                        <a14:shadowObscured xmlns:a14="http://schemas.microsoft.com/office/drawing/2010/main"/>
                      </a:ext>
                    </a:extLst>
                  </pic:spPr>
                </pic:pic>
              </a:graphicData>
            </a:graphic>
          </wp:inline>
        </w:drawing>
      </w:r>
    </w:p>
    <w:p w14:paraId="60F67483" w14:textId="54646C77" w:rsidR="008D4BD4" w:rsidRDefault="008D4BD4" w:rsidP="001D56F5"/>
    <w:p w14:paraId="5AFBC889" w14:textId="2DD27524" w:rsidR="005E106D" w:rsidRDefault="00D33D02" w:rsidP="005E106D">
      <w:pPr>
        <w:jc w:val="center"/>
      </w:pPr>
      <w:r>
        <w:rPr>
          <w:noProof/>
        </w:rPr>
        <w:drawing>
          <wp:inline distT="0" distB="0" distL="0" distR="0" wp14:anchorId="21A80CD0" wp14:editId="76080C72">
            <wp:extent cx="5943600" cy="4197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rightnessContrast bright="20000"/>
                              </a14:imgEffect>
                            </a14:imgLayer>
                          </a14:imgProps>
                        </a:ext>
                      </a:extLst>
                    </a:blip>
                    <a:stretch>
                      <a:fillRect/>
                    </a:stretch>
                  </pic:blipFill>
                  <pic:spPr>
                    <a:xfrm>
                      <a:off x="0" y="0"/>
                      <a:ext cx="5943600" cy="4197350"/>
                    </a:xfrm>
                    <a:prstGeom prst="rect">
                      <a:avLst/>
                    </a:prstGeom>
                  </pic:spPr>
                </pic:pic>
              </a:graphicData>
            </a:graphic>
          </wp:inline>
        </w:drawing>
      </w:r>
    </w:p>
    <w:p w14:paraId="7DE4A623" w14:textId="111882BA" w:rsidR="00D33D02" w:rsidRDefault="00FA758E" w:rsidP="005E106D">
      <w:pPr>
        <w:jc w:val="center"/>
      </w:pPr>
      <w:r>
        <w:t>Front view (column 1 on left)</w:t>
      </w:r>
    </w:p>
    <w:p w14:paraId="28D67126" w14:textId="745BDD4D" w:rsidR="00D33D02" w:rsidRDefault="00FA758E" w:rsidP="005E106D">
      <w:pPr>
        <w:jc w:val="center"/>
      </w:pPr>
      <w:r>
        <w:rPr>
          <w:noProof/>
        </w:rPr>
        <w:lastRenderedPageBreak/>
        <w:drawing>
          <wp:inline distT="0" distB="0" distL="0" distR="0" wp14:anchorId="0342A4A8" wp14:editId="73EDC623">
            <wp:extent cx="5943600" cy="3342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2005"/>
                    </a:xfrm>
                    <a:prstGeom prst="rect">
                      <a:avLst/>
                    </a:prstGeom>
                  </pic:spPr>
                </pic:pic>
              </a:graphicData>
            </a:graphic>
          </wp:inline>
        </w:drawing>
      </w:r>
    </w:p>
    <w:p w14:paraId="0345DAF9" w14:textId="166069B0" w:rsidR="00FA758E" w:rsidRDefault="00FA758E" w:rsidP="005E106D">
      <w:pPr>
        <w:jc w:val="center"/>
      </w:pPr>
      <w:r>
        <w:t>Rear view</w:t>
      </w:r>
    </w:p>
    <w:p w14:paraId="0BC335B8" w14:textId="77777777" w:rsidR="00FA758E" w:rsidRDefault="00FA758E" w:rsidP="005E106D">
      <w:pPr>
        <w:jc w:val="center"/>
      </w:pPr>
    </w:p>
    <w:p w14:paraId="4BEB7ACD" w14:textId="74279E54" w:rsidR="00E348CD" w:rsidRDefault="00E348CD" w:rsidP="00E348CD">
      <w:pPr>
        <w:pStyle w:val="Heading2"/>
      </w:pPr>
      <w:r>
        <w:t>CONNECT the rest of the components</w:t>
      </w:r>
    </w:p>
    <w:p w14:paraId="38698D09" w14:textId="7DA07EA3" w:rsidR="007147F5" w:rsidRDefault="007147F5" w:rsidP="001D56F5">
      <w:r>
        <w:t xml:space="preserve">The last part of the construction </w:t>
      </w:r>
      <w:r w:rsidR="00547771">
        <w:t xml:space="preserve">is to </w:t>
      </w:r>
      <w:proofErr w:type="gramStart"/>
      <w:r w:rsidR="00547771">
        <w:t>connect up</w:t>
      </w:r>
      <w:proofErr w:type="gramEnd"/>
      <w:r w:rsidR="00547771">
        <w:t xml:space="preserve"> the output</w:t>
      </w:r>
      <w:r w:rsidR="00E348CD">
        <w:t xml:space="preserve"> portion, including the op-amp’s feedback loop (the 1K and 10K resistors) that set the gain.</w:t>
      </w:r>
    </w:p>
    <w:p w14:paraId="40D7365B" w14:textId="77777777" w:rsidR="00980043" w:rsidRDefault="00125D9C" w:rsidP="001D56F5">
      <w:r>
        <w:t xml:space="preserve">Connect R9 </w:t>
      </w:r>
      <w:r w:rsidR="00980043">
        <w:t>(10</w:t>
      </w:r>
      <w:r w:rsidR="00980043">
        <w:t xml:space="preserve"> K</w:t>
      </w:r>
      <w:r w:rsidR="00980043" w:rsidRPr="00FB5536">
        <w:rPr>
          <w:sz w:val="28"/>
          <w:szCs w:val="28"/>
        </w:rPr>
        <w:t>Ω</w:t>
      </w:r>
      <w:r w:rsidR="00980043">
        <w:t xml:space="preserve"> resistor, </w:t>
      </w:r>
      <w:r w:rsidR="00980043">
        <w:t xml:space="preserve">brown black </w:t>
      </w:r>
      <w:proofErr w:type="gramStart"/>
      <w:r w:rsidR="00980043">
        <w:t>orange</w:t>
      </w:r>
      <w:r w:rsidR="00980043">
        <w:t xml:space="preserve"> )</w:t>
      </w:r>
      <w:proofErr w:type="gramEnd"/>
      <w:r w:rsidR="00980043">
        <w:t xml:space="preserve"> between IC pins 6 and 7; rows 22 and 21, respectively (col e-j).</w:t>
      </w:r>
    </w:p>
    <w:p w14:paraId="11273631" w14:textId="16C09EC5" w:rsidR="00125D9C" w:rsidRDefault="00980043" w:rsidP="001D56F5">
      <w:r>
        <w:t xml:space="preserve">Connect </w:t>
      </w:r>
      <w:r>
        <w:t xml:space="preserve">one end of </w:t>
      </w:r>
      <w:r>
        <w:t>R</w:t>
      </w:r>
      <w:r>
        <w:t>10</w:t>
      </w:r>
      <w:r>
        <w:t xml:space="preserve"> (1 K</w:t>
      </w:r>
      <w:r w:rsidRPr="00FB5536">
        <w:rPr>
          <w:sz w:val="28"/>
          <w:szCs w:val="28"/>
        </w:rPr>
        <w:t>Ω</w:t>
      </w:r>
      <w:r>
        <w:t xml:space="preserve"> resistor, brown black </w:t>
      </w:r>
      <w:proofErr w:type="gramStart"/>
      <w:r>
        <w:t>red</w:t>
      </w:r>
      <w:r>
        <w:t xml:space="preserve"> )</w:t>
      </w:r>
      <w:proofErr w:type="gramEnd"/>
      <w:r>
        <w:t xml:space="preserve"> to pin 6 of the IC (row 22) and the other end to the GND strip at the top (blue stripe).</w:t>
      </w:r>
    </w:p>
    <w:p w14:paraId="50CAFFB5" w14:textId="57106637" w:rsidR="00526F01" w:rsidRDefault="00526F01" w:rsidP="001D56F5">
      <w:r>
        <w:t>Connect a blue jumper from IC pin 7 (row 21) to the output jack (J2) left output, which is the rightmost row of holes.</w:t>
      </w:r>
    </w:p>
    <w:p w14:paraId="364698A9" w14:textId="0C0FDA18" w:rsidR="00526F01" w:rsidRDefault="00526F01" w:rsidP="00526F01">
      <w:r>
        <w:t>Connect R</w:t>
      </w:r>
      <w:r>
        <w:t>5</w:t>
      </w:r>
      <w:r>
        <w:t xml:space="preserve"> (10 K</w:t>
      </w:r>
      <w:r w:rsidRPr="00FB5536">
        <w:rPr>
          <w:sz w:val="28"/>
          <w:szCs w:val="28"/>
        </w:rPr>
        <w:t>Ω</w:t>
      </w:r>
      <w:r>
        <w:t xml:space="preserve"> resistor, brown black </w:t>
      </w:r>
      <w:proofErr w:type="gramStart"/>
      <w:r>
        <w:t>orange )</w:t>
      </w:r>
      <w:proofErr w:type="gramEnd"/>
      <w:r>
        <w:t xml:space="preserve"> between IC pins </w:t>
      </w:r>
      <w:r>
        <w:t>1</w:t>
      </w:r>
      <w:r>
        <w:t xml:space="preserve"> and </w:t>
      </w:r>
      <w:r>
        <w:t>2</w:t>
      </w:r>
      <w:r>
        <w:t xml:space="preserve">; rows </w:t>
      </w:r>
      <w:r>
        <w:t>20</w:t>
      </w:r>
      <w:r>
        <w:t xml:space="preserve"> and 21, respectively (col </w:t>
      </w:r>
      <w:r>
        <w:t>a-f</w:t>
      </w:r>
      <w:r>
        <w:t>).</w:t>
      </w:r>
    </w:p>
    <w:p w14:paraId="4D5B5A5E" w14:textId="3C1F6021" w:rsidR="00526F01" w:rsidRDefault="00526F01" w:rsidP="00526F01">
      <w:r>
        <w:t>Connect one end of R</w:t>
      </w:r>
      <w:r>
        <w:t>6</w:t>
      </w:r>
      <w:r>
        <w:t xml:space="preserve"> (1 K</w:t>
      </w:r>
      <w:r w:rsidRPr="00FB5536">
        <w:rPr>
          <w:sz w:val="28"/>
          <w:szCs w:val="28"/>
        </w:rPr>
        <w:t>Ω</w:t>
      </w:r>
      <w:r>
        <w:t xml:space="preserve"> resistor, brown black </w:t>
      </w:r>
      <w:proofErr w:type="gramStart"/>
      <w:r>
        <w:t>red )</w:t>
      </w:r>
      <w:proofErr w:type="gramEnd"/>
      <w:r>
        <w:t xml:space="preserve"> to pin </w:t>
      </w:r>
      <w:r>
        <w:t>2</w:t>
      </w:r>
      <w:r>
        <w:t xml:space="preserve"> of the IC (row 2</w:t>
      </w:r>
      <w:r>
        <w:t>1</w:t>
      </w:r>
      <w:r>
        <w:t xml:space="preserve">) and the other end to the GND </w:t>
      </w:r>
      <w:r>
        <w:t>are in the middle (rows 16 or 17). It’s going to be crowded so connect it where it’s convenient.</w:t>
      </w:r>
    </w:p>
    <w:p w14:paraId="44A6B339" w14:textId="00E2CD0A" w:rsidR="00526F01" w:rsidRDefault="00526F01" w:rsidP="00526F01">
      <w:r>
        <w:t xml:space="preserve">Connect a </w:t>
      </w:r>
      <w:proofErr w:type="gramStart"/>
      <w:r>
        <w:t xml:space="preserve">green </w:t>
      </w:r>
      <w:r>
        <w:t xml:space="preserve"> jumper</w:t>
      </w:r>
      <w:proofErr w:type="gramEnd"/>
      <w:r>
        <w:t xml:space="preserve"> from IC pin</w:t>
      </w:r>
      <w:r>
        <w:t>1</w:t>
      </w:r>
      <w:r>
        <w:t xml:space="preserve"> (row 2</w:t>
      </w:r>
      <w:r>
        <w:t>0</w:t>
      </w:r>
      <w:r>
        <w:t xml:space="preserve">) to the output jack (J2) </w:t>
      </w:r>
      <w:r w:rsidR="00780D30">
        <w:t xml:space="preserve">right </w:t>
      </w:r>
      <w:r>
        <w:t xml:space="preserve"> </w:t>
      </w:r>
      <w:r w:rsidR="00780D30">
        <w:t xml:space="preserve">channel </w:t>
      </w:r>
      <w:r>
        <w:t xml:space="preserve">output, which is the </w:t>
      </w:r>
      <w:r w:rsidR="00780D30">
        <w:t>26</w:t>
      </w:r>
      <w:r w:rsidR="00780D30" w:rsidRPr="00780D30">
        <w:rPr>
          <w:vertAlign w:val="superscript"/>
        </w:rPr>
        <w:t>th</w:t>
      </w:r>
      <w:r w:rsidR="00780D30">
        <w:t xml:space="preserve"> </w:t>
      </w:r>
      <w:r>
        <w:t>row of holes.</w:t>
      </w:r>
    </w:p>
    <w:p w14:paraId="17E09662" w14:textId="1FDA625D" w:rsidR="00780D30" w:rsidRDefault="00780D30" w:rsidP="00526F01">
      <w:r>
        <w:lastRenderedPageBreak/>
        <w:t>That now completes the wiring. You should compare against the pictorial view at the start of this document and the pictures below.</w:t>
      </w:r>
    </w:p>
    <w:p w14:paraId="17FC3B9E" w14:textId="6963B408" w:rsidR="00780D30" w:rsidRDefault="00780D30" w:rsidP="00526F01">
      <w:r>
        <w:t>Look for wires or components that have popped out, or wires or components placed in the wrong row of holes. 90% of failures will be related to that (the rest being wrong component or backwards component).</w:t>
      </w:r>
    </w:p>
    <w:p w14:paraId="30FE91DD" w14:textId="77777777" w:rsidR="00780D30" w:rsidRDefault="00780D30" w:rsidP="00526F01"/>
    <w:p w14:paraId="2B2E35B5" w14:textId="77777777" w:rsidR="00526F01" w:rsidRPr="0024727C" w:rsidRDefault="00526F01" w:rsidP="001D56F5"/>
    <w:p w14:paraId="6DAA4056" w14:textId="75ED30EB" w:rsidR="005E106D" w:rsidRDefault="00125D9C" w:rsidP="00D2797D">
      <w:r>
        <w:rPr>
          <w:noProof/>
        </w:rPr>
        <w:drawing>
          <wp:inline distT="0" distB="0" distL="0" distR="0" wp14:anchorId="64F54548" wp14:editId="17E1276A">
            <wp:extent cx="5715000" cy="37385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20000"/>
                              </a14:imgEffect>
                            </a14:imgLayer>
                          </a14:imgProps>
                        </a:ext>
                      </a:extLst>
                    </a:blip>
                    <a:stretch>
                      <a:fillRect/>
                    </a:stretch>
                  </pic:blipFill>
                  <pic:spPr>
                    <a:xfrm>
                      <a:off x="0" y="0"/>
                      <a:ext cx="5715607" cy="3738960"/>
                    </a:xfrm>
                    <a:prstGeom prst="rect">
                      <a:avLst/>
                    </a:prstGeom>
                  </pic:spPr>
                </pic:pic>
              </a:graphicData>
            </a:graphic>
          </wp:inline>
        </w:drawing>
      </w:r>
    </w:p>
    <w:p w14:paraId="277AB01E" w14:textId="69076799" w:rsidR="00125D9C" w:rsidRDefault="00125D9C" w:rsidP="00D2797D">
      <w:r>
        <w:t>Front view</w:t>
      </w:r>
    </w:p>
    <w:p w14:paraId="5C1E4B98" w14:textId="77777777" w:rsidR="00125D9C" w:rsidRDefault="00125D9C" w:rsidP="00D2797D"/>
    <w:p w14:paraId="5ADCA4D5" w14:textId="1146FF75" w:rsidR="00125D9C" w:rsidRDefault="00125D9C" w:rsidP="00D2797D">
      <w:r>
        <w:rPr>
          <w:noProof/>
        </w:rPr>
        <w:lastRenderedPageBreak/>
        <w:drawing>
          <wp:inline distT="0" distB="0" distL="0" distR="0" wp14:anchorId="569B6EAD" wp14:editId="760C4C7E">
            <wp:extent cx="5755578" cy="3498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503" cy="3501236"/>
                    </a:xfrm>
                    <a:prstGeom prst="rect">
                      <a:avLst/>
                    </a:prstGeom>
                  </pic:spPr>
                </pic:pic>
              </a:graphicData>
            </a:graphic>
          </wp:inline>
        </w:drawing>
      </w:r>
    </w:p>
    <w:p w14:paraId="6BC2DAEE" w14:textId="4481BCA5" w:rsidR="00125D9C" w:rsidRDefault="00125D9C" w:rsidP="00D2797D">
      <w:r>
        <w:t>Rear view.</w:t>
      </w:r>
    </w:p>
    <w:p w14:paraId="402ED18B" w14:textId="77777777" w:rsidR="00125D9C" w:rsidRDefault="00125D9C" w:rsidP="00D2797D"/>
    <w:p w14:paraId="77CD5E61" w14:textId="37730300" w:rsidR="00221725" w:rsidRDefault="00221725" w:rsidP="00D2797D">
      <w:r>
        <w:t>Do not install the battery yet.</w:t>
      </w:r>
    </w:p>
    <w:p w14:paraId="5246F63C" w14:textId="77777777" w:rsidR="005E106D" w:rsidRDefault="005E106D" w:rsidP="00D2797D"/>
    <w:p w14:paraId="0125AC99" w14:textId="49582836" w:rsidR="00221725" w:rsidRDefault="00221725" w:rsidP="00221725">
      <w:pPr>
        <w:pStyle w:val="Heading2"/>
      </w:pPr>
      <w:r>
        <w:t>Check your work</w:t>
      </w:r>
    </w:p>
    <w:p w14:paraId="756F1FB2" w14:textId="77777777" w:rsidR="00AC291E" w:rsidRDefault="00AC291E" w:rsidP="00D2797D"/>
    <w:p w14:paraId="560B6F0A" w14:textId="431FDE2F" w:rsidR="00221725" w:rsidRDefault="00AC291E" w:rsidP="00D2797D">
      <w:r>
        <w:t>Verify the battery clip red and black leads connect as shown.</w:t>
      </w:r>
    </w:p>
    <w:p w14:paraId="389B87EB" w14:textId="61FBAD1B" w:rsidR="00AC291E" w:rsidRDefault="00DE143D" w:rsidP="00D2797D">
      <w:r>
        <w:t>Verify the polarity of the three electrolytic capacitors.</w:t>
      </w:r>
    </w:p>
    <w:p w14:paraId="0F2CDB6D" w14:textId="460D9C78" w:rsidR="00CC017A" w:rsidRDefault="00CC017A" w:rsidP="00D2797D">
      <w:r>
        <w:t xml:space="preserve">Verify the </w:t>
      </w:r>
      <w:r w:rsidR="00E348CD">
        <w:t>IC pin 1 is in the lower left.</w:t>
      </w:r>
    </w:p>
    <w:p w14:paraId="49425B00" w14:textId="0A8CD59B" w:rsidR="00CC017A" w:rsidRDefault="00CC017A" w:rsidP="00D2797D">
      <w:r>
        <w:t>Look for shorts between component leads.</w:t>
      </w:r>
    </w:p>
    <w:p w14:paraId="57EB49D7" w14:textId="02D5A22F" w:rsidR="00CC017A" w:rsidRDefault="00E35AFD" w:rsidP="00D2797D">
      <w:r>
        <w:t>Look for wires stuck in “off by a row”.</w:t>
      </w:r>
    </w:p>
    <w:p w14:paraId="58BB9148" w14:textId="77777777" w:rsidR="00E35AFD" w:rsidRDefault="00E35AFD" w:rsidP="00D2797D"/>
    <w:p w14:paraId="349948A9" w14:textId="3D16A42C" w:rsidR="00DE143D" w:rsidRDefault="003D3C37" w:rsidP="003D3C37">
      <w:pPr>
        <w:pStyle w:val="Heading2"/>
      </w:pPr>
      <w:r>
        <w:t>Test it</w:t>
      </w:r>
    </w:p>
    <w:p w14:paraId="28A4FEA2" w14:textId="36FEA1CE" w:rsidR="003D3C37" w:rsidRDefault="00780D30" w:rsidP="00D2797D">
      <w:r>
        <w:t>S</w:t>
      </w:r>
      <w:r w:rsidR="003D3C37">
        <w:t xml:space="preserve">et the </w:t>
      </w:r>
      <w:proofErr w:type="spellStart"/>
      <w:r>
        <w:t>CMoy</w:t>
      </w:r>
      <w:proofErr w:type="spellEnd"/>
      <w:r>
        <w:t xml:space="preserve"> amplifier </w:t>
      </w:r>
      <w:r w:rsidR="003D3C37">
        <w:t>volume to zero</w:t>
      </w:r>
      <w:r w:rsidR="00E348CD">
        <w:t xml:space="preserve"> (full counter clockwise)</w:t>
      </w:r>
      <w:r>
        <w:t xml:space="preserve"> on both pots</w:t>
      </w:r>
      <w:r w:rsidR="00E348CD">
        <w:t xml:space="preserve">.  Connect the input to your source (cellphone, </w:t>
      </w:r>
      <w:proofErr w:type="spellStart"/>
      <w:r w:rsidR="00E348CD">
        <w:t>etc</w:t>
      </w:r>
      <w:proofErr w:type="spellEnd"/>
      <w:r w:rsidR="00E348CD">
        <w:t>).</w:t>
      </w:r>
    </w:p>
    <w:p w14:paraId="680ED46F" w14:textId="43B5B80D" w:rsidR="00780D30" w:rsidRDefault="00780D30" w:rsidP="00E348CD">
      <w:r>
        <w:lastRenderedPageBreak/>
        <w:t>Start your source and set its output volume for 50%. Plug the headphones in to the source and make sure you hear audio. Seriously, this is a big reason why people say their circuit doesn’t work…after you have verified your source is working, disconnect the headphones.</w:t>
      </w:r>
    </w:p>
    <w:p w14:paraId="5150CB4C" w14:textId="1079B2E9" w:rsidR="00780D30" w:rsidRDefault="00780D30" w:rsidP="00E348CD">
      <w:r>
        <w:t>Connect the</w:t>
      </w:r>
      <w:r>
        <w:t xml:space="preserve"> </w:t>
      </w:r>
      <w:proofErr w:type="spellStart"/>
      <w:proofErr w:type="gramStart"/>
      <w:r>
        <w:t>CMoy</w:t>
      </w:r>
      <w:proofErr w:type="spellEnd"/>
      <w:r>
        <w:t xml:space="preserve"> </w:t>
      </w:r>
      <w:r>
        <w:t xml:space="preserve"> output</w:t>
      </w:r>
      <w:proofErr w:type="gramEnd"/>
      <w:r>
        <w:t xml:space="preserve"> to headphones</w:t>
      </w:r>
      <w:r>
        <w:t>. Connect the battery – you may get a loud pop from the headphones so watch out.</w:t>
      </w:r>
    </w:p>
    <w:p w14:paraId="07C1135E" w14:textId="5D9BB261" w:rsidR="00780D30" w:rsidRDefault="00780D30" w:rsidP="00E348CD">
      <w:r>
        <w:t>S</w:t>
      </w:r>
      <w:r w:rsidR="00F0094E">
        <w:t xml:space="preserve">lowly turn </w:t>
      </w:r>
      <w:proofErr w:type="gramStart"/>
      <w:r>
        <w:t xml:space="preserve">both of </w:t>
      </w:r>
      <w:r w:rsidR="00F0094E">
        <w:t xml:space="preserve">the </w:t>
      </w:r>
      <w:proofErr w:type="spellStart"/>
      <w:r>
        <w:t>CMoy</w:t>
      </w:r>
      <w:proofErr w:type="spellEnd"/>
      <w:proofErr w:type="gramEnd"/>
      <w:r>
        <w:t xml:space="preserve"> </w:t>
      </w:r>
      <w:r w:rsidR="00F0094E">
        <w:t>amplifier volume</w:t>
      </w:r>
      <w:r>
        <w:t xml:space="preserve"> knob clockwise</w:t>
      </w:r>
      <w:r w:rsidR="00F0094E">
        <w:t xml:space="preserve">. </w:t>
      </w:r>
      <w:r>
        <w:t xml:space="preserve">You should hear your source </w:t>
      </w:r>
    </w:p>
    <w:p w14:paraId="6FF0FE95" w14:textId="789503D6" w:rsidR="00E348CD" w:rsidRDefault="00362497" w:rsidP="00E348CD">
      <w:r>
        <w:t>Adjust t</w:t>
      </w:r>
      <w:r w:rsidR="00505D16">
        <w:t>he volume to the desired level</w:t>
      </w:r>
      <w:r w:rsidR="00E348CD">
        <w:t>. You’ll need to turn both knobs, one controls the left, the other controls the right.</w:t>
      </w:r>
    </w:p>
    <w:p w14:paraId="03C5A362" w14:textId="23105EB2" w:rsidR="00E348CD" w:rsidRDefault="00E348CD" w:rsidP="00E348CD">
      <w:r>
        <w:t>If building this as a permanent amplifier the use of a “dual gang” pot would let you control both channels at the same time.  With the two independent controls you can adjust the balance; think of it as a feature, not a bug.</w:t>
      </w:r>
    </w:p>
    <w:p w14:paraId="28D539E6" w14:textId="77777777" w:rsidR="005E106D" w:rsidRDefault="005E106D"/>
    <w:p w14:paraId="0BF002DA" w14:textId="391712EC" w:rsidR="00780D30" w:rsidRDefault="00780D30">
      <w:r>
        <w:br w:type="page"/>
      </w:r>
    </w:p>
    <w:p w14:paraId="453DBFDA" w14:textId="77777777" w:rsidR="004B71A9" w:rsidRDefault="004B71A9" w:rsidP="000D435A"/>
    <w:p w14:paraId="5F123C5C" w14:textId="5248B6CB" w:rsidR="003C007D" w:rsidRDefault="001D1433" w:rsidP="001D1433">
      <w:pPr>
        <w:pStyle w:val="Heading1"/>
      </w:pPr>
      <w:r>
        <w:t>The good stuff</w:t>
      </w:r>
    </w:p>
    <w:p w14:paraId="3DB65752" w14:textId="2F44E76B" w:rsidR="001D1433" w:rsidRDefault="0036086F" w:rsidP="001D1433">
      <w:r>
        <w:rPr>
          <w:noProof/>
        </w:rPr>
        <w:drawing>
          <wp:anchor distT="0" distB="0" distL="114300" distR="114300" simplePos="0" relativeHeight="251667456" behindDoc="0" locked="0" layoutInCell="1" allowOverlap="1" wp14:anchorId="0C9F6984" wp14:editId="469B1CC8">
            <wp:simplePos x="0" y="0"/>
            <wp:positionH relativeFrom="column">
              <wp:posOffset>76200</wp:posOffset>
            </wp:positionH>
            <wp:positionV relativeFrom="paragraph">
              <wp:posOffset>129540</wp:posOffset>
            </wp:positionV>
            <wp:extent cx="1419225" cy="1843875"/>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W.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419225" cy="1843875"/>
                    </a:xfrm>
                    <a:prstGeom prst="rect">
                      <a:avLst/>
                    </a:prstGeom>
                  </pic:spPr>
                </pic:pic>
              </a:graphicData>
            </a:graphic>
          </wp:anchor>
        </w:drawing>
      </w:r>
      <w:r w:rsidR="007F2465">
        <w:t xml:space="preserve">This document and </w:t>
      </w:r>
      <w:proofErr w:type="gramStart"/>
      <w:r w:rsidR="007F2465">
        <w:t>all of</w:t>
      </w:r>
      <w:proofErr w:type="gramEnd"/>
      <w:r w:rsidR="007F2465">
        <w:t xml:space="preserve"> the source files associated with this project are C</w:t>
      </w:r>
      <w:r w:rsidR="00274D3C">
        <w:t xml:space="preserve">opyright 2018 by the </w:t>
      </w:r>
      <w:r w:rsidR="003C50DA">
        <w:t xml:space="preserve">Audio </w:t>
      </w:r>
      <w:r w:rsidR="0072716B">
        <w:t>Builders Workshop</w:t>
      </w:r>
      <w:r w:rsidR="00CE496A">
        <w:t xml:space="preserve"> (ABW)</w:t>
      </w:r>
      <w:r w:rsidR="0072716B">
        <w:t>.</w:t>
      </w:r>
    </w:p>
    <w:p w14:paraId="4C5B5A3E" w14:textId="28F13025" w:rsidR="00E13F14" w:rsidRDefault="00D33D02" w:rsidP="001D1433">
      <w:hyperlink r:id="rId58" w:history="1">
        <w:r w:rsidR="00E53ACF" w:rsidRPr="007506E0">
          <w:rPr>
            <w:rStyle w:val="Hyperlink"/>
          </w:rPr>
          <w:t>https://www.facebook.com/groups/AudioBuildersWorkshop/</w:t>
        </w:r>
      </w:hyperlink>
    </w:p>
    <w:p w14:paraId="2DEE380A" w14:textId="3AE2F104" w:rsidR="00406F68" w:rsidRDefault="00406F68" w:rsidP="001D1433"/>
    <w:p w14:paraId="06BA1ED3" w14:textId="34691591" w:rsidR="00E53ACF" w:rsidRDefault="00E53ACF" w:rsidP="001D1433">
      <w:r>
        <w:t>a working group of the Boston AES</w:t>
      </w:r>
    </w:p>
    <w:p w14:paraId="3E6D1D8A" w14:textId="2DD2E629" w:rsidR="00406F68" w:rsidRDefault="00D33D02" w:rsidP="001D1433">
      <w:hyperlink r:id="rId59" w:history="1">
        <w:r w:rsidR="00406F68" w:rsidRPr="00243A1C">
          <w:rPr>
            <w:rStyle w:val="Hyperlink"/>
          </w:rPr>
          <w:t>http://bostonaes.org/</w:t>
        </w:r>
      </w:hyperlink>
    </w:p>
    <w:p w14:paraId="43E7F052" w14:textId="77777777" w:rsidR="00E53ACF" w:rsidRDefault="00E53ACF" w:rsidP="001D1433"/>
    <w:p w14:paraId="22C711DB" w14:textId="4215713B" w:rsidR="0072716B" w:rsidRDefault="0072716B" w:rsidP="001D1433">
      <w:r>
        <w:t>A</w:t>
      </w:r>
      <w:r w:rsidR="00CE496A">
        <w:t>ll materials are licensed by the ABW under the Creative Commons Attribution-Share-Alike license</w:t>
      </w:r>
      <w:r w:rsidR="008B0B57">
        <w:t xml:space="preserve"> CC-BY-SA: </w:t>
      </w:r>
      <w:hyperlink r:id="rId60" w:history="1">
        <w:r w:rsidR="008B0B57" w:rsidRPr="007506E0">
          <w:rPr>
            <w:rStyle w:val="Hyperlink"/>
          </w:rPr>
          <w:t>https://creativecommons.org/licenses/by-sa/4.0/legalcode</w:t>
        </w:r>
      </w:hyperlink>
    </w:p>
    <w:p w14:paraId="40AE5243" w14:textId="701781B9" w:rsidR="008B0B57" w:rsidRDefault="00A52CA3" w:rsidP="001D1433">
      <w:r>
        <w:rPr>
          <w:noProof/>
        </w:rPr>
        <w:drawing>
          <wp:inline distT="0" distB="0" distL="0" distR="0" wp14:anchorId="15F47D32" wp14:editId="5F739492">
            <wp:extent cx="331470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4700" cy="962025"/>
                    </a:xfrm>
                    <a:prstGeom prst="rect">
                      <a:avLst/>
                    </a:prstGeom>
                  </pic:spPr>
                </pic:pic>
              </a:graphicData>
            </a:graphic>
          </wp:inline>
        </w:drawing>
      </w:r>
    </w:p>
    <w:p w14:paraId="174F172A" w14:textId="77777777" w:rsidR="008E367A" w:rsidRDefault="008E367A" w:rsidP="00AD3FFB"/>
    <w:p w14:paraId="6A523426" w14:textId="50385DDB" w:rsidR="00243A1C" w:rsidRDefault="00243A1C" w:rsidP="001D1433"/>
    <w:p w14:paraId="1D756BDC" w14:textId="7DF85A07" w:rsidR="008E367A" w:rsidRDefault="00F10CA0" w:rsidP="001D1433">
      <w:r>
        <w:rPr>
          <w:noProof/>
        </w:rPr>
        <mc:AlternateContent>
          <mc:Choice Requires="wps">
            <w:drawing>
              <wp:anchor distT="0" distB="0" distL="114300" distR="114300" simplePos="0" relativeHeight="251687936" behindDoc="0" locked="0" layoutInCell="1" allowOverlap="1" wp14:anchorId="3BA2BF0C" wp14:editId="4C44D82F">
                <wp:simplePos x="0" y="0"/>
                <wp:positionH relativeFrom="column">
                  <wp:posOffset>819149</wp:posOffset>
                </wp:positionH>
                <wp:positionV relativeFrom="paragraph">
                  <wp:posOffset>48895</wp:posOffset>
                </wp:positionV>
                <wp:extent cx="4314825"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31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6E5FE" id="Straight Connector 5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4.5pt,3.85pt" to="404.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" strokecolor="#ffc000 [3204]"/>
            </w:pict>
          </mc:Fallback>
        </mc:AlternateContent>
      </w:r>
    </w:p>
    <w:p w14:paraId="50D88A7F" w14:textId="3EF657C3" w:rsidR="00A52CA3" w:rsidRDefault="00243A1C" w:rsidP="008E367A">
      <w:pPr>
        <w:jc w:val="center"/>
      </w:pPr>
      <w:r>
        <w:t xml:space="preserve">Design and </w:t>
      </w:r>
      <w:r w:rsidR="00D058D9">
        <w:t xml:space="preserve">this part of the </w:t>
      </w:r>
      <w:r>
        <w:t xml:space="preserve">documentation </w:t>
      </w:r>
      <w:r w:rsidR="00434393">
        <w:t>de</w:t>
      </w:r>
      <w:r w:rsidR="007E3351">
        <w:t>veloped by Clockworks Signal Processing LLC for ABW.</w:t>
      </w:r>
    </w:p>
    <w:p w14:paraId="3EA5D8D0" w14:textId="5167D8B4" w:rsidR="00E13F14" w:rsidRDefault="00E13F14" w:rsidP="008E367A">
      <w:pPr>
        <w:jc w:val="center"/>
      </w:pPr>
      <w:r>
        <w:rPr>
          <w:noProof/>
        </w:rPr>
        <w:drawing>
          <wp:inline distT="0" distB="0" distL="0" distR="0" wp14:anchorId="467F43D4" wp14:editId="7EF3288E">
            <wp:extent cx="2305050" cy="563066"/>
            <wp:effectExtent l="0" t="0" r="0" b="889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6200" cy="570675"/>
                    </a:xfrm>
                    <a:prstGeom prst="rect">
                      <a:avLst/>
                    </a:prstGeom>
                    <a:noFill/>
                    <a:ln>
                      <a:noFill/>
                    </a:ln>
                  </pic:spPr>
                </pic:pic>
              </a:graphicData>
            </a:graphic>
          </wp:inline>
        </w:drawing>
      </w:r>
    </w:p>
    <w:p w14:paraId="17F15AD1" w14:textId="105BEBAF" w:rsidR="00E13F14" w:rsidRDefault="00D33D02" w:rsidP="008E367A">
      <w:pPr>
        <w:jc w:val="center"/>
      </w:pPr>
      <w:hyperlink r:id="rId63" w:history="1">
        <w:r w:rsidR="00E13F14" w:rsidRPr="007506E0">
          <w:rPr>
            <w:rStyle w:val="Hyperlink"/>
          </w:rPr>
          <w:t>http://clk.works/</w:t>
        </w:r>
      </w:hyperlink>
    </w:p>
    <w:p w14:paraId="7234A078" w14:textId="77777777" w:rsidR="00CA0DD1" w:rsidRPr="00CA0DD1" w:rsidRDefault="00CA0DD1" w:rsidP="00CA0DD1"/>
    <w:sectPr w:rsidR="00CA0DD1" w:rsidRPr="00CA0DD1" w:rsidSect="004E1AED">
      <w:headerReference w:type="default" r:id="rId64"/>
      <w:footerReference w:type="default" r:id="rId65"/>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30FC0" w14:textId="77777777" w:rsidR="00D33D02" w:rsidRDefault="00D33D02">
      <w:pPr>
        <w:spacing w:after="0" w:line="240" w:lineRule="auto"/>
      </w:pPr>
      <w:r>
        <w:separator/>
      </w:r>
    </w:p>
  </w:endnote>
  <w:endnote w:type="continuationSeparator" w:id="0">
    <w:p w14:paraId="5BD509EB" w14:textId="77777777" w:rsidR="00D33D02" w:rsidRDefault="00D33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40BC3DD5" w14:textId="5CBDDF83" w:rsidR="00D33D02" w:rsidRDefault="00D33D02" w:rsidP="009D04CA">
        <w:pPr>
          <w:pStyle w:val="Footer"/>
          <w:tabs>
            <w:tab w:val="left" w:pos="8010"/>
          </w:tabs>
        </w:pPr>
        <w:r>
          <w:fldChar w:fldCharType="begin"/>
        </w:r>
        <w:r>
          <w:instrText xml:space="preserve"> PAGE   \* MERGEFORMAT </w:instrText>
        </w:r>
        <w:r>
          <w:fldChar w:fldCharType="separate"/>
        </w:r>
        <w:r>
          <w:rPr>
            <w:noProof/>
          </w:rPr>
          <w:t>2</w:t>
        </w:r>
        <w:r>
          <w:rPr>
            <w:noProof/>
          </w:rPr>
          <w:fldChar w:fldCharType="end"/>
        </w:r>
        <w:r>
          <w:rPr>
            <w:noProof/>
          </w:rPr>
          <w:tab/>
          <w:t>Rev 1.0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10C3A" w14:textId="77777777" w:rsidR="00D33D02" w:rsidRDefault="00D33D02">
      <w:pPr>
        <w:spacing w:after="0" w:line="240" w:lineRule="auto"/>
      </w:pPr>
      <w:r>
        <w:separator/>
      </w:r>
    </w:p>
  </w:footnote>
  <w:footnote w:type="continuationSeparator" w:id="0">
    <w:p w14:paraId="679A0D59" w14:textId="77777777" w:rsidR="00D33D02" w:rsidRDefault="00D33D02">
      <w:pPr>
        <w:spacing w:after="0" w:line="240" w:lineRule="auto"/>
      </w:pPr>
      <w:r>
        <w:continuationSeparator/>
      </w:r>
    </w:p>
  </w:footnote>
  <w:footnote w:id="1">
    <w:p w14:paraId="6FF9DF97" w14:textId="6B22B2B9" w:rsidR="00980043" w:rsidRDefault="00980043">
      <w:pPr>
        <w:pStyle w:val="FootnoteText"/>
      </w:pPr>
      <w:r>
        <w:rPr>
          <w:rStyle w:val="FootnoteReference"/>
        </w:rPr>
        <w:footnoteRef/>
      </w:r>
      <w:r>
        <w:t xml:space="preserve"> For </w:t>
      </w:r>
      <w:proofErr w:type="gramStart"/>
      <w:r>
        <w:t>example</w:t>
      </w:r>
      <w:proofErr w:type="gramEnd"/>
      <w:r>
        <w:t xml:space="preserve"> what is “earth ground” on a cell phone?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6F3A8" w14:textId="77777777" w:rsidR="00D33D02" w:rsidRDefault="00D33D02" w:rsidP="00250078">
    <w:pPr>
      <w:pStyle w:val="Header"/>
      <w:tabs>
        <w:tab w:val="left" w:pos="8640"/>
      </w:tabs>
      <w:ind w:left="-180"/>
    </w:pPr>
    <w:r>
      <w:rPr>
        <w:noProof/>
      </w:rPr>
      <w:drawing>
        <wp:anchor distT="0" distB="0" distL="114300" distR="114300" simplePos="0" relativeHeight="251658240" behindDoc="0" locked="0" layoutInCell="1" allowOverlap="1" wp14:anchorId="6B7AA2FF" wp14:editId="767D1525">
          <wp:simplePos x="0" y="0"/>
          <wp:positionH relativeFrom="column">
            <wp:posOffset>-476250</wp:posOffset>
          </wp:positionH>
          <wp:positionV relativeFrom="paragraph">
            <wp:posOffset>0</wp:posOffset>
          </wp:positionV>
          <wp:extent cx="373900" cy="485775"/>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W.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73900" cy="485775"/>
                  </a:xfrm>
                  <a:prstGeom prst="rect">
                    <a:avLst/>
                  </a:prstGeom>
                </pic:spPr>
              </pic:pic>
            </a:graphicData>
          </a:graphic>
        </wp:anchor>
      </w:drawing>
    </w:r>
    <w:r>
      <w:t xml:space="preserve"> </w:t>
    </w:r>
  </w:p>
  <w:p w14:paraId="26A55638" w14:textId="04BB0AD3" w:rsidR="00D33D02" w:rsidRPr="00250078" w:rsidRDefault="00D33D02" w:rsidP="00F46F00">
    <w:pPr>
      <w:pStyle w:val="Header"/>
      <w:tabs>
        <w:tab w:val="left" w:pos="8640"/>
      </w:tabs>
      <w:rPr>
        <w:i/>
        <w:color w:val="0673A5" w:themeColor="text2" w:themeShade="BF"/>
      </w:rPr>
    </w:pPr>
    <w:r>
      <w:rPr>
        <w:i/>
        <w:color w:val="0673A5" w:themeColor="text2" w:themeShade="BF"/>
      </w:rPr>
      <w:t xml:space="preserve">Breadboard Kit – Build the </w:t>
    </w:r>
    <w:proofErr w:type="spellStart"/>
    <w:r>
      <w:rPr>
        <w:i/>
        <w:color w:val="0673A5" w:themeColor="text2" w:themeShade="BF"/>
      </w:rPr>
      <w:t>CMoy</w:t>
    </w:r>
    <w:proofErr w:type="spellEnd"/>
    <w:r>
      <w:rPr>
        <w:i/>
        <w:color w:val="0673A5" w:themeColor="text2" w:themeShade="BF"/>
      </w:rPr>
      <w:t xml:space="preserve"> headphone amp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FA07C2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4498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5C26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67260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695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3B240D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882F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1AC97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DE84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0BA14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C0F95"/>
    <w:multiLevelType w:val="multilevel"/>
    <w:tmpl w:val="1A325DA2"/>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21460FA"/>
    <w:multiLevelType w:val="hybridMultilevel"/>
    <w:tmpl w:val="3FC4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41C28"/>
    <w:multiLevelType w:val="hybridMultilevel"/>
    <w:tmpl w:val="ACC0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873B6C"/>
    <w:multiLevelType w:val="hybridMultilevel"/>
    <w:tmpl w:val="B25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CD0E86"/>
    <w:multiLevelType w:val="hybridMultilevel"/>
    <w:tmpl w:val="A950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20B16"/>
    <w:multiLevelType w:val="hybridMultilevel"/>
    <w:tmpl w:val="2D3E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057D1"/>
    <w:multiLevelType w:val="hybridMultilevel"/>
    <w:tmpl w:val="4CE8E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3"/>
  </w:num>
  <w:num w:numId="3">
    <w:abstractNumId w:val="18"/>
  </w:num>
  <w:num w:numId="4">
    <w:abstractNumId w:val="14"/>
  </w:num>
  <w:num w:numId="5">
    <w:abstractNumId w:val="22"/>
  </w:num>
  <w:num w:numId="6">
    <w:abstractNumId w:val="23"/>
  </w:num>
  <w:num w:numId="7">
    <w:abstractNumId w:val="21"/>
  </w:num>
  <w:num w:numId="8">
    <w:abstractNumId w:val="2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20"/>
  </w:num>
  <w:num w:numId="21">
    <w:abstractNumId w:val="12"/>
  </w:num>
  <w:num w:numId="22">
    <w:abstractNumId w:val="15"/>
  </w:num>
  <w:num w:numId="23">
    <w:abstractNumId w:val="11"/>
  </w:num>
  <w:num w:numId="24">
    <w:abstractNumId w:val="1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819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92"/>
    <w:rsid w:val="00002B2F"/>
    <w:rsid w:val="00003DE0"/>
    <w:rsid w:val="000050D1"/>
    <w:rsid w:val="000053DE"/>
    <w:rsid w:val="0000549D"/>
    <w:rsid w:val="00012F14"/>
    <w:rsid w:val="0001363C"/>
    <w:rsid w:val="000145BD"/>
    <w:rsid w:val="00015AA3"/>
    <w:rsid w:val="000169C1"/>
    <w:rsid w:val="00021E08"/>
    <w:rsid w:val="00024F75"/>
    <w:rsid w:val="0002503A"/>
    <w:rsid w:val="00025288"/>
    <w:rsid w:val="00027C58"/>
    <w:rsid w:val="0003282F"/>
    <w:rsid w:val="000355DD"/>
    <w:rsid w:val="000433C5"/>
    <w:rsid w:val="0004410D"/>
    <w:rsid w:val="00044D8C"/>
    <w:rsid w:val="000460FE"/>
    <w:rsid w:val="00051FF5"/>
    <w:rsid w:val="00053B8D"/>
    <w:rsid w:val="00061CE0"/>
    <w:rsid w:val="00066723"/>
    <w:rsid w:val="000705BB"/>
    <w:rsid w:val="00070CD0"/>
    <w:rsid w:val="000716A4"/>
    <w:rsid w:val="00073F8D"/>
    <w:rsid w:val="00076977"/>
    <w:rsid w:val="00077091"/>
    <w:rsid w:val="00077C98"/>
    <w:rsid w:val="000804A4"/>
    <w:rsid w:val="00084B63"/>
    <w:rsid w:val="00084F37"/>
    <w:rsid w:val="0008619E"/>
    <w:rsid w:val="00087AC7"/>
    <w:rsid w:val="0009261C"/>
    <w:rsid w:val="0009397D"/>
    <w:rsid w:val="00095204"/>
    <w:rsid w:val="00095FD8"/>
    <w:rsid w:val="00096214"/>
    <w:rsid w:val="000A1923"/>
    <w:rsid w:val="000A2503"/>
    <w:rsid w:val="000A2E94"/>
    <w:rsid w:val="000A71A3"/>
    <w:rsid w:val="000B535C"/>
    <w:rsid w:val="000B5EA2"/>
    <w:rsid w:val="000C3FDB"/>
    <w:rsid w:val="000D0961"/>
    <w:rsid w:val="000D435A"/>
    <w:rsid w:val="000D4BF6"/>
    <w:rsid w:val="000D7002"/>
    <w:rsid w:val="000E17D9"/>
    <w:rsid w:val="000E18A1"/>
    <w:rsid w:val="000E3756"/>
    <w:rsid w:val="000E3B44"/>
    <w:rsid w:val="000E55A2"/>
    <w:rsid w:val="000E59C7"/>
    <w:rsid w:val="000E667F"/>
    <w:rsid w:val="000E66C2"/>
    <w:rsid w:val="000E7795"/>
    <w:rsid w:val="000F4F34"/>
    <w:rsid w:val="00105F1F"/>
    <w:rsid w:val="00106412"/>
    <w:rsid w:val="0012094F"/>
    <w:rsid w:val="00120C79"/>
    <w:rsid w:val="00121273"/>
    <w:rsid w:val="001247B2"/>
    <w:rsid w:val="00125447"/>
    <w:rsid w:val="00125968"/>
    <w:rsid w:val="00125D9C"/>
    <w:rsid w:val="001261BB"/>
    <w:rsid w:val="00126F44"/>
    <w:rsid w:val="00126F7B"/>
    <w:rsid w:val="00130A39"/>
    <w:rsid w:val="00131456"/>
    <w:rsid w:val="00136524"/>
    <w:rsid w:val="00136AAC"/>
    <w:rsid w:val="001405A5"/>
    <w:rsid w:val="00143FF4"/>
    <w:rsid w:val="0014602F"/>
    <w:rsid w:val="00150517"/>
    <w:rsid w:val="00154ECA"/>
    <w:rsid w:val="00154FD7"/>
    <w:rsid w:val="00156D8B"/>
    <w:rsid w:val="001605E2"/>
    <w:rsid w:val="00162512"/>
    <w:rsid w:val="0016391C"/>
    <w:rsid w:val="001732E1"/>
    <w:rsid w:val="00173B78"/>
    <w:rsid w:val="0017432F"/>
    <w:rsid w:val="001802A7"/>
    <w:rsid w:val="00180B9D"/>
    <w:rsid w:val="001823A2"/>
    <w:rsid w:val="00185B5E"/>
    <w:rsid w:val="00186CE2"/>
    <w:rsid w:val="0018774D"/>
    <w:rsid w:val="001906E7"/>
    <w:rsid w:val="00194DF6"/>
    <w:rsid w:val="00197275"/>
    <w:rsid w:val="00197D7D"/>
    <w:rsid w:val="001A1BA7"/>
    <w:rsid w:val="001A1BC8"/>
    <w:rsid w:val="001A2552"/>
    <w:rsid w:val="001A4E80"/>
    <w:rsid w:val="001B1236"/>
    <w:rsid w:val="001B1944"/>
    <w:rsid w:val="001B26A5"/>
    <w:rsid w:val="001B4E00"/>
    <w:rsid w:val="001B4E04"/>
    <w:rsid w:val="001B6184"/>
    <w:rsid w:val="001B75FE"/>
    <w:rsid w:val="001C1618"/>
    <w:rsid w:val="001C1DED"/>
    <w:rsid w:val="001C3DDA"/>
    <w:rsid w:val="001D1433"/>
    <w:rsid w:val="001D3600"/>
    <w:rsid w:val="001D56F5"/>
    <w:rsid w:val="001D5A06"/>
    <w:rsid w:val="001D5EE0"/>
    <w:rsid w:val="001D62C8"/>
    <w:rsid w:val="001E1A26"/>
    <w:rsid w:val="001E3581"/>
    <w:rsid w:val="001E4C32"/>
    <w:rsid w:val="001E678D"/>
    <w:rsid w:val="001E727C"/>
    <w:rsid w:val="001E7F53"/>
    <w:rsid w:val="001F2D36"/>
    <w:rsid w:val="001F3BE5"/>
    <w:rsid w:val="001F679D"/>
    <w:rsid w:val="00204246"/>
    <w:rsid w:val="00204DFE"/>
    <w:rsid w:val="00206A98"/>
    <w:rsid w:val="00212578"/>
    <w:rsid w:val="0021541C"/>
    <w:rsid w:val="00215A09"/>
    <w:rsid w:val="002161C7"/>
    <w:rsid w:val="0021650F"/>
    <w:rsid w:val="00221725"/>
    <w:rsid w:val="00222E88"/>
    <w:rsid w:val="002300D5"/>
    <w:rsid w:val="0023294A"/>
    <w:rsid w:val="0023327D"/>
    <w:rsid w:val="00235A39"/>
    <w:rsid w:val="002406B0"/>
    <w:rsid w:val="00240C4A"/>
    <w:rsid w:val="00243A1C"/>
    <w:rsid w:val="002448CE"/>
    <w:rsid w:val="00246BAF"/>
    <w:rsid w:val="0024727C"/>
    <w:rsid w:val="002479F5"/>
    <w:rsid w:val="00250078"/>
    <w:rsid w:val="002565BA"/>
    <w:rsid w:val="002621A5"/>
    <w:rsid w:val="00262540"/>
    <w:rsid w:val="00262D45"/>
    <w:rsid w:val="00262D49"/>
    <w:rsid w:val="00262FBE"/>
    <w:rsid w:val="00267026"/>
    <w:rsid w:val="00271A7C"/>
    <w:rsid w:val="00274D3C"/>
    <w:rsid w:val="002759DD"/>
    <w:rsid w:val="0028670C"/>
    <w:rsid w:val="00290DD6"/>
    <w:rsid w:val="00293D2D"/>
    <w:rsid w:val="002941D3"/>
    <w:rsid w:val="00295E50"/>
    <w:rsid w:val="002962E0"/>
    <w:rsid w:val="002A3C37"/>
    <w:rsid w:val="002A53D1"/>
    <w:rsid w:val="002A6ACA"/>
    <w:rsid w:val="002B424A"/>
    <w:rsid w:val="002B4E4C"/>
    <w:rsid w:val="002C1141"/>
    <w:rsid w:val="002C3685"/>
    <w:rsid w:val="002D148B"/>
    <w:rsid w:val="002D2DA1"/>
    <w:rsid w:val="002D34F5"/>
    <w:rsid w:val="002D69B7"/>
    <w:rsid w:val="002E20AC"/>
    <w:rsid w:val="002E58C0"/>
    <w:rsid w:val="002F0853"/>
    <w:rsid w:val="003028BF"/>
    <w:rsid w:val="00302EC6"/>
    <w:rsid w:val="00304345"/>
    <w:rsid w:val="00305D0C"/>
    <w:rsid w:val="00306A7E"/>
    <w:rsid w:val="00313155"/>
    <w:rsid w:val="00317C59"/>
    <w:rsid w:val="00322E2D"/>
    <w:rsid w:val="003261AA"/>
    <w:rsid w:val="00326383"/>
    <w:rsid w:val="00327335"/>
    <w:rsid w:val="00330EE8"/>
    <w:rsid w:val="00340B52"/>
    <w:rsid w:val="003433E2"/>
    <w:rsid w:val="00356C74"/>
    <w:rsid w:val="0036086F"/>
    <w:rsid w:val="00362497"/>
    <w:rsid w:val="00362F6F"/>
    <w:rsid w:val="00363E8A"/>
    <w:rsid w:val="00366C2D"/>
    <w:rsid w:val="00367CB3"/>
    <w:rsid w:val="00372ABC"/>
    <w:rsid w:val="003732C0"/>
    <w:rsid w:val="003777C5"/>
    <w:rsid w:val="00380744"/>
    <w:rsid w:val="003826BF"/>
    <w:rsid w:val="00383365"/>
    <w:rsid w:val="003868BD"/>
    <w:rsid w:val="00391273"/>
    <w:rsid w:val="003912DD"/>
    <w:rsid w:val="00391CDC"/>
    <w:rsid w:val="003934D1"/>
    <w:rsid w:val="003942AF"/>
    <w:rsid w:val="00396BBE"/>
    <w:rsid w:val="003970E7"/>
    <w:rsid w:val="003A0DB9"/>
    <w:rsid w:val="003A3AF9"/>
    <w:rsid w:val="003A5E79"/>
    <w:rsid w:val="003B142C"/>
    <w:rsid w:val="003B25E9"/>
    <w:rsid w:val="003B61E5"/>
    <w:rsid w:val="003C007D"/>
    <w:rsid w:val="003C0FA3"/>
    <w:rsid w:val="003C50DA"/>
    <w:rsid w:val="003D12E7"/>
    <w:rsid w:val="003D23E2"/>
    <w:rsid w:val="003D2C45"/>
    <w:rsid w:val="003D3C37"/>
    <w:rsid w:val="003D69D4"/>
    <w:rsid w:val="003E4322"/>
    <w:rsid w:val="003E7159"/>
    <w:rsid w:val="003F4038"/>
    <w:rsid w:val="003F7A03"/>
    <w:rsid w:val="004005A5"/>
    <w:rsid w:val="00406F68"/>
    <w:rsid w:val="00410677"/>
    <w:rsid w:val="0041071F"/>
    <w:rsid w:val="004152C3"/>
    <w:rsid w:val="004157C7"/>
    <w:rsid w:val="004231DF"/>
    <w:rsid w:val="00423321"/>
    <w:rsid w:val="004247B9"/>
    <w:rsid w:val="00425646"/>
    <w:rsid w:val="00426320"/>
    <w:rsid w:val="00432FF6"/>
    <w:rsid w:val="00434393"/>
    <w:rsid w:val="0043455C"/>
    <w:rsid w:val="004354C4"/>
    <w:rsid w:val="00440888"/>
    <w:rsid w:val="00442255"/>
    <w:rsid w:val="00446861"/>
    <w:rsid w:val="00447F7D"/>
    <w:rsid w:val="00451538"/>
    <w:rsid w:val="004557E2"/>
    <w:rsid w:val="0045618A"/>
    <w:rsid w:val="004604EB"/>
    <w:rsid w:val="00462202"/>
    <w:rsid w:val="00462F8B"/>
    <w:rsid w:val="00465475"/>
    <w:rsid w:val="00467B94"/>
    <w:rsid w:val="004719D9"/>
    <w:rsid w:val="00472945"/>
    <w:rsid w:val="00473A29"/>
    <w:rsid w:val="0048270E"/>
    <w:rsid w:val="00487331"/>
    <w:rsid w:val="004911A5"/>
    <w:rsid w:val="00494C48"/>
    <w:rsid w:val="004A0E36"/>
    <w:rsid w:val="004A367C"/>
    <w:rsid w:val="004A54B8"/>
    <w:rsid w:val="004A5F63"/>
    <w:rsid w:val="004B4EA7"/>
    <w:rsid w:val="004B703A"/>
    <w:rsid w:val="004B71A9"/>
    <w:rsid w:val="004B75DB"/>
    <w:rsid w:val="004C43C6"/>
    <w:rsid w:val="004C4B39"/>
    <w:rsid w:val="004C5105"/>
    <w:rsid w:val="004C51CB"/>
    <w:rsid w:val="004C6B47"/>
    <w:rsid w:val="004C6CE7"/>
    <w:rsid w:val="004D135F"/>
    <w:rsid w:val="004D1C31"/>
    <w:rsid w:val="004D20C1"/>
    <w:rsid w:val="004D4624"/>
    <w:rsid w:val="004D46DF"/>
    <w:rsid w:val="004D5554"/>
    <w:rsid w:val="004D5964"/>
    <w:rsid w:val="004D7079"/>
    <w:rsid w:val="004E1AED"/>
    <w:rsid w:val="004E28B1"/>
    <w:rsid w:val="004E367B"/>
    <w:rsid w:val="004E6564"/>
    <w:rsid w:val="004E78B5"/>
    <w:rsid w:val="004F11B4"/>
    <w:rsid w:val="004F1F2C"/>
    <w:rsid w:val="005016EF"/>
    <w:rsid w:val="00502246"/>
    <w:rsid w:val="00505D16"/>
    <w:rsid w:val="00511A9D"/>
    <w:rsid w:val="005146A2"/>
    <w:rsid w:val="00514D62"/>
    <w:rsid w:val="005154B7"/>
    <w:rsid w:val="005239FB"/>
    <w:rsid w:val="00524048"/>
    <w:rsid w:val="00526F01"/>
    <w:rsid w:val="00527BB6"/>
    <w:rsid w:val="00530BE8"/>
    <w:rsid w:val="00530DC8"/>
    <w:rsid w:val="00540632"/>
    <w:rsid w:val="00540BEA"/>
    <w:rsid w:val="005411C6"/>
    <w:rsid w:val="005427EA"/>
    <w:rsid w:val="00542FB2"/>
    <w:rsid w:val="0054502F"/>
    <w:rsid w:val="0054737C"/>
    <w:rsid w:val="00547771"/>
    <w:rsid w:val="00547CE8"/>
    <w:rsid w:val="00551E05"/>
    <w:rsid w:val="00554F83"/>
    <w:rsid w:val="00560A48"/>
    <w:rsid w:val="00561562"/>
    <w:rsid w:val="0056273E"/>
    <w:rsid w:val="00567376"/>
    <w:rsid w:val="00571D71"/>
    <w:rsid w:val="0057398E"/>
    <w:rsid w:val="005741C0"/>
    <w:rsid w:val="00574971"/>
    <w:rsid w:val="005838B4"/>
    <w:rsid w:val="0058515C"/>
    <w:rsid w:val="00590AD7"/>
    <w:rsid w:val="00593067"/>
    <w:rsid w:val="005971AA"/>
    <w:rsid w:val="005A0854"/>
    <w:rsid w:val="005A57E8"/>
    <w:rsid w:val="005A656F"/>
    <w:rsid w:val="005B0784"/>
    <w:rsid w:val="005B1887"/>
    <w:rsid w:val="005B34C7"/>
    <w:rsid w:val="005B3BBF"/>
    <w:rsid w:val="005B63FE"/>
    <w:rsid w:val="005C12A5"/>
    <w:rsid w:val="005C148C"/>
    <w:rsid w:val="005C266C"/>
    <w:rsid w:val="005C5B92"/>
    <w:rsid w:val="005D1C28"/>
    <w:rsid w:val="005D4AAF"/>
    <w:rsid w:val="005D7FC5"/>
    <w:rsid w:val="005E106D"/>
    <w:rsid w:val="005E209E"/>
    <w:rsid w:val="005E4212"/>
    <w:rsid w:val="005E5402"/>
    <w:rsid w:val="005E59FC"/>
    <w:rsid w:val="005F249C"/>
    <w:rsid w:val="005F40C0"/>
    <w:rsid w:val="006021F3"/>
    <w:rsid w:val="006024A6"/>
    <w:rsid w:val="00602B70"/>
    <w:rsid w:val="00605647"/>
    <w:rsid w:val="0061266F"/>
    <w:rsid w:val="00612701"/>
    <w:rsid w:val="00615AE0"/>
    <w:rsid w:val="00622CA2"/>
    <w:rsid w:val="006230B9"/>
    <w:rsid w:val="0062404E"/>
    <w:rsid w:val="00626B5D"/>
    <w:rsid w:val="00627BBA"/>
    <w:rsid w:val="00627DB5"/>
    <w:rsid w:val="006305BD"/>
    <w:rsid w:val="006310EC"/>
    <w:rsid w:val="00632257"/>
    <w:rsid w:val="00632A17"/>
    <w:rsid w:val="00635EAE"/>
    <w:rsid w:val="0063720C"/>
    <w:rsid w:val="00640BEF"/>
    <w:rsid w:val="00641ED9"/>
    <w:rsid w:val="00642533"/>
    <w:rsid w:val="00642EB0"/>
    <w:rsid w:val="00643ADD"/>
    <w:rsid w:val="006443EB"/>
    <w:rsid w:val="00647221"/>
    <w:rsid w:val="00647A7B"/>
    <w:rsid w:val="00653CE8"/>
    <w:rsid w:val="00653ECE"/>
    <w:rsid w:val="006555DA"/>
    <w:rsid w:val="00656000"/>
    <w:rsid w:val="006620C9"/>
    <w:rsid w:val="00662C48"/>
    <w:rsid w:val="006665E0"/>
    <w:rsid w:val="00666EB3"/>
    <w:rsid w:val="006718BB"/>
    <w:rsid w:val="0067245F"/>
    <w:rsid w:val="00672A01"/>
    <w:rsid w:val="00674538"/>
    <w:rsid w:val="00674735"/>
    <w:rsid w:val="00676591"/>
    <w:rsid w:val="00680164"/>
    <w:rsid w:val="00681298"/>
    <w:rsid w:val="00685D6C"/>
    <w:rsid w:val="00690403"/>
    <w:rsid w:val="006963DE"/>
    <w:rsid w:val="0069654D"/>
    <w:rsid w:val="006A279B"/>
    <w:rsid w:val="006A3018"/>
    <w:rsid w:val="006B333C"/>
    <w:rsid w:val="006B52B1"/>
    <w:rsid w:val="006B7E9E"/>
    <w:rsid w:val="006C4E63"/>
    <w:rsid w:val="006C6BB7"/>
    <w:rsid w:val="006C6F55"/>
    <w:rsid w:val="006D2D1C"/>
    <w:rsid w:val="006D4467"/>
    <w:rsid w:val="006D4AE8"/>
    <w:rsid w:val="006D518C"/>
    <w:rsid w:val="006D631F"/>
    <w:rsid w:val="006D7029"/>
    <w:rsid w:val="006E2E6F"/>
    <w:rsid w:val="006E67EC"/>
    <w:rsid w:val="006E745E"/>
    <w:rsid w:val="006F1685"/>
    <w:rsid w:val="006F1A4E"/>
    <w:rsid w:val="00700DE7"/>
    <w:rsid w:val="00713732"/>
    <w:rsid w:val="007147F5"/>
    <w:rsid w:val="00720C08"/>
    <w:rsid w:val="00722E60"/>
    <w:rsid w:val="00723C46"/>
    <w:rsid w:val="0072716B"/>
    <w:rsid w:val="00730B77"/>
    <w:rsid w:val="00731445"/>
    <w:rsid w:val="00731C08"/>
    <w:rsid w:val="0073464D"/>
    <w:rsid w:val="00737715"/>
    <w:rsid w:val="0074250F"/>
    <w:rsid w:val="00744D49"/>
    <w:rsid w:val="007450A6"/>
    <w:rsid w:val="00755BAF"/>
    <w:rsid w:val="0076097D"/>
    <w:rsid w:val="00760E2A"/>
    <w:rsid w:val="00763948"/>
    <w:rsid w:val="0076519F"/>
    <w:rsid w:val="007676FE"/>
    <w:rsid w:val="00771462"/>
    <w:rsid w:val="007751B4"/>
    <w:rsid w:val="00776AF2"/>
    <w:rsid w:val="00780508"/>
    <w:rsid w:val="00780D30"/>
    <w:rsid w:val="00780F33"/>
    <w:rsid w:val="00782501"/>
    <w:rsid w:val="00782665"/>
    <w:rsid w:val="007829C3"/>
    <w:rsid w:val="00782B3F"/>
    <w:rsid w:val="0078518B"/>
    <w:rsid w:val="00795B64"/>
    <w:rsid w:val="0079692F"/>
    <w:rsid w:val="007A0C42"/>
    <w:rsid w:val="007A0D35"/>
    <w:rsid w:val="007A780E"/>
    <w:rsid w:val="007B1C29"/>
    <w:rsid w:val="007B1FED"/>
    <w:rsid w:val="007B2379"/>
    <w:rsid w:val="007B2B07"/>
    <w:rsid w:val="007B2D6C"/>
    <w:rsid w:val="007B6243"/>
    <w:rsid w:val="007C44AE"/>
    <w:rsid w:val="007C58F2"/>
    <w:rsid w:val="007D03D9"/>
    <w:rsid w:val="007D1619"/>
    <w:rsid w:val="007D2568"/>
    <w:rsid w:val="007D275F"/>
    <w:rsid w:val="007D4970"/>
    <w:rsid w:val="007D6152"/>
    <w:rsid w:val="007E1870"/>
    <w:rsid w:val="007E3351"/>
    <w:rsid w:val="007E4EFB"/>
    <w:rsid w:val="007E7DF8"/>
    <w:rsid w:val="007F1E0A"/>
    <w:rsid w:val="007F2465"/>
    <w:rsid w:val="007F2A95"/>
    <w:rsid w:val="007F5551"/>
    <w:rsid w:val="007F5A1E"/>
    <w:rsid w:val="007F6FF7"/>
    <w:rsid w:val="008000FF"/>
    <w:rsid w:val="00800277"/>
    <w:rsid w:val="008057BF"/>
    <w:rsid w:val="008118DC"/>
    <w:rsid w:val="00813869"/>
    <w:rsid w:val="00820A52"/>
    <w:rsid w:val="0082239F"/>
    <w:rsid w:val="00823F5D"/>
    <w:rsid w:val="008321F3"/>
    <w:rsid w:val="00835B5F"/>
    <w:rsid w:val="00841FBE"/>
    <w:rsid w:val="00843608"/>
    <w:rsid w:val="00850C70"/>
    <w:rsid w:val="008554CA"/>
    <w:rsid w:val="00856198"/>
    <w:rsid w:val="00857CA6"/>
    <w:rsid w:val="00860B32"/>
    <w:rsid w:val="00861E06"/>
    <w:rsid w:val="008660EF"/>
    <w:rsid w:val="00866B1E"/>
    <w:rsid w:val="00867547"/>
    <w:rsid w:val="00867593"/>
    <w:rsid w:val="00873983"/>
    <w:rsid w:val="008759F3"/>
    <w:rsid w:val="00876FA4"/>
    <w:rsid w:val="008778A1"/>
    <w:rsid w:val="00890191"/>
    <w:rsid w:val="00891E0C"/>
    <w:rsid w:val="00897457"/>
    <w:rsid w:val="00897F9E"/>
    <w:rsid w:val="008A0FF6"/>
    <w:rsid w:val="008A4403"/>
    <w:rsid w:val="008A47CA"/>
    <w:rsid w:val="008A5A4C"/>
    <w:rsid w:val="008A5B8E"/>
    <w:rsid w:val="008B0B57"/>
    <w:rsid w:val="008B122F"/>
    <w:rsid w:val="008B379D"/>
    <w:rsid w:val="008B3C11"/>
    <w:rsid w:val="008B5759"/>
    <w:rsid w:val="008B6ED0"/>
    <w:rsid w:val="008C197A"/>
    <w:rsid w:val="008C24AA"/>
    <w:rsid w:val="008C2804"/>
    <w:rsid w:val="008C5CBD"/>
    <w:rsid w:val="008C760B"/>
    <w:rsid w:val="008D31DE"/>
    <w:rsid w:val="008D43DD"/>
    <w:rsid w:val="008D444D"/>
    <w:rsid w:val="008D4BD4"/>
    <w:rsid w:val="008D538E"/>
    <w:rsid w:val="008D5F6F"/>
    <w:rsid w:val="008D77B6"/>
    <w:rsid w:val="008E27CB"/>
    <w:rsid w:val="008E367A"/>
    <w:rsid w:val="008E582D"/>
    <w:rsid w:val="008E5D3C"/>
    <w:rsid w:val="008F02EE"/>
    <w:rsid w:val="008F6A58"/>
    <w:rsid w:val="008F74CE"/>
    <w:rsid w:val="00901480"/>
    <w:rsid w:val="0090245A"/>
    <w:rsid w:val="0092312E"/>
    <w:rsid w:val="00923BA7"/>
    <w:rsid w:val="0092502A"/>
    <w:rsid w:val="0093293C"/>
    <w:rsid w:val="00933019"/>
    <w:rsid w:val="009343F2"/>
    <w:rsid w:val="00945AF9"/>
    <w:rsid w:val="00945C76"/>
    <w:rsid w:val="00946678"/>
    <w:rsid w:val="00946981"/>
    <w:rsid w:val="009473C2"/>
    <w:rsid w:val="009520AD"/>
    <w:rsid w:val="009538FC"/>
    <w:rsid w:val="009559E9"/>
    <w:rsid w:val="009575D2"/>
    <w:rsid w:val="00957771"/>
    <w:rsid w:val="00966CA4"/>
    <w:rsid w:val="00966CAB"/>
    <w:rsid w:val="00966D26"/>
    <w:rsid w:val="00972E59"/>
    <w:rsid w:val="0097660D"/>
    <w:rsid w:val="0097669B"/>
    <w:rsid w:val="00980043"/>
    <w:rsid w:val="00980A46"/>
    <w:rsid w:val="009834C7"/>
    <w:rsid w:val="0098386C"/>
    <w:rsid w:val="009850B8"/>
    <w:rsid w:val="009A07BB"/>
    <w:rsid w:val="009A17E8"/>
    <w:rsid w:val="009A4E7A"/>
    <w:rsid w:val="009A691F"/>
    <w:rsid w:val="009A7D1C"/>
    <w:rsid w:val="009B0CE3"/>
    <w:rsid w:val="009B15A0"/>
    <w:rsid w:val="009B242F"/>
    <w:rsid w:val="009B3E29"/>
    <w:rsid w:val="009B74A8"/>
    <w:rsid w:val="009C274B"/>
    <w:rsid w:val="009C2E8E"/>
    <w:rsid w:val="009C2F91"/>
    <w:rsid w:val="009C602C"/>
    <w:rsid w:val="009C6687"/>
    <w:rsid w:val="009C6B05"/>
    <w:rsid w:val="009D04CA"/>
    <w:rsid w:val="009D0B89"/>
    <w:rsid w:val="009D2B36"/>
    <w:rsid w:val="009D2C02"/>
    <w:rsid w:val="009D7F86"/>
    <w:rsid w:val="009E2065"/>
    <w:rsid w:val="009E317C"/>
    <w:rsid w:val="009E4765"/>
    <w:rsid w:val="009E48A8"/>
    <w:rsid w:val="009F153C"/>
    <w:rsid w:val="009F1FDC"/>
    <w:rsid w:val="009F4EE9"/>
    <w:rsid w:val="009F571B"/>
    <w:rsid w:val="009F6AFD"/>
    <w:rsid w:val="00A014E7"/>
    <w:rsid w:val="00A051CD"/>
    <w:rsid w:val="00A05F89"/>
    <w:rsid w:val="00A1310C"/>
    <w:rsid w:val="00A152D5"/>
    <w:rsid w:val="00A3463D"/>
    <w:rsid w:val="00A35B49"/>
    <w:rsid w:val="00A43DEE"/>
    <w:rsid w:val="00A52272"/>
    <w:rsid w:val="00A52CA3"/>
    <w:rsid w:val="00A53B17"/>
    <w:rsid w:val="00A57501"/>
    <w:rsid w:val="00A60CF3"/>
    <w:rsid w:val="00A61118"/>
    <w:rsid w:val="00A61C0B"/>
    <w:rsid w:val="00A65942"/>
    <w:rsid w:val="00A65FDE"/>
    <w:rsid w:val="00A735E8"/>
    <w:rsid w:val="00A73B7B"/>
    <w:rsid w:val="00A76D58"/>
    <w:rsid w:val="00A77D9D"/>
    <w:rsid w:val="00A844AC"/>
    <w:rsid w:val="00A84CAA"/>
    <w:rsid w:val="00A868DB"/>
    <w:rsid w:val="00A90790"/>
    <w:rsid w:val="00A91071"/>
    <w:rsid w:val="00A93CA6"/>
    <w:rsid w:val="00AA0208"/>
    <w:rsid w:val="00AA2376"/>
    <w:rsid w:val="00AA3143"/>
    <w:rsid w:val="00AA3C63"/>
    <w:rsid w:val="00AA41D5"/>
    <w:rsid w:val="00AA5BC7"/>
    <w:rsid w:val="00AB1398"/>
    <w:rsid w:val="00AB23B2"/>
    <w:rsid w:val="00AB265B"/>
    <w:rsid w:val="00AB529C"/>
    <w:rsid w:val="00AB5450"/>
    <w:rsid w:val="00AB7A72"/>
    <w:rsid w:val="00AC0ECE"/>
    <w:rsid w:val="00AC1052"/>
    <w:rsid w:val="00AC291E"/>
    <w:rsid w:val="00AC2D81"/>
    <w:rsid w:val="00AC3095"/>
    <w:rsid w:val="00AC5969"/>
    <w:rsid w:val="00AC5E9D"/>
    <w:rsid w:val="00AD1C4C"/>
    <w:rsid w:val="00AD2FC7"/>
    <w:rsid w:val="00AD3FFB"/>
    <w:rsid w:val="00AD597B"/>
    <w:rsid w:val="00AD6B61"/>
    <w:rsid w:val="00AE0E2A"/>
    <w:rsid w:val="00AE0FF8"/>
    <w:rsid w:val="00AE4DEE"/>
    <w:rsid w:val="00AE76C6"/>
    <w:rsid w:val="00AF208D"/>
    <w:rsid w:val="00AF67DA"/>
    <w:rsid w:val="00B01019"/>
    <w:rsid w:val="00B05877"/>
    <w:rsid w:val="00B10CEB"/>
    <w:rsid w:val="00B11A2C"/>
    <w:rsid w:val="00B142C1"/>
    <w:rsid w:val="00B16011"/>
    <w:rsid w:val="00B1668D"/>
    <w:rsid w:val="00B2594A"/>
    <w:rsid w:val="00B31180"/>
    <w:rsid w:val="00B33604"/>
    <w:rsid w:val="00B42836"/>
    <w:rsid w:val="00B434D8"/>
    <w:rsid w:val="00B438AE"/>
    <w:rsid w:val="00B43C2F"/>
    <w:rsid w:val="00B4488D"/>
    <w:rsid w:val="00B46F3C"/>
    <w:rsid w:val="00B47576"/>
    <w:rsid w:val="00B53FD8"/>
    <w:rsid w:val="00B54721"/>
    <w:rsid w:val="00B54EB7"/>
    <w:rsid w:val="00B6030B"/>
    <w:rsid w:val="00B6086C"/>
    <w:rsid w:val="00B62206"/>
    <w:rsid w:val="00B631B6"/>
    <w:rsid w:val="00B63CE3"/>
    <w:rsid w:val="00B6446A"/>
    <w:rsid w:val="00B677DB"/>
    <w:rsid w:val="00B71715"/>
    <w:rsid w:val="00B72AAE"/>
    <w:rsid w:val="00B77F77"/>
    <w:rsid w:val="00B77FF0"/>
    <w:rsid w:val="00B83FEA"/>
    <w:rsid w:val="00B865CD"/>
    <w:rsid w:val="00B9136D"/>
    <w:rsid w:val="00B9229E"/>
    <w:rsid w:val="00B92397"/>
    <w:rsid w:val="00B92816"/>
    <w:rsid w:val="00BA1092"/>
    <w:rsid w:val="00BA1454"/>
    <w:rsid w:val="00BB01FA"/>
    <w:rsid w:val="00BB48C3"/>
    <w:rsid w:val="00BB501D"/>
    <w:rsid w:val="00BB6F16"/>
    <w:rsid w:val="00BC0681"/>
    <w:rsid w:val="00BC0B4D"/>
    <w:rsid w:val="00BC26AC"/>
    <w:rsid w:val="00BC4E24"/>
    <w:rsid w:val="00BC7872"/>
    <w:rsid w:val="00BD6BC6"/>
    <w:rsid w:val="00BE0FAE"/>
    <w:rsid w:val="00BE5BEA"/>
    <w:rsid w:val="00BF07C4"/>
    <w:rsid w:val="00BF4047"/>
    <w:rsid w:val="00BF5AB6"/>
    <w:rsid w:val="00BF6E15"/>
    <w:rsid w:val="00C04D2D"/>
    <w:rsid w:val="00C05A13"/>
    <w:rsid w:val="00C10DCB"/>
    <w:rsid w:val="00C121DC"/>
    <w:rsid w:val="00C23623"/>
    <w:rsid w:val="00C241CD"/>
    <w:rsid w:val="00C25067"/>
    <w:rsid w:val="00C262A2"/>
    <w:rsid w:val="00C32ED4"/>
    <w:rsid w:val="00C41915"/>
    <w:rsid w:val="00C44806"/>
    <w:rsid w:val="00C4581E"/>
    <w:rsid w:val="00C4631A"/>
    <w:rsid w:val="00C46A67"/>
    <w:rsid w:val="00C50D83"/>
    <w:rsid w:val="00C50DE0"/>
    <w:rsid w:val="00C53B80"/>
    <w:rsid w:val="00C57198"/>
    <w:rsid w:val="00C62FAB"/>
    <w:rsid w:val="00C64304"/>
    <w:rsid w:val="00C65A74"/>
    <w:rsid w:val="00C6798C"/>
    <w:rsid w:val="00C729F8"/>
    <w:rsid w:val="00C766EC"/>
    <w:rsid w:val="00C77346"/>
    <w:rsid w:val="00C809DB"/>
    <w:rsid w:val="00C82A60"/>
    <w:rsid w:val="00C83468"/>
    <w:rsid w:val="00C83D59"/>
    <w:rsid w:val="00C841A6"/>
    <w:rsid w:val="00C86257"/>
    <w:rsid w:val="00C86BCE"/>
    <w:rsid w:val="00C9122D"/>
    <w:rsid w:val="00C930E8"/>
    <w:rsid w:val="00C96634"/>
    <w:rsid w:val="00CA03BD"/>
    <w:rsid w:val="00CA03CC"/>
    <w:rsid w:val="00CA0DD1"/>
    <w:rsid w:val="00CA234B"/>
    <w:rsid w:val="00CA42C3"/>
    <w:rsid w:val="00CA604E"/>
    <w:rsid w:val="00CB06A3"/>
    <w:rsid w:val="00CB2C00"/>
    <w:rsid w:val="00CB2ED5"/>
    <w:rsid w:val="00CB3914"/>
    <w:rsid w:val="00CB3988"/>
    <w:rsid w:val="00CB5C7E"/>
    <w:rsid w:val="00CC017A"/>
    <w:rsid w:val="00CC0377"/>
    <w:rsid w:val="00CC0DC3"/>
    <w:rsid w:val="00CC21AD"/>
    <w:rsid w:val="00CC4E90"/>
    <w:rsid w:val="00CD47F7"/>
    <w:rsid w:val="00CD490F"/>
    <w:rsid w:val="00CD7580"/>
    <w:rsid w:val="00CE2474"/>
    <w:rsid w:val="00CE496A"/>
    <w:rsid w:val="00CE7985"/>
    <w:rsid w:val="00CF1FC0"/>
    <w:rsid w:val="00CF28BB"/>
    <w:rsid w:val="00CF64AD"/>
    <w:rsid w:val="00CF6E6B"/>
    <w:rsid w:val="00D0312F"/>
    <w:rsid w:val="00D058D9"/>
    <w:rsid w:val="00D1685B"/>
    <w:rsid w:val="00D200EF"/>
    <w:rsid w:val="00D276C0"/>
    <w:rsid w:val="00D2797D"/>
    <w:rsid w:val="00D30A05"/>
    <w:rsid w:val="00D33D02"/>
    <w:rsid w:val="00D3593A"/>
    <w:rsid w:val="00D3672D"/>
    <w:rsid w:val="00D36BD1"/>
    <w:rsid w:val="00D36CB2"/>
    <w:rsid w:val="00D3735A"/>
    <w:rsid w:val="00D408F6"/>
    <w:rsid w:val="00D44EB5"/>
    <w:rsid w:val="00D46530"/>
    <w:rsid w:val="00D47A97"/>
    <w:rsid w:val="00D5211C"/>
    <w:rsid w:val="00D52DDA"/>
    <w:rsid w:val="00D53F61"/>
    <w:rsid w:val="00D56294"/>
    <w:rsid w:val="00D572B9"/>
    <w:rsid w:val="00D611B7"/>
    <w:rsid w:val="00D632BF"/>
    <w:rsid w:val="00D652A2"/>
    <w:rsid w:val="00D66F5D"/>
    <w:rsid w:val="00D72A2A"/>
    <w:rsid w:val="00D732EA"/>
    <w:rsid w:val="00D73485"/>
    <w:rsid w:val="00D767F8"/>
    <w:rsid w:val="00D80071"/>
    <w:rsid w:val="00D80AA0"/>
    <w:rsid w:val="00D835B5"/>
    <w:rsid w:val="00D86D06"/>
    <w:rsid w:val="00D91273"/>
    <w:rsid w:val="00D918A3"/>
    <w:rsid w:val="00D97D5D"/>
    <w:rsid w:val="00DA3CC8"/>
    <w:rsid w:val="00DA4670"/>
    <w:rsid w:val="00DA5084"/>
    <w:rsid w:val="00DB1269"/>
    <w:rsid w:val="00DB2426"/>
    <w:rsid w:val="00DB2CE9"/>
    <w:rsid w:val="00DC21D3"/>
    <w:rsid w:val="00DC4750"/>
    <w:rsid w:val="00DD19AE"/>
    <w:rsid w:val="00DD27B1"/>
    <w:rsid w:val="00DD4CF9"/>
    <w:rsid w:val="00DD5BFD"/>
    <w:rsid w:val="00DD7B70"/>
    <w:rsid w:val="00DE143D"/>
    <w:rsid w:val="00DE24D4"/>
    <w:rsid w:val="00DE360A"/>
    <w:rsid w:val="00DE3DC5"/>
    <w:rsid w:val="00DE7DE7"/>
    <w:rsid w:val="00DF04A0"/>
    <w:rsid w:val="00DF32E6"/>
    <w:rsid w:val="00E00BDA"/>
    <w:rsid w:val="00E043CE"/>
    <w:rsid w:val="00E060F5"/>
    <w:rsid w:val="00E12D57"/>
    <w:rsid w:val="00E13F14"/>
    <w:rsid w:val="00E14B17"/>
    <w:rsid w:val="00E171FD"/>
    <w:rsid w:val="00E2310F"/>
    <w:rsid w:val="00E23DA9"/>
    <w:rsid w:val="00E25D4B"/>
    <w:rsid w:val="00E27E34"/>
    <w:rsid w:val="00E31A3F"/>
    <w:rsid w:val="00E33BE7"/>
    <w:rsid w:val="00E348CD"/>
    <w:rsid w:val="00E35AFD"/>
    <w:rsid w:val="00E40D51"/>
    <w:rsid w:val="00E416A3"/>
    <w:rsid w:val="00E4390C"/>
    <w:rsid w:val="00E443B7"/>
    <w:rsid w:val="00E45002"/>
    <w:rsid w:val="00E474D5"/>
    <w:rsid w:val="00E524A5"/>
    <w:rsid w:val="00E536C7"/>
    <w:rsid w:val="00E53ACF"/>
    <w:rsid w:val="00E56284"/>
    <w:rsid w:val="00E56A6C"/>
    <w:rsid w:val="00E60582"/>
    <w:rsid w:val="00E64D1E"/>
    <w:rsid w:val="00E663D6"/>
    <w:rsid w:val="00E66689"/>
    <w:rsid w:val="00E704A5"/>
    <w:rsid w:val="00E70659"/>
    <w:rsid w:val="00E72951"/>
    <w:rsid w:val="00E73028"/>
    <w:rsid w:val="00E73E13"/>
    <w:rsid w:val="00E742C6"/>
    <w:rsid w:val="00E7484C"/>
    <w:rsid w:val="00E800C2"/>
    <w:rsid w:val="00E81F54"/>
    <w:rsid w:val="00E8467D"/>
    <w:rsid w:val="00E8552D"/>
    <w:rsid w:val="00E86B51"/>
    <w:rsid w:val="00E92A45"/>
    <w:rsid w:val="00E93511"/>
    <w:rsid w:val="00E95AB4"/>
    <w:rsid w:val="00E9792F"/>
    <w:rsid w:val="00EA0FBF"/>
    <w:rsid w:val="00EA123E"/>
    <w:rsid w:val="00EA2A97"/>
    <w:rsid w:val="00EA2ABE"/>
    <w:rsid w:val="00EA5C65"/>
    <w:rsid w:val="00EA75AE"/>
    <w:rsid w:val="00EB0030"/>
    <w:rsid w:val="00EB3CCD"/>
    <w:rsid w:val="00EB46DA"/>
    <w:rsid w:val="00EB621C"/>
    <w:rsid w:val="00EB7350"/>
    <w:rsid w:val="00EC3140"/>
    <w:rsid w:val="00EC49B6"/>
    <w:rsid w:val="00EC6117"/>
    <w:rsid w:val="00EC6AAB"/>
    <w:rsid w:val="00EC79C4"/>
    <w:rsid w:val="00ED1C5E"/>
    <w:rsid w:val="00ED4F6E"/>
    <w:rsid w:val="00EE0E32"/>
    <w:rsid w:val="00EE32A7"/>
    <w:rsid w:val="00EE3357"/>
    <w:rsid w:val="00EE3B35"/>
    <w:rsid w:val="00EE55E7"/>
    <w:rsid w:val="00EE5D9D"/>
    <w:rsid w:val="00EF0D9F"/>
    <w:rsid w:val="00EF2CEB"/>
    <w:rsid w:val="00EF38EE"/>
    <w:rsid w:val="00EF6C67"/>
    <w:rsid w:val="00F0094E"/>
    <w:rsid w:val="00F0097C"/>
    <w:rsid w:val="00F02454"/>
    <w:rsid w:val="00F0364A"/>
    <w:rsid w:val="00F03AC3"/>
    <w:rsid w:val="00F04765"/>
    <w:rsid w:val="00F05955"/>
    <w:rsid w:val="00F06099"/>
    <w:rsid w:val="00F10113"/>
    <w:rsid w:val="00F10CA0"/>
    <w:rsid w:val="00F1395F"/>
    <w:rsid w:val="00F14E4E"/>
    <w:rsid w:val="00F21CCD"/>
    <w:rsid w:val="00F23692"/>
    <w:rsid w:val="00F24593"/>
    <w:rsid w:val="00F279E5"/>
    <w:rsid w:val="00F367DF"/>
    <w:rsid w:val="00F37BD2"/>
    <w:rsid w:val="00F405D4"/>
    <w:rsid w:val="00F41726"/>
    <w:rsid w:val="00F41D59"/>
    <w:rsid w:val="00F46F00"/>
    <w:rsid w:val="00F50625"/>
    <w:rsid w:val="00F51F34"/>
    <w:rsid w:val="00F54359"/>
    <w:rsid w:val="00F543B7"/>
    <w:rsid w:val="00F54DB1"/>
    <w:rsid w:val="00F562E6"/>
    <w:rsid w:val="00F60693"/>
    <w:rsid w:val="00F65F0E"/>
    <w:rsid w:val="00F66220"/>
    <w:rsid w:val="00F66BDE"/>
    <w:rsid w:val="00F67F47"/>
    <w:rsid w:val="00F71254"/>
    <w:rsid w:val="00F71741"/>
    <w:rsid w:val="00F723D0"/>
    <w:rsid w:val="00F735BF"/>
    <w:rsid w:val="00F740AD"/>
    <w:rsid w:val="00F7614B"/>
    <w:rsid w:val="00F76E67"/>
    <w:rsid w:val="00F84883"/>
    <w:rsid w:val="00F85C9B"/>
    <w:rsid w:val="00F92775"/>
    <w:rsid w:val="00F92DD2"/>
    <w:rsid w:val="00F95DF2"/>
    <w:rsid w:val="00F95F85"/>
    <w:rsid w:val="00F97D7F"/>
    <w:rsid w:val="00FA5825"/>
    <w:rsid w:val="00FA5FCA"/>
    <w:rsid w:val="00FA673C"/>
    <w:rsid w:val="00FA758E"/>
    <w:rsid w:val="00FB21A0"/>
    <w:rsid w:val="00FB270C"/>
    <w:rsid w:val="00FB46CD"/>
    <w:rsid w:val="00FB49A7"/>
    <w:rsid w:val="00FB5536"/>
    <w:rsid w:val="00FC0A7E"/>
    <w:rsid w:val="00FC1672"/>
    <w:rsid w:val="00FC1FCF"/>
    <w:rsid w:val="00FC2938"/>
    <w:rsid w:val="00FC3101"/>
    <w:rsid w:val="00FC3196"/>
    <w:rsid w:val="00FC51C8"/>
    <w:rsid w:val="00FC6826"/>
    <w:rsid w:val="00FC78BC"/>
    <w:rsid w:val="00FD24F3"/>
    <w:rsid w:val="00FD2C97"/>
    <w:rsid w:val="00FD37CA"/>
    <w:rsid w:val="00FD5693"/>
    <w:rsid w:val="00FD79F6"/>
    <w:rsid w:val="00FE3ED7"/>
    <w:rsid w:val="00FE6164"/>
    <w:rsid w:val="00FE6405"/>
    <w:rsid w:val="00FF1257"/>
    <w:rsid w:val="00FF2C7E"/>
    <w:rsid w:val="00FF45BE"/>
    <w:rsid w:val="00FF581C"/>
    <w:rsid w:val="00FF6E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9FBE52A"/>
  <w14:defaultImageDpi w14:val="330"/>
  <w15:docId w15:val="{08C38448-4C36-4241-83D3-F073FAF4A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BA1092"/>
    <w:pPr>
      <w:ind w:left="720"/>
      <w:contextualSpacing/>
    </w:pPr>
  </w:style>
  <w:style w:type="character" w:styleId="Hyperlink">
    <w:name w:val="Hyperlink"/>
    <w:basedOn w:val="DefaultParagraphFont"/>
    <w:uiPriority w:val="99"/>
    <w:unhideWhenUsed/>
    <w:rsid w:val="00795B64"/>
    <w:rPr>
      <w:color w:val="005DBA" w:themeColor="hyperlink"/>
      <w:u w:val="single"/>
    </w:rPr>
  </w:style>
  <w:style w:type="character" w:styleId="UnresolvedMention">
    <w:name w:val="Unresolved Mention"/>
    <w:basedOn w:val="DefaultParagraphFont"/>
    <w:uiPriority w:val="99"/>
    <w:semiHidden/>
    <w:unhideWhenUsed/>
    <w:rsid w:val="00795B64"/>
    <w:rPr>
      <w:color w:val="808080"/>
      <w:shd w:val="clear" w:color="auto" w:fill="E6E6E6"/>
    </w:rPr>
  </w:style>
  <w:style w:type="paragraph" w:customStyle="1" w:styleId="partstable">
    <w:name w:val="parts_table"/>
    <w:basedOn w:val="Normal"/>
    <w:qFormat/>
    <w:rsid w:val="00656000"/>
    <w:pPr>
      <w:keepNext/>
      <w:keepLines/>
      <w:spacing w:after="0" w:line="240" w:lineRule="auto"/>
    </w:pPr>
  </w:style>
  <w:style w:type="paragraph" w:styleId="Bibliography">
    <w:name w:val="Bibliography"/>
    <w:basedOn w:val="Normal"/>
    <w:next w:val="Normal"/>
    <w:uiPriority w:val="37"/>
    <w:semiHidden/>
    <w:unhideWhenUsed/>
    <w:rsid w:val="00A93CA6"/>
  </w:style>
  <w:style w:type="paragraph" w:styleId="BodyText">
    <w:name w:val="Body Text"/>
    <w:basedOn w:val="Normal"/>
    <w:link w:val="BodyTextChar"/>
    <w:uiPriority w:val="99"/>
    <w:semiHidden/>
    <w:unhideWhenUsed/>
    <w:rsid w:val="00A93CA6"/>
    <w:pPr>
      <w:spacing w:after="120"/>
    </w:pPr>
  </w:style>
  <w:style w:type="character" w:customStyle="1" w:styleId="BodyTextChar">
    <w:name w:val="Body Text Char"/>
    <w:basedOn w:val="DefaultParagraphFont"/>
    <w:link w:val="BodyText"/>
    <w:uiPriority w:val="99"/>
    <w:semiHidden/>
    <w:rsid w:val="00A93CA6"/>
  </w:style>
  <w:style w:type="paragraph" w:styleId="BodyText2">
    <w:name w:val="Body Text 2"/>
    <w:basedOn w:val="Normal"/>
    <w:link w:val="BodyText2Char"/>
    <w:uiPriority w:val="99"/>
    <w:semiHidden/>
    <w:unhideWhenUsed/>
    <w:rsid w:val="00A93CA6"/>
    <w:pPr>
      <w:spacing w:after="120" w:line="480" w:lineRule="auto"/>
    </w:pPr>
  </w:style>
  <w:style w:type="character" w:customStyle="1" w:styleId="BodyText2Char">
    <w:name w:val="Body Text 2 Char"/>
    <w:basedOn w:val="DefaultParagraphFont"/>
    <w:link w:val="BodyText2"/>
    <w:uiPriority w:val="99"/>
    <w:semiHidden/>
    <w:rsid w:val="00A93CA6"/>
  </w:style>
  <w:style w:type="paragraph" w:styleId="BodyTextFirstIndent">
    <w:name w:val="Body Text First Indent"/>
    <w:basedOn w:val="BodyText"/>
    <w:link w:val="BodyTextFirstIndentChar"/>
    <w:uiPriority w:val="99"/>
    <w:semiHidden/>
    <w:unhideWhenUsed/>
    <w:rsid w:val="00A93CA6"/>
    <w:pPr>
      <w:spacing w:after="200"/>
      <w:ind w:firstLine="360"/>
    </w:pPr>
  </w:style>
  <w:style w:type="character" w:customStyle="1" w:styleId="BodyTextFirstIndentChar">
    <w:name w:val="Body Text First Indent Char"/>
    <w:basedOn w:val="BodyTextChar"/>
    <w:link w:val="BodyTextFirstIndent"/>
    <w:uiPriority w:val="99"/>
    <w:semiHidden/>
    <w:rsid w:val="00A93CA6"/>
  </w:style>
  <w:style w:type="paragraph" w:styleId="BodyTextIndent">
    <w:name w:val="Body Text Indent"/>
    <w:basedOn w:val="Normal"/>
    <w:link w:val="BodyTextIndentChar"/>
    <w:uiPriority w:val="99"/>
    <w:semiHidden/>
    <w:unhideWhenUsed/>
    <w:rsid w:val="00A93CA6"/>
    <w:pPr>
      <w:spacing w:after="120"/>
      <w:ind w:left="360"/>
    </w:pPr>
  </w:style>
  <w:style w:type="character" w:customStyle="1" w:styleId="BodyTextIndentChar">
    <w:name w:val="Body Text Indent Char"/>
    <w:basedOn w:val="DefaultParagraphFont"/>
    <w:link w:val="BodyTextIndent"/>
    <w:uiPriority w:val="99"/>
    <w:semiHidden/>
    <w:rsid w:val="00A93CA6"/>
  </w:style>
  <w:style w:type="paragraph" w:styleId="BodyTextFirstIndent2">
    <w:name w:val="Body Text First Indent 2"/>
    <w:basedOn w:val="BodyTextIndent"/>
    <w:link w:val="BodyTextFirstIndent2Char"/>
    <w:uiPriority w:val="99"/>
    <w:semiHidden/>
    <w:unhideWhenUsed/>
    <w:rsid w:val="00A93CA6"/>
    <w:pPr>
      <w:spacing w:after="200"/>
      <w:ind w:firstLine="360"/>
    </w:pPr>
  </w:style>
  <w:style w:type="character" w:customStyle="1" w:styleId="BodyTextFirstIndent2Char">
    <w:name w:val="Body Text First Indent 2 Char"/>
    <w:basedOn w:val="BodyTextIndentChar"/>
    <w:link w:val="BodyTextFirstIndent2"/>
    <w:uiPriority w:val="99"/>
    <w:semiHidden/>
    <w:rsid w:val="00A93CA6"/>
  </w:style>
  <w:style w:type="paragraph" w:styleId="BodyTextIndent2">
    <w:name w:val="Body Text Indent 2"/>
    <w:basedOn w:val="Normal"/>
    <w:link w:val="BodyTextIndent2Char"/>
    <w:uiPriority w:val="99"/>
    <w:semiHidden/>
    <w:unhideWhenUsed/>
    <w:rsid w:val="00A93CA6"/>
    <w:pPr>
      <w:spacing w:after="120" w:line="480" w:lineRule="auto"/>
      <w:ind w:left="360"/>
    </w:pPr>
  </w:style>
  <w:style w:type="character" w:customStyle="1" w:styleId="BodyTextIndent2Char">
    <w:name w:val="Body Text Indent 2 Char"/>
    <w:basedOn w:val="DefaultParagraphFont"/>
    <w:link w:val="BodyTextIndent2"/>
    <w:uiPriority w:val="99"/>
    <w:semiHidden/>
    <w:rsid w:val="00A93CA6"/>
  </w:style>
  <w:style w:type="paragraph" w:styleId="Closing">
    <w:name w:val="Closing"/>
    <w:basedOn w:val="Normal"/>
    <w:link w:val="ClosingChar"/>
    <w:uiPriority w:val="99"/>
    <w:semiHidden/>
    <w:unhideWhenUsed/>
    <w:rsid w:val="00A93CA6"/>
    <w:pPr>
      <w:spacing w:before="0" w:after="0" w:line="240" w:lineRule="auto"/>
      <w:ind w:left="4320"/>
    </w:pPr>
  </w:style>
  <w:style w:type="character" w:customStyle="1" w:styleId="ClosingChar">
    <w:name w:val="Closing Char"/>
    <w:basedOn w:val="DefaultParagraphFont"/>
    <w:link w:val="Closing"/>
    <w:uiPriority w:val="99"/>
    <w:semiHidden/>
    <w:rsid w:val="00A93CA6"/>
  </w:style>
  <w:style w:type="paragraph" w:styleId="Date">
    <w:name w:val="Date"/>
    <w:basedOn w:val="Normal"/>
    <w:next w:val="Normal"/>
    <w:link w:val="DateChar"/>
    <w:uiPriority w:val="99"/>
    <w:semiHidden/>
    <w:unhideWhenUsed/>
    <w:rsid w:val="00A93CA6"/>
  </w:style>
  <w:style w:type="character" w:customStyle="1" w:styleId="DateChar">
    <w:name w:val="Date Char"/>
    <w:basedOn w:val="DefaultParagraphFont"/>
    <w:link w:val="Date"/>
    <w:uiPriority w:val="99"/>
    <w:semiHidden/>
    <w:rsid w:val="00A93CA6"/>
  </w:style>
  <w:style w:type="paragraph" w:styleId="E-mailSignature">
    <w:name w:val="E-mail Signature"/>
    <w:basedOn w:val="Normal"/>
    <w:link w:val="E-mailSignatureChar"/>
    <w:uiPriority w:val="99"/>
    <w:semiHidden/>
    <w:unhideWhenUsed/>
    <w:rsid w:val="00A93CA6"/>
    <w:pPr>
      <w:spacing w:before="0" w:after="0" w:line="240" w:lineRule="auto"/>
    </w:pPr>
  </w:style>
  <w:style w:type="character" w:customStyle="1" w:styleId="E-mailSignatureChar">
    <w:name w:val="E-mail Signature Char"/>
    <w:basedOn w:val="DefaultParagraphFont"/>
    <w:link w:val="E-mailSignature"/>
    <w:uiPriority w:val="99"/>
    <w:semiHidden/>
    <w:rsid w:val="00A93CA6"/>
  </w:style>
  <w:style w:type="paragraph" w:styleId="EnvelopeAddress">
    <w:name w:val="envelope address"/>
    <w:basedOn w:val="Normal"/>
    <w:uiPriority w:val="99"/>
    <w:semiHidden/>
    <w:unhideWhenUsed/>
    <w:rsid w:val="00A93CA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A93CA6"/>
    <w:pPr>
      <w:spacing w:before="0" w:after="0" w:line="240" w:lineRule="auto"/>
    </w:pPr>
    <w:rPr>
      <w:i/>
      <w:iCs/>
    </w:rPr>
  </w:style>
  <w:style w:type="character" w:customStyle="1" w:styleId="HTMLAddressChar">
    <w:name w:val="HTML Address Char"/>
    <w:basedOn w:val="DefaultParagraphFont"/>
    <w:link w:val="HTMLAddress"/>
    <w:uiPriority w:val="99"/>
    <w:semiHidden/>
    <w:rsid w:val="00A93CA6"/>
    <w:rPr>
      <w:i/>
      <w:iCs/>
    </w:rPr>
  </w:style>
  <w:style w:type="paragraph" w:styleId="Index1">
    <w:name w:val="index 1"/>
    <w:basedOn w:val="Normal"/>
    <w:next w:val="Normal"/>
    <w:autoRedefine/>
    <w:uiPriority w:val="99"/>
    <w:semiHidden/>
    <w:unhideWhenUsed/>
    <w:rsid w:val="00A93CA6"/>
    <w:pPr>
      <w:spacing w:before="0" w:after="0" w:line="240" w:lineRule="auto"/>
      <w:ind w:left="220" w:hanging="220"/>
    </w:pPr>
  </w:style>
  <w:style w:type="paragraph" w:styleId="Index2">
    <w:name w:val="index 2"/>
    <w:basedOn w:val="Normal"/>
    <w:next w:val="Normal"/>
    <w:autoRedefine/>
    <w:uiPriority w:val="99"/>
    <w:semiHidden/>
    <w:unhideWhenUsed/>
    <w:rsid w:val="00A93CA6"/>
    <w:pPr>
      <w:spacing w:before="0" w:after="0" w:line="240" w:lineRule="auto"/>
      <w:ind w:left="440" w:hanging="220"/>
    </w:pPr>
  </w:style>
  <w:style w:type="paragraph" w:styleId="Index3">
    <w:name w:val="index 3"/>
    <w:basedOn w:val="Normal"/>
    <w:next w:val="Normal"/>
    <w:autoRedefine/>
    <w:uiPriority w:val="99"/>
    <w:semiHidden/>
    <w:unhideWhenUsed/>
    <w:rsid w:val="00A93CA6"/>
    <w:pPr>
      <w:spacing w:before="0" w:after="0" w:line="240" w:lineRule="auto"/>
      <w:ind w:left="660" w:hanging="220"/>
    </w:pPr>
  </w:style>
  <w:style w:type="paragraph" w:styleId="Index4">
    <w:name w:val="index 4"/>
    <w:basedOn w:val="Normal"/>
    <w:next w:val="Normal"/>
    <w:autoRedefine/>
    <w:uiPriority w:val="99"/>
    <w:semiHidden/>
    <w:unhideWhenUsed/>
    <w:rsid w:val="00A93CA6"/>
    <w:pPr>
      <w:spacing w:before="0" w:after="0" w:line="240" w:lineRule="auto"/>
      <w:ind w:left="880" w:hanging="220"/>
    </w:pPr>
  </w:style>
  <w:style w:type="paragraph" w:styleId="Index5">
    <w:name w:val="index 5"/>
    <w:basedOn w:val="Normal"/>
    <w:next w:val="Normal"/>
    <w:autoRedefine/>
    <w:uiPriority w:val="99"/>
    <w:semiHidden/>
    <w:unhideWhenUsed/>
    <w:rsid w:val="00A93CA6"/>
    <w:pPr>
      <w:spacing w:before="0" w:after="0" w:line="240" w:lineRule="auto"/>
      <w:ind w:left="1100" w:hanging="220"/>
    </w:pPr>
  </w:style>
  <w:style w:type="paragraph" w:styleId="Index6">
    <w:name w:val="index 6"/>
    <w:basedOn w:val="Normal"/>
    <w:next w:val="Normal"/>
    <w:autoRedefine/>
    <w:uiPriority w:val="99"/>
    <w:semiHidden/>
    <w:unhideWhenUsed/>
    <w:rsid w:val="00A93CA6"/>
    <w:pPr>
      <w:spacing w:before="0" w:after="0" w:line="240" w:lineRule="auto"/>
      <w:ind w:left="1320" w:hanging="220"/>
    </w:pPr>
  </w:style>
  <w:style w:type="paragraph" w:styleId="Index7">
    <w:name w:val="index 7"/>
    <w:basedOn w:val="Normal"/>
    <w:next w:val="Normal"/>
    <w:autoRedefine/>
    <w:uiPriority w:val="99"/>
    <w:semiHidden/>
    <w:unhideWhenUsed/>
    <w:rsid w:val="00A93CA6"/>
    <w:pPr>
      <w:spacing w:before="0" w:after="0" w:line="240" w:lineRule="auto"/>
      <w:ind w:left="1540" w:hanging="220"/>
    </w:pPr>
  </w:style>
  <w:style w:type="paragraph" w:styleId="Index8">
    <w:name w:val="index 8"/>
    <w:basedOn w:val="Normal"/>
    <w:next w:val="Normal"/>
    <w:autoRedefine/>
    <w:uiPriority w:val="99"/>
    <w:semiHidden/>
    <w:unhideWhenUsed/>
    <w:rsid w:val="00A93CA6"/>
    <w:pPr>
      <w:spacing w:before="0" w:after="0" w:line="240" w:lineRule="auto"/>
      <w:ind w:left="1760" w:hanging="220"/>
    </w:pPr>
  </w:style>
  <w:style w:type="paragraph" w:styleId="Index9">
    <w:name w:val="index 9"/>
    <w:basedOn w:val="Normal"/>
    <w:next w:val="Normal"/>
    <w:autoRedefine/>
    <w:uiPriority w:val="99"/>
    <w:semiHidden/>
    <w:unhideWhenUsed/>
    <w:rsid w:val="00A93CA6"/>
    <w:pPr>
      <w:spacing w:before="0" w:after="0" w:line="240" w:lineRule="auto"/>
      <w:ind w:left="1980" w:hanging="220"/>
    </w:pPr>
  </w:style>
  <w:style w:type="paragraph" w:styleId="IndexHeading">
    <w:name w:val="index heading"/>
    <w:basedOn w:val="Normal"/>
    <w:next w:val="Index1"/>
    <w:uiPriority w:val="99"/>
    <w:semiHidden/>
    <w:unhideWhenUsed/>
    <w:rsid w:val="00A93CA6"/>
    <w:rPr>
      <w:rFonts w:asciiTheme="majorHAnsi" w:eastAsiaTheme="majorEastAsia" w:hAnsiTheme="majorHAnsi" w:cstheme="majorBidi"/>
      <w:b/>
      <w:bCs/>
    </w:rPr>
  </w:style>
  <w:style w:type="paragraph" w:styleId="List">
    <w:name w:val="List"/>
    <w:basedOn w:val="Normal"/>
    <w:uiPriority w:val="99"/>
    <w:semiHidden/>
    <w:unhideWhenUsed/>
    <w:rsid w:val="00A93CA6"/>
    <w:pPr>
      <w:ind w:left="360" w:hanging="360"/>
      <w:contextualSpacing/>
    </w:pPr>
  </w:style>
  <w:style w:type="paragraph" w:styleId="List2">
    <w:name w:val="List 2"/>
    <w:basedOn w:val="Normal"/>
    <w:uiPriority w:val="99"/>
    <w:semiHidden/>
    <w:unhideWhenUsed/>
    <w:rsid w:val="00A93CA6"/>
    <w:pPr>
      <w:ind w:left="720" w:hanging="360"/>
      <w:contextualSpacing/>
    </w:pPr>
  </w:style>
  <w:style w:type="paragraph" w:styleId="List3">
    <w:name w:val="List 3"/>
    <w:basedOn w:val="Normal"/>
    <w:uiPriority w:val="99"/>
    <w:semiHidden/>
    <w:unhideWhenUsed/>
    <w:rsid w:val="00A93CA6"/>
    <w:pPr>
      <w:ind w:left="1080" w:hanging="360"/>
      <w:contextualSpacing/>
    </w:pPr>
  </w:style>
  <w:style w:type="paragraph" w:styleId="List4">
    <w:name w:val="List 4"/>
    <w:basedOn w:val="Normal"/>
    <w:uiPriority w:val="99"/>
    <w:semiHidden/>
    <w:unhideWhenUsed/>
    <w:rsid w:val="00A93CA6"/>
    <w:pPr>
      <w:ind w:left="1440" w:hanging="360"/>
      <w:contextualSpacing/>
    </w:pPr>
  </w:style>
  <w:style w:type="paragraph" w:styleId="List5">
    <w:name w:val="List 5"/>
    <w:basedOn w:val="Normal"/>
    <w:uiPriority w:val="99"/>
    <w:semiHidden/>
    <w:unhideWhenUsed/>
    <w:rsid w:val="00A93CA6"/>
    <w:pPr>
      <w:ind w:left="1800" w:hanging="360"/>
      <w:contextualSpacing/>
    </w:pPr>
  </w:style>
  <w:style w:type="paragraph" w:styleId="ListBullet">
    <w:name w:val="List Bullet"/>
    <w:basedOn w:val="Normal"/>
    <w:uiPriority w:val="99"/>
    <w:semiHidden/>
    <w:unhideWhenUsed/>
    <w:rsid w:val="00A93CA6"/>
    <w:pPr>
      <w:numPr>
        <w:numId w:val="9"/>
      </w:numPr>
      <w:contextualSpacing/>
    </w:pPr>
  </w:style>
  <w:style w:type="paragraph" w:styleId="ListBullet2">
    <w:name w:val="List Bullet 2"/>
    <w:basedOn w:val="Normal"/>
    <w:uiPriority w:val="99"/>
    <w:semiHidden/>
    <w:unhideWhenUsed/>
    <w:rsid w:val="00A93CA6"/>
    <w:pPr>
      <w:numPr>
        <w:numId w:val="10"/>
      </w:numPr>
      <w:contextualSpacing/>
    </w:pPr>
  </w:style>
  <w:style w:type="paragraph" w:styleId="ListBullet3">
    <w:name w:val="List Bullet 3"/>
    <w:basedOn w:val="Normal"/>
    <w:uiPriority w:val="99"/>
    <w:semiHidden/>
    <w:unhideWhenUsed/>
    <w:rsid w:val="00A93CA6"/>
    <w:pPr>
      <w:numPr>
        <w:numId w:val="11"/>
      </w:numPr>
      <w:contextualSpacing/>
    </w:pPr>
  </w:style>
  <w:style w:type="paragraph" w:styleId="ListBullet4">
    <w:name w:val="List Bullet 4"/>
    <w:basedOn w:val="Normal"/>
    <w:uiPriority w:val="99"/>
    <w:semiHidden/>
    <w:unhideWhenUsed/>
    <w:rsid w:val="00A93CA6"/>
    <w:pPr>
      <w:numPr>
        <w:numId w:val="12"/>
      </w:numPr>
      <w:contextualSpacing/>
    </w:pPr>
  </w:style>
  <w:style w:type="paragraph" w:styleId="ListBullet5">
    <w:name w:val="List Bullet 5"/>
    <w:basedOn w:val="Normal"/>
    <w:uiPriority w:val="99"/>
    <w:semiHidden/>
    <w:unhideWhenUsed/>
    <w:rsid w:val="00A93CA6"/>
    <w:pPr>
      <w:numPr>
        <w:numId w:val="13"/>
      </w:numPr>
      <w:contextualSpacing/>
    </w:pPr>
  </w:style>
  <w:style w:type="paragraph" w:styleId="ListContinue">
    <w:name w:val="List Continue"/>
    <w:basedOn w:val="Normal"/>
    <w:uiPriority w:val="99"/>
    <w:semiHidden/>
    <w:unhideWhenUsed/>
    <w:rsid w:val="00A93CA6"/>
    <w:pPr>
      <w:spacing w:after="120"/>
      <w:ind w:left="360"/>
      <w:contextualSpacing/>
    </w:pPr>
  </w:style>
  <w:style w:type="paragraph" w:styleId="ListContinue2">
    <w:name w:val="List Continue 2"/>
    <w:basedOn w:val="Normal"/>
    <w:uiPriority w:val="99"/>
    <w:semiHidden/>
    <w:unhideWhenUsed/>
    <w:rsid w:val="00A93CA6"/>
    <w:pPr>
      <w:spacing w:after="120"/>
      <w:ind w:left="720"/>
      <w:contextualSpacing/>
    </w:pPr>
  </w:style>
  <w:style w:type="paragraph" w:styleId="ListContinue3">
    <w:name w:val="List Continue 3"/>
    <w:basedOn w:val="Normal"/>
    <w:uiPriority w:val="99"/>
    <w:semiHidden/>
    <w:unhideWhenUsed/>
    <w:rsid w:val="00A93CA6"/>
    <w:pPr>
      <w:spacing w:after="120"/>
      <w:ind w:left="1080"/>
      <w:contextualSpacing/>
    </w:pPr>
  </w:style>
  <w:style w:type="paragraph" w:styleId="ListContinue4">
    <w:name w:val="List Continue 4"/>
    <w:basedOn w:val="Normal"/>
    <w:uiPriority w:val="99"/>
    <w:semiHidden/>
    <w:unhideWhenUsed/>
    <w:rsid w:val="00A93CA6"/>
    <w:pPr>
      <w:spacing w:after="120"/>
      <w:ind w:left="1440"/>
      <w:contextualSpacing/>
    </w:pPr>
  </w:style>
  <w:style w:type="paragraph" w:styleId="ListContinue5">
    <w:name w:val="List Continue 5"/>
    <w:basedOn w:val="Normal"/>
    <w:uiPriority w:val="99"/>
    <w:semiHidden/>
    <w:unhideWhenUsed/>
    <w:rsid w:val="00A93CA6"/>
    <w:pPr>
      <w:spacing w:after="120"/>
      <w:ind w:left="1800"/>
      <w:contextualSpacing/>
    </w:pPr>
  </w:style>
  <w:style w:type="paragraph" w:styleId="ListNumber">
    <w:name w:val="List Number"/>
    <w:basedOn w:val="Normal"/>
    <w:uiPriority w:val="99"/>
    <w:semiHidden/>
    <w:unhideWhenUsed/>
    <w:rsid w:val="00A93CA6"/>
    <w:pPr>
      <w:numPr>
        <w:numId w:val="14"/>
      </w:numPr>
      <w:contextualSpacing/>
    </w:pPr>
  </w:style>
  <w:style w:type="paragraph" w:styleId="ListNumber2">
    <w:name w:val="List Number 2"/>
    <w:basedOn w:val="Normal"/>
    <w:uiPriority w:val="99"/>
    <w:semiHidden/>
    <w:unhideWhenUsed/>
    <w:rsid w:val="00A93CA6"/>
    <w:pPr>
      <w:numPr>
        <w:numId w:val="15"/>
      </w:numPr>
      <w:contextualSpacing/>
    </w:pPr>
  </w:style>
  <w:style w:type="paragraph" w:styleId="ListNumber3">
    <w:name w:val="List Number 3"/>
    <w:basedOn w:val="Normal"/>
    <w:uiPriority w:val="99"/>
    <w:semiHidden/>
    <w:unhideWhenUsed/>
    <w:rsid w:val="00A93CA6"/>
    <w:pPr>
      <w:numPr>
        <w:numId w:val="16"/>
      </w:numPr>
      <w:contextualSpacing/>
    </w:pPr>
  </w:style>
  <w:style w:type="paragraph" w:styleId="ListNumber4">
    <w:name w:val="List Number 4"/>
    <w:basedOn w:val="Normal"/>
    <w:uiPriority w:val="99"/>
    <w:semiHidden/>
    <w:unhideWhenUsed/>
    <w:rsid w:val="00A93CA6"/>
    <w:pPr>
      <w:numPr>
        <w:numId w:val="17"/>
      </w:numPr>
      <w:contextualSpacing/>
    </w:pPr>
  </w:style>
  <w:style w:type="paragraph" w:styleId="ListNumber5">
    <w:name w:val="List Number 5"/>
    <w:basedOn w:val="Normal"/>
    <w:uiPriority w:val="99"/>
    <w:semiHidden/>
    <w:unhideWhenUsed/>
    <w:rsid w:val="00A93CA6"/>
    <w:pPr>
      <w:numPr>
        <w:numId w:val="18"/>
      </w:numPr>
      <w:contextualSpacing/>
    </w:pPr>
  </w:style>
  <w:style w:type="paragraph" w:styleId="MessageHeader">
    <w:name w:val="Message Header"/>
    <w:basedOn w:val="Normal"/>
    <w:link w:val="MessageHeaderChar"/>
    <w:uiPriority w:val="99"/>
    <w:semiHidden/>
    <w:unhideWhenUsed/>
    <w:rsid w:val="00A93C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3CA6"/>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A93CA6"/>
    <w:pPr>
      <w:spacing w:before="0" w:after="0" w:line="240" w:lineRule="auto"/>
    </w:pPr>
  </w:style>
  <w:style w:type="paragraph" w:styleId="NormalWeb">
    <w:name w:val="Normal (Web)"/>
    <w:basedOn w:val="Normal"/>
    <w:uiPriority w:val="99"/>
    <w:semiHidden/>
    <w:unhideWhenUsed/>
    <w:rsid w:val="00A93CA6"/>
    <w:rPr>
      <w:rFonts w:ascii="Times New Roman" w:hAnsi="Times New Roman" w:cs="Times New Roman"/>
      <w:sz w:val="24"/>
      <w:szCs w:val="24"/>
    </w:rPr>
  </w:style>
  <w:style w:type="paragraph" w:styleId="NormalIndent">
    <w:name w:val="Normal Indent"/>
    <w:basedOn w:val="Normal"/>
    <w:uiPriority w:val="99"/>
    <w:semiHidden/>
    <w:unhideWhenUsed/>
    <w:rsid w:val="00A93CA6"/>
    <w:pPr>
      <w:ind w:left="720"/>
    </w:pPr>
  </w:style>
  <w:style w:type="paragraph" w:styleId="NoteHeading">
    <w:name w:val="Note Heading"/>
    <w:basedOn w:val="Normal"/>
    <w:next w:val="Normal"/>
    <w:link w:val="NoteHeadingChar"/>
    <w:uiPriority w:val="99"/>
    <w:semiHidden/>
    <w:unhideWhenUsed/>
    <w:rsid w:val="00A93CA6"/>
    <w:pPr>
      <w:spacing w:before="0" w:after="0" w:line="240" w:lineRule="auto"/>
    </w:pPr>
  </w:style>
  <w:style w:type="character" w:customStyle="1" w:styleId="NoteHeadingChar">
    <w:name w:val="Note Heading Char"/>
    <w:basedOn w:val="DefaultParagraphFont"/>
    <w:link w:val="NoteHeading"/>
    <w:uiPriority w:val="99"/>
    <w:semiHidden/>
    <w:rsid w:val="00A93CA6"/>
  </w:style>
  <w:style w:type="paragraph" w:styleId="Quote">
    <w:name w:val="Quote"/>
    <w:basedOn w:val="Normal"/>
    <w:next w:val="Normal"/>
    <w:link w:val="QuoteChar"/>
    <w:uiPriority w:val="29"/>
    <w:semiHidden/>
    <w:unhideWhenUsed/>
    <w:qFormat/>
    <w:rsid w:val="00A93CA6"/>
    <w:pPr>
      <w:spacing w:before="200" w:after="160"/>
      <w:ind w:left="864" w:right="864"/>
      <w:jc w:val="center"/>
    </w:pPr>
    <w:rPr>
      <w:i/>
      <w:iCs/>
      <w:color w:val="606060" w:themeColor="text1" w:themeTint="BF"/>
    </w:rPr>
  </w:style>
  <w:style w:type="character" w:customStyle="1" w:styleId="QuoteChar">
    <w:name w:val="Quote Char"/>
    <w:basedOn w:val="DefaultParagraphFont"/>
    <w:link w:val="Quote"/>
    <w:uiPriority w:val="29"/>
    <w:semiHidden/>
    <w:rsid w:val="00A93CA6"/>
    <w:rPr>
      <w:i/>
      <w:iCs/>
      <w:color w:val="606060" w:themeColor="text1" w:themeTint="BF"/>
    </w:rPr>
  </w:style>
  <w:style w:type="paragraph" w:styleId="Salutation">
    <w:name w:val="Salutation"/>
    <w:basedOn w:val="Normal"/>
    <w:next w:val="Normal"/>
    <w:link w:val="SalutationChar"/>
    <w:uiPriority w:val="99"/>
    <w:semiHidden/>
    <w:unhideWhenUsed/>
    <w:rsid w:val="00A93CA6"/>
  </w:style>
  <w:style w:type="character" w:customStyle="1" w:styleId="SalutationChar">
    <w:name w:val="Salutation Char"/>
    <w:basedOn w:val="DefaultParagraphFont"/>
    <w:link w:val="Salutation"/>
    <w:uiPriority w:val="99"/>
    <w:semiHidden/>
    <w:rsid w:val="00A93CA6"/>
  </w:style>
  <w:style w:type="paragraph" w:styleId="Signature">
    <w:name w:val="Signature"/>
    <w:basedOn w:val="Normal"/>
    <w:link w:val="SignatureChar"/>
    <w:uiPriority w:val="99"/>
    <w:semiHidden/>
    <w:unhideWhenUsed/>
    <w:rsid w:val="00A93CA6"/>
    <w:pPr>
      <w:spacing w:before="0" w:after="0" w:line="240" w:lineRule="auto"/>
      <w:ind w:left="4320"/>
    </w:pPr>
  </w:style>
  <w:style w:type="character" w:customStyle="1" w:styleId="SignatureChar">
    <w:name w:val="Signature Char"/>
    <w:basedOn w:val="DefaultParagraphFont"/>
    <w:link w:val="Signature"/>
    <w:uiPriority w:val="99"/>
    <w:semiHidden/>
    <w:rsid w:val="00A93CA6"/>
  </w:style>
  <w:style w:type="paragraph" w:styleId="TableofAuthorities">
    <w:name w:val="table of authorities"/>
    <w:basedOn w:val="Normal"/>
    <w:next w:val="Normal"/>
    <w:uiPriority w:val="99"/>
    <w:semiHidden/>
    <w:unhideWhenUsed/>
    <w:rsid w:val="00A93CA6"/>
    <w:pPr>
      <w:spacing w:after="0"/>
      <w:ind w:left="220" w:hanging="220"/>
    </w:pPr>
  </w:style>
  <w:style w:type="paragraph" w:styleId="TableofFigures">
    <w:name w:val="table of figures"/>
    <w:basedOn w:val="Normal"/>
    <w:next w:val="Normal"/>
    <w:uiPriority w:val="99"/>
    <w:semiHidden/>
    <w:unhideWhenUsed/>
    <w:rsid w:val="00A93CA6"/>
    <w:pPr>
      <w:spacing w:after="0"/>
    </w:pPr>
  </w:style>
  <w:style w:type="paragraph" w:styleId="TOAHeading">
    <w:name w:val="toa heading"/>
    <w:basedOn w:val="Normal"/>
    <w:next w:val="Normal"/>
    <w:uiPriority w:val="99"/>
    <w:semiHidden/>
    <w:unhideWhenUsed/>
    <w:rsid w:val="00A93CA6"/>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3CA6"/>
    <w:pPr>
      <w:spacing w:after="100"/>
    </w:pPr>
  </w:style>
  <w:style w:type="paragraph" w:styleId="TOC2">
    <w:name w:val="toc 2"/>
    <w:basedOn w:val="Normal"/>
    <w:next w:val="Normal"/>
    <w:autoRedefine/>
    <w:uiPriority w:val="39"/>
    <w:semiHidden/>
    <w:unhideWhenUsed/>
    <w:rsid w:val="00A93CA6"/>
    <w:pPr>
      <w:spacing w:after="100"/>
      <w:ind w:left="220"/>
    </w:pPr>
  </w:style>
  <w:style w:type="paragraph" w:styleId="TOC3">
    <w:name w:val="toc 3"/>
    <w:basedOn w:val="Normal"/>
    <w:next w:val="Normal"/>
    <w:autoRedefine/>
    <w:uiPriority w:val="39"/>
    <w:semiHidden/>
    <w:unhideWhenUsed/>
    <w:rsid w:val="00A93CA6"/>
    <w:pPr>
      <w:spacing w:after="100"/>
      <w:ind w:left="440"/>
    </w:pPr>
  </w:style>
  <w:style w:type="paragraph" w:styleId="TOC4">
    <w:name w:val="toc 4"/>
    <w:basedOn w:val="Normal"/>
    <w:next w:val="Normal"/>
    <w:autoRedefine/>
    <w:uiPriority w:val="39"/>
    <w:semiHidden/>
    <w:unhideWhenUsed/>
    <w:rsid w:val="00A93CA6"/>
    <w:pPr>
      <w:spacing w:after="100"/>
      <w:ind w:left="660"/>
    </w:pPr>
  </w:style>
  <w:style w:type="paragraph" w:styleId="TOC5">
    <w:name w:val="toc 5"/>
    <w:basedOn w:val="Normal"/>
    <w:next w:val="Normal"/>
    <w:autoRedefine/>
    <w:uiPriority w:val="39"/>
    <w:semiHidden/>
    <w:unhideWhenUsed/>
    <w:rsid w:val="00A93CA6"/>
    <w:pPr>
      <w:spacing w:after="100"/>
      <w:ind w:left="880"/>
    </w:pPr>
  </w:style>
  <w:style w:type="paragraph" w:styleId="TOC6">
    <w:name w:val="toc 6"/>
    <w:basedOn w:val="Normal"/>
    <w:next w:val="Normal"/>
    <w:autoRedefine/>
    <w:uiPriority w:val="39"/>
    <w:semiHidden/>
    <w:unhideWhenUsed/>
    <w:rsid w:val="00A93CA6"/>
    <w:pPr>
      <w:spacing w:after="100"/>
      <w:ind w:left="1100"/>
    </w:pPr>
  </w:style>
  <w:style w:type="paragraph" w:styleId="TOC7">
    <w:name w:val="toc 7"/>
    <w:basedOn w:val="Normal"/>
    <w:next w:val="Normal"/>
    <w:autoRedefine/>
    <w:uiPriority w:val="39"/>
    <w:semiHidden/>
    <w:unhideWhenUsed/>
    <w:rsid w:val="00A93CA6"/>
    <w:pPr>
      <w:spacing w:after="100"/>
      <w:ind w:left="1320"/>
    </w:pPr>
  </w:style>
  <w:style w:type="paragraph" w:styleId="TOC8">
    <w:name w:val="toc 8"/>
    <w:basedOn w:val="Normal"/>
    <w:next w:val="Normal"/>
    <w:autoRedefine/>
    <w:uiPriority w:val="39"/>
    <w:semiHidden/>
    <w:unhideWhenUsed/>
    <w:rsid w:val="00A93CA6"/>
    <w:pPr>
      <w:spacing w:after="100"/>
      <w:ind w:left="1540"/>
    </w:pPr>
  </w:style>
  <w:style w:type="paragraph" w:styleId="TOC9">
    <w:name w:val="toc 9"/>
    <w:basedOn w:val="Normal"/>
    <w:next w:val="Normal"/>
    <w:autoRedefine/>
    <w:uiPriority w:val="39"/>
    <w:semiHidden/>
    <w:unhideWhenUsed/>
    <w:rsid w:val="00A93CA6"/>
    <w:pPr>
      <w:spacing w:after="100"/>
      <w:ind w:left="1760"/>
    </w:pPr>
  </w:style>
  <w:style w:type="character" w:styleId="FollowedHyperlink">
    <w:name w:val="FollowedHyperlink"/>
    <w:basedOn w:val="DefaultParagraphFont"/>
    <w:uiPriority w:val="99"/>
    <w:semiHidden/>
    <w:unhideWhenUsed/>
    <w:rsid w:val="0092312E"/>
    <w:rPr>
      <w:color w:val="6C606A" w:themeColor="followedHyperlink"/>
      <w:u w:val="single"/>
    </w:rPr>
  </w:style>
  <w:style w:type="character" w:styleId="FootnoteReference">
    <w:name w:val="footnote reference"/>
    <w:basedOn w:val="DefaultParagraphFont"/>
    <w:uiPriority w:val="99"/>
    <w:semiHidden/>
    <w:unhideWhenUsed/>
    <w:rsid w:val="004B70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ngentsoft.net/audio/cmoy/" TargetMode="Externa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https://github.com/AudioBuildersWorkshop/BreadboardKit/tree/master/Projects/CMoyAmplifier" TargetMode="External"/><Relationship Id="rId21" Type="http://schemas.microsoft.com/office/2007/relationships/hdphoto" Target="media/hdphoto3.wdp"/><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hyperlink" Target="http://clk.work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groups/AudioBuildersWorkshop/"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hyperlink" Target="https://www.facebook.com/groups/AudioBuildersWorkshop/"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microsoft.com/office/2007/relationships/hdphoto" Target="media/hdphoto4.wdp"/><Relationship Id="rId28" Type="http://schemas.openxmlformats.org/officeDocument/2006/relationships/image" Target="media/image8.png"/><Relationship Id="rId36" Type="http://schemas.microsoft.com/office/2007/relationships/hdphoto" Target="media/hdphoto10.wdp"/><Relationship Id="rId49" Type="http://schemas.openxmlformats.org/officeDocument/2006/relationships/image" Target="media/image22.png"/><Relationship Id="rId57" Type="http://schemas.openxmlformats.org/officeDocument/2006/relationships/image" Target="media/image28.svg"/><Relationship Id="rId61" Type="http://schemas.openxmlformats.org/officeDocument/2006/relationships/image" Target="media/image29.png"/><Relationship Id="rId10" Type="http://schemas.openxmlformats.org/officeDocument/2006/relationships/endnotes" Target="endnotes.xml"/><Relationship Id="rId19" Type="http://schemas.microsoft.com/office/2007/relationships/hdphoto" Target="media/hdphoto2.wdp"/><Relationship Id="rId31" Type="http://schemas.microsoft.com/office/2007/relationships/hdphoto" Target="media/hdphoto8.wdp"/><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creativecommons.org/licenses/by-sa/4.0/legalcode"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udiobuildersworkshop.com/" TargetMode="External"/><Relationship Id="rId22" Type="http://schemas.openxmlformats.org/officeDocument/2006/relationships/image" Target="media/image5.png"/><Relationship Id="rId27" Type="http://schemas.microsoft.com/office/2007/relationships/hdphoto" Target="media/hdphoto6.wdp"/><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microsoft.com/office/2007/relationships/hdphoto" Target="media/hdphoto12.wdp"/><Relationship Id="rId56" Type="http://schemas.openxmlformats.org/officeDocument/2006/relationships/image" Target="media/image27.png"/><Relationship Id="rId64" Type="http://schemas.openxmlformats.org/officeDocument/2006/relationships/header" Target="header1.xml"/><Relationship Id="rId8" Type="http://schemas.openxmlformats.org/officeDocument/2006/relationships/webSettings" Target="webSettings.xml"/><Relationship Id="rId51" Type="http://schemas.microsoft.com/office/2007/relationships/hdphoto" Target="media/hdphoto13.wdp"/><Relationship Id="rId3" Type="http://schemas.openxmlformats.org/officeDocument/2006/relationships/customXml" Target="../customXml/item3.xml"/><Relationship Id="rId12" Type="http://schemas.openxmlformats.org/officeDocument/2006/relationships/hyperlink" Target="https://github.com/AudioBuildersWorkshop/BreadboardKit/" TargetMode="Externa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4.png"/><Relationship Id="rId46" Type="http://schemas.microsoft.com/office/2007/relationships/hdphoto" Target="media/hdphoto11.wdp"/><Relationship Id="rId59" Type="http://schemas.openxmlformats.org/officeDocument/2006/relationships/hyperlink" Target="http://bostonaes.org/"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6.emf"/><Relationship Id="rId54" Type="http://schemas.microsoft.com/office/2007/relationships/hdphoto" Target="media/hdphoto14.wdp"/><Relationship Id="rId62"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brewster.BlackBox\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purl.org/dc/elements/1.1/"/>
    <ds:schemaRef ds:uri="4873beb7-5857-4685-be1f-d57550cc96cc"/>
    <ds:schemaRef ds:uri="http://schemas.microsoft.com/office/2006/documentManagement/types"/>
    <ds:schemaRef ds:uri="http://www.w3.org/XML/1998/namespace"/>
    <ds:schemaRef ds:uri="http://purl.org/dc/terms/"/>
    <ds:schemaRef ds:uri="http://purl.org/dc/dcmitype/"/>
    <ds:schemaRef ds:uri="http://schemas.openxmlformats.org/package/2006/metadata/core-properties"/>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A64C61E0-F724-4624-BF02-EE88473BB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871</TotalTime>
  <Pages>21</Pages>
  <Words>3607</Words>
  <Characters>17495</Characters>
  <Application>Microsoft Office Word</Application>
  <DocSecurity>0</DocSecurity>
  <Lines>416</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brewster</dc:creator>
  <cp:lastModifiedBy>brewster</cp:lastModifiedBy>
  <cp:revision>216</cp:revision>
  <cp:lastPrinted>2018-06-05T14:23:00Z</cp:lastPrinted>
  <dcterms:created xsi:type="dcterms:W3CDTF">2018-10-13T16:38:00Z</dcterms:created>
  <dcterms:modified xsi:type="dcterms:W3CDTF">2018-10-16T00:52:00Z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