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F502C" w14:textId="0E505AB7" w:rsidR="004E1AED" w:rsidRDefault="00B9136D" w:rsidP="004E1AED">
      <w:pPr>
        <w:pStyle w:val="Title"/>
      </w:pPr>
      <w:r>
        <w:rPr>
          <w:noProof/>
        </w:rPr>
        <mc:AlternateContent>
          <mc:Choice Requires="wps">
            <w:drawing>
              <wp:anchor distT="45720" distB="45720" distL="114300" distR="114300" simplePos="0" relativeHeight="251689984" behindDoc="0" locked="0" layoutInCell="1" allowOverlap="1" wp14:anchorId="3A162380" wp14:editId="6C4A4275">
                <wp:simplePos x="0" y="0"/>
                <wp:positionH relativeFrom="column">
                  <wp:posOffset>4886325</wp:posOffset>
                </wp:positionH>
                <wp:positionV relativeFrom="paragraph">
                  <wp:posOffset>0</wp:posOffset>
                </wp:positionV>
                <wp:extent cx="1390650" cy="1266825"/>
                <wp:effectExtent l="0" t="0" r="0" b="952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266825"/>
                        </a:xfrm>
                        <a:prstGeom prst="rect">
                          <a:avLst/>
                        </a:prstGeom>
                        <a:solidFill>
                          <a:srgbClr val="FFFFFF"/>
                        </a:solidFill>
                        <a:ln w="9525">
                          <a:noFill/>
                          <a:miter lim="800000"/>
                          <a:headEnd/>
                          <a:tailEnd/>
                        </a:ln>
                      </wps:spPr>
                      <wps:txbx>
                        <w:txbxContent>
                          <w:p w14:paraId="1D45E21A" w14:textId="288D7F0B" w:rsidR="00B9136D" w:rsidRDefault="00B9136D" w:rsidP="00B9136D">
                            <w:pPr>
                              <w:ind w:left="-1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162380" id="_x0000_t202" coordsize="21600,21600" o:spt="202" path="m,l,21600r21600,l21600,xe">
                <v:stroke joinstyle="miter"/>
                <v:path gradientshapeok="t" o:connecttype="rect"/>
              </v:shapetype>
              <v:shape id="Text Box 2" o:spid="_x0000_s1026" type="#_x0000_t202" style="position:absolute;margin-left:384.75pt;margin-top:0;width:109.5pt;height:99.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FMIAIAAB4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" stroked="f">
                <v:textbox>
                  <w:txbxContent>
                    <w:p w14:paraId="1D45E21A" w14:textId="288D7F0B" w:rsidR="00B9136D" w:rsidRDefault="00B9136D" w:rsidP="00B9136D">
                      <w:pPr>
                        <w:ind w:left="-180"/>
                      </w:pPr>
                    </w:p>
                  </w:txbxContent>
                </v:textbox>
                <w10:wrap type="square"/>
              </v:shape>
            </w:pict>
          </mc:Fallback>
        </mc:AlternateContent>
      </w:r>
      <w:r w:rsidR="00BA1092">
        <w:t>Audio Builder</w:t>
      </w:r>
      <w:r w:rsidR="00F92DD2">
        <w:t>s</w:t>
      </w:r>
      <w:r w:rsidR="00BA1092">
        <w:t xml:space="preserve"> Workshop</w:t>
      </w:r>
    </w:p>
    <w:p w14:paraId="7AD8943F" w14:textId="14D41DF2" w:rsidR="00BA1092" w:rsidRDefault="008F6A58" w:rsidP="004E1AED">
      <w:pPr>
        <w:pStyle w:val="Title"/>
      </w:pPr>
      <w:r>
        <w:t>BREADBOARD KIT</w:t>
      </w:r>
    </w:p>
    <w:p w14:paraId="35C4B154" w14:textId="18BAE739" w:rsidR="00BA1092" w:rsidRDefault="008F6A58" w:rsidP="004E1AED">
      <w:pPr>
        <w:pStyle w:val="Title"/>
      </w:pPr>
      <w:r>
        <w:t>General introd</w:t>
      </w:r>
      <w:r w:rsidR="001A2552">
        <w:t>uction</w:t>
      </w:r>
    </w:p>
    <w:p w14:paraId="6CC13A07" w14:textId="7221B3E9" w:rsidR="00212578" w:rsidRDefault="007E4EFB" w:rsidP="00BA1092">
      <w:pPr>
        <w:pStyle w:val="Heading3"/>
      </w:pPr>
      <w:r>
        <w:t>Introduction</w:t>
      </w:r>
    </w:p>
    <w:p w14:paraId="3FA9C34A" w14:textId="2C4F6105" w:rsidR="006C6BB7" w:rsidRDefault="006C6BB7" w:rsidP="006C6BB7">
      <w:r>
        <w:t xml:space="preserve">This kit is intended as a beginner </w:t>
      </w:r>
      <w:r w:rsidR="003261AA">
        <w:t xml:space="preserve">level </w:t>
      </w:r>
      <w:r>
        <w:t xml:space="preserve">kit to introduce you to assembling your own electronic projects. If you </w:t>
      </w:r>
      <w:r w:rsidR="00E14B17">
        <w:t>received</w:t>
      </w:r>
      <w:r>
        <w:t xml:space="preserve"> this kit at an </w:t>
      </w:r>
      <w:r w:rsidR="00776AF2">
        <w:t xml:space="preserve">AES/ABW </w:t>
      </w:r>
      <w:proofErr w:type="gramStart"/>
      <w:r w:rsidR="00776AF2">
        <w:t>event</w:t>
      </w:r>
      <w:proofErr w:type="gramEnd"/>
      <w:r w:rsidR="00776AF2">
        <w:t xml:space="preserve"> then most likely there are volunteers on hand to answer questions while you follow this guide to assemble </w:t>
      </w:r>
      <w:r w:rsidR="00AC3095">
        <w:t>the kit</w:t>
      </w:r>
      <w:r w:rsidR="00776AF2">
        <w:t xml:space="preserve">. </w:t>
      </w:r>
    </w:p>
    <w:p w14:paraId="6E495426" w14:textId="5F731D0A" w:rsidR="00776AF2" w:rsidRDefault="001F679D" w:rsidP="006C6BB7">
      <w:r>
        <w:t xml:space="preserve">If you </w:t>
      </w:r>
      <w:r w:rsidR="00E14B17">
        <w:t>received</w:t>
      </w:r>
      <w:r>
        <w:t xml:space="preserve"> this kit for assembly at home many general electronic assembly questions can be answered from resources found on the internet.</w:t>
      </w:r>
    </w:p>
    <w:p w14:paraId="44B7C31F" w14:textId="050F1FFD" w:rsidR="00CD47F7" w:rsidRDefault="00CD47F7" w:rsidP="006C6BB7">
      <w:pPr>
        <w:rPr>
          <w:rStyle w:val="Hyperlink"/>
        </w:rPr>
      </w:pPr>
      <w:r>
        <w:t>If you get stuck and need help please post your question on the Audio Builder</w:t>
      </w:r>
      <w:r w:rsidR="00F92DD2">
        <w:t>s</w:t>
      </w:r>
      <w:r>
        <w:t xml:space="preserve"> Workshop’s Facebook page </w:t>
      </w:r>
      <w:hyperlink r:id="rId11" w:history="1">
        <w:r w:rsidR="0079692F" w:rsidRPr="00AA5470">
          <w:rPr>
            <w:rStyle w:val="Hyperlink"/>
          </w:rPr>
          <w:t>https://www.facebook.com/groups/AudioBuildersWorkshop/</w:t>
        </w:r>
      </w:hyperlink>
    </w:p>
    <w:p w14:paraId="304AD5AC" w14:textId="0E8151A4" w:rsidR="00CF64AD" w:rsidRDefault="00CF64AD" w:rsidP="006C6BB7">
      <w:r>
        <w:t>Looking for the projects? Please see:</w:t>
      </w:r>
    </w:p>
    <w:p w14:paraId="1225B9E7" w14:textId="184E813C" w:rsidR="00CF64AD" w:rsidRDefault="005319AA" w:rsidP="006C6BB7">
      <w:hyperlink r:id="rId12" w:history="1">
        <w:r w:rsidR="00CF64AD" w:rsidRPr="00631D67">
          <w:rPr>
            <w:rStyle w:val="Hyperlink"/>
          </w:rPr>
          <w:t>https://github.com/AudioBuildersWorkshop/BreadboardKit/</w:t>
        </w:r>
      </w:hyperlink>
    </w:p>
    <w:p w14:paraId="7873F20E" w14:textId="77777777" w:rsidR="008F02EE" w:rsidRDefault="008F02EE" w:rsidP="006C6BB7"/>
    <w:p w14:paraId="737911BD" w14:textId="4826C466" w:rsidR="0079692F" w:rsidRDefault="00F92DD2" w:rsidP="00F92DD2">
      <w:pPr>
        <w:pStyle w:val="Heading3"/>
      </w:pPr>
      <w:r>
        <w:t>About the audio builders workshop</w:t>
      </w:r>
      <w:r w:rsidR="00B142C1">
        <w:t xml:space="preserve"> (ABW)</w:t>
      </w:r>
    </w:p>
    <w:p w14:paraId="4C74A8CC" w14:textId="4E616859" w:rsidR="00F92DD2" w:rsidRDefault="00F92DD2" w:rsidP="006C6BB7">
      <w:r>
        <w:t xml:space="preserve">The ABW </w:t>
      </w:r>
      <w:r w:rsidR="00B142C1">
        <w:t>is a working group of the Boston Chapter of Audio Engineering Society. The ABW</w:t>
      </w:r>
      <w:r w:rsidR="00514D62">
        <w:t xml:space="preserve"> promotes interest in electronics construction and design for applications with audio. </w:t>
      </w:r>
      <w:r w:rsidR="008759F3">
        <w:t>In addition to kit building the ABW sponsors all day seminars on various technical topics related to audio and recording of audio.</w:t>
      </w:r>
      <w:r w:rsidR="002406B0">
        <w:t xml:space="preserve"> The Boston AES also runs shorter (1 to 2 hours) lectures, company visits, and networking events </w:t>
      </w:r>
      <w:r w:rsidR="00760E2A">
        <w:t xml:space="preserve">once or twice a month.  All ABW and Boston AES events are free to attend, though there </w:t>
      </w:r>
      <w:r w:rsidR="00782501">
        <w:t>are</w:t>
      </w:r>
      <w:r w:rsidR="00760E2A">
        <w:t xml:space="preserve"> materials fee</w:t>
      </w:r>
      <w:r w:rsidR="00782501">
        <w:t>s</w:t>
      </w:r>
      <w:r w:rsidR="00760E2A">
        <w:t xml:space="preserve"> for purchasing kits.</w:t>
      </w:r>
    </w:p>
    <w:p w14:paraId="1CE2F546" w14:textId="77B81AF2" w:rsidR="0073464D" w:rsidRDefault="0073464D" w:rsidP="006C6BB7">
      <w:r>
        <w:t>Many of the events are posted on the ABW You Tube channel, including a substantial back catalog of talks</w:t>
      </w:r>
      <w:r w:rsidR="000D4BF6">
        <w:t xml:space="preserve">: </w:t>
      </w:r>
      <w:r w:rsidR="00BA1454" w:rsidRPr="00BA1454">
        <w:rPr>
          <w:rStyle w:val="Hyperlink"/>
        </w:rPr>
        <w:t>https://www.youtube.com/audiobuildersworkshop</w:t>
      </w:r>
    </w:p>
    <w:p w14:paraId="67564CBA" w14:textId="77777777" w:rsidR="00B42836" w:rsidRDefault="00B42836" w:rsidP="006C6BB7"/>
    <w:p w14:paraId="1D276931" w14:textId="77777777" w:rsidR="007E4EFB" w:rsidRDefault="007E4EFB" w:rsidP="007E4EFB">
      <w:pPr>
        <w:pStyle w:val="Heading3"/>
      </w:pPr>
      <w:r>
        <w:t>About this kit</w:t>
      </w:r>
    </w:p>
    <w:p w14:paraId="385E2E5A" w14:textId="16A7E6EF" w:rsidR="00A014E7" w:rsidRDefault="007E4EFB" w:rsidP="001A2552">
      <w:r>
        <w:t xml:space="preserve">The kit contains parts needed to create </w:t>
      </w:r>
      <w:r w:rsidR="00EC3140">
        <w:t xml:space="preserve">a wide range of circuits that are of interest to audio builders.  The </w:t>
      </w:r>
      <w:r w:rsidR="00A014E7">
        <w:t>parts list includes both op-amps and transistors along with a wide range of passive components.</w:t>
      </w:r>
    </w:p>
    <w:p w14:paraId="1B1DB177" w14:textId="648F1942" w:rsidR="00A014E7" w:rsidRDefault="00F1395F" w:rsidP="001A2552">
      <w:r>
        <w:lastRenderedPageBreak/>
        <w:t xml:space="preserve">The intent is for those new to electronics building to use this kit as a jumping off point for both tinkering with the provided examples to develop an understanding of how the circuits </w:t>
      </w:r>
      <w:r w:rsidR="006E2E6F">
        <w:t>operate as well as moving up to DIY audio kits that are assembled by soldering components on to a PCB (Printed Circuit Board).</w:t>
      </w:r>
    </w:p>
    <w:p w14:paraId="60C8E938" w14:textId="77777777" w:rsidR="006E2E6F" w:rsidRDefault="006E2E6F" w:rsidP="001A2552"/>
    <w:p w14:paraId="2BFE6550" w14:textId="5B9B59EB" w:rsidR="0097669B" w:rsidRDefault="002F0853" w:rsidP="006C6BB7">
      <w:r>
        <w:t>W</w:t>
      </w:r>
      <w:r w:rsidR="00571D71">
        <w:t xml:space="preserve">e assume a </w:t>
      </w:r>
      <w:proofErr w:type="gramStart"/>
      <w:r w:rsidR="00571D71">
        <w:t>first time</w:t>
      </w:r>
      <w:proofErr w:type="gramEnd"/>
      <w:r w:rsidR="00571D71">
        <w:t xml:space="preserve"> builder</w:t>
      </w:r>
      <w:r>
        <w:t>;</w:t>
      </w:r>
      <w:r w:rsidR="00571D71">
        <w:t xml:space="preserve"> </w:t>
      </w:r>
      <w:r w:rsidR="00FB46CD">
        <w:t xml:space="preserve">this document as well as the directions for the 555 metronome </w:t>
      </w:r>
      <w:r w:rsidR="00C62FAB">
        <w:t xml:space="preserve">and the </w:t>
      </w:r>
      <w:proofErr w:type="spellStart"/>
      <w:r w:rsidR="00C62FAB">
        <w:t>CMoy</w:t>
      </w:r>
      <w:proofErr w:type="spellEnd"/>
      <w:r w:rsidR="00C62FAB">
        <w:t xml:space="preserve"> headphone amplifier have extra explan</w:t>
      </w:r>
      <w:r w:rsidR="00DC4750">
        <w:t>ation included</w:t>
      </w:r>
      <w:r w:rsidR="007829C3">
        <w:t>.</w:t>
      </w:r>
      <w:r w:rsidR="00DC4750">
        <w:t xml:space="preserve">  Documents for the other circuits assume some experience or that you’ve built the two examples that include the extra explanatory materials.</w:t>
      </w:r>
      <w:r w:rsidR="007829C3">
        <w:t xml:space="preserve"> </w:t>
      </w:r>
    </w:p>
    <w:p w14:paraId="3749C0EA" w14:textId="61C8927F" w:rsidR="00D53F61" w:rsidRDefault="00044D8C" w:rsidP="006C6BB7">
      <w:r>
        <w:t>As a</w:t>
      </w:r>
      <w:r w:rsidR="00D53F61">
        <w:t xml:space="preserve"> </w:t>
      </w:r>
      <w:proofErr w:type="gramStart"/>
      <w:r w:rsidR="00D53F61">
        <w:t>first time</w:t>
      </w:r>
      <w:proofErr w:type="gramEnd"/>
      <w:r w:rsidR="00D53F61">
        <w:t xml:space="preserve"> builder </w:t>
      </w:r>
      <w:r>
        <w:t>you may not</w:t>
      </w:r>
      <w:r w:rsidR="00D53F61">
        <w:t xml:space="preserve"> know much about </w:t>
      </w:r>
      <w:r w:rsidR="00136524">
        <w:t>bread boarding</w:t>
      </w:r>
      <w:r>
        <w:t>;</w:t>
      </w:r>
      <w:r w:rsidR="00D53F61">
        <w:t xml:space="preserve"> we refer </w:t>
      </w:r>
      <w:r>
        <w:t>you</w:t>
      </w:r>
      <w:r w:rsidR="00D53F61">
        <w:t xml:space="preserve"> to other resources to provide more information about</w:t>
      </w:r>
      <w:r w:rsidR="00340B52">
        <w:t xml:space="preserve"> this as you, dear reader, might perhaps </w:t>
      </w:r>
      <w:r w:rsidR="00AC2D81">
        <w:t>prefer videos over reading about these things.</w:t>
      </w:r>
    </w:p>
    <w:p w14:paraId="702353F6" w14:textId="77777777" w:rsidR="00A76D58" w:rsidRDefault="00A76D58" w:rsidP="006C6BB7"/>
    <w:p w14:paraId="4F1E9BDB" w14:textId="73073F58" w:rsidR="0079692F" w:rsidRDefault="0079692F" w:rsidP="0079692F">
      <w:pPr>
        <w:pStyle w:val="Heading3"/>
      </w:pPr>
      <w:r>
        <w:t>More info</w:t>
      </w:r>
    </w:p>
    <w:p w14:paraId="70EFCB16" w14:textId="5FF1CDAB" w:rsidR="0079692F" w:rsidRDefault="005319AA" w:rsidP="006C6BB7">
      <w:hyperlink r:id="rId13" w:history="1">
        <w:r w:rsidR="006B333C" w:rsidRPr="00BE3980">
          <w:rPr>
            <w:rStyle w:val="Hyperlink"/>
          </w:rPr>
          <w:t>https://www.audiobuildersworkshop.com/</w:t>
        </w:r>
      </w:hyperlink>
    </w:p>
    <w:p w14:paraId="11CA9B8F" w14:textId="77777777" w:rsidR="006B333C" w:rsidRDefault="006B333C" w:rsidP="006C6BB7"/>
    <w:p w14:paraId="46309B68" w14:textId="61A57BD8" w:rsidR="0079692F" w:rsidRPr="006C6BB7" w:rsidRDefault="00434393" w:rsidP="006C6BB7">
      <w:r>
        <w:t xml:space="preserve">Licensed under  </w:t>
      </w:r>
      <w:r>
        <w:rPr>
          <w:noProof/>
        </w:rPr>
        <w:drawing>
          <wp:inline distT="0" distB="0" distL="0" distR="0" wp14:anchorId="0A767FE0" wp14:editId="5FAE9DC2">
            <wp:extent cx="838200" cy="295275"/>
            <wp:effectExtent l="0" t="0" r="0" b="9525"/>
            <wp:docPr id="45" name="Picture 45"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2B887FFF" w14:textId="18B82DC9" w:rsidR="00BA1092" w:rsidRDefault="00BA1092" w:rsidP="00BA1092">
      <w:pPr>
        <w:pStyle w:val="Heading3"/>
      </w:pPr>
      <w:r>
        <w:t>WARNING</w:t>
      </w:r>
    </w:p>
    <w:p w14:paraId="6CFBA238" w14:textId="509C3CA0" w:rsidR="00EC6AAB" w:rsidRDefault="00BA1092" w:rsidP="00EC6AAB">
      <w:r>
        <w:t>This electronics kit</w:t>
      </w:r>
      <w:r w:rsidR="00EC6AAB">
        <w:t xml:space="preserve"> has lots of parts with small pointy wires on them. Eating them would be a </w:t>
      </w:r>
      <w:proofErr w:type="gramStart"/>
      <w:r w:rsidR="00EC6AAB">
        <w:t>really bad</w:t>
      </w:r>
      <w:proofErr w:type="gramEnd"/>
      <w:r w:rsidR="00EC6AAB">
        <w:t xml:space="preserve"> idea, as well as poking them at your own or someone else’s body.  </w:t>
      </w:r>
      <w:r w:rsidR="00027C58">
        <w:t>Don’t leave the parts out where small children, pets</w:t>
      </w:r>
      <w:r w:rsidR="00C25067">
        <w:t>, etc. might mistake them for skittles. U</w:t>
      </w:r>
      <w:r w:rsidR="00EC6AAB">
        <w:t>se common sense</w:t>
      </w:r>
      <w:r w:rsidR="00317C59">
        <w:t>, eh?</w:t>
      </w:r>
    </w:p>
    <w:p w14:paraId="60F778F3" w14:textId="6645EF7A" w:rsidR="00BA1092" w:rsidRPr="00BA1092" w:rsidRDefault="00105F1F" w:rsidP="00BA1092">
      <w:r>
        <w:t>.</w:t>
      </w:r>
    </w:p>
    <w:p w14:paraId="1CC36B4F" w14:textId="6E852C6E" w:rsidR="00194DF6" w:rsidRDefault="00BA1092">
      <w:pPr>
        <w:pStyle w:val="Heading1"/>
      </w:pPr>
      <w:r>
        <w:t>Getting ready</w:t>
      </w:r>
    </w:p>
    <w:p w14:paraId="33B88EF9" w14:textId="27A84292" w:rsidR="00426320" w:rsidRDefault="00BA1092" w:rsidP="00BA1092">
      <w:r>
        <w:t xml:space="preserve">Set up a workspace where </w:t>
      </w:r>
      <w:r w:rsidR="002A53D1">
        <w:t xml:space="preserve">you can organize the parts </w:t>
      </w:r>
      <w:r w:rsidR="00C50D83">
        <w:t>and the documentation without sending the parts flying across</w:t>
      </w:r>
      <w:r w:rsidR="00FD2C97">
        <w:t xml:space="preserve"> the room</w:t>
      </w:r>
      <w:r>
        <w:t>.</w:t>
      </w:r>
    </w:p>
    <w:p w14:paraId="714DDD78" w14:textId="48248FF2" w:rsidR="00BA1092" w:rsidRDefault="00BA1092" w:rsidP="00BA1092">
      <w:r>
        <w:t>Tools needed:</w:t>
      </w:r>
    </w:p>
    <w:tbl>
      <w:tblPr>
        <w:tblStyle w:val="TableGrid"/>
        <w:tblW w:w="0" w:type="auto"/>
        <w:tblLook w:val="04A0" w:firstRow="1" w:lastRow="0" w:firstColumn="1" w:lastColumn="0" w:noHBand="0" w:noVBand="1"/>
      </w:tblPr>
      <w:tblGrid>
        <w:gridCol w:w="4675"/>
        <w:gridCol w:w="4675"/>
      </w:tblGrid>
      <w:tr w:rsidR="00BA1092" w14:paraId="75810E8F" w14:textId="77777777" w:rsidTr="00BA1092">
        <w:tc>
          <w:tcPr>
            <w:tcW w:w="4675" w:type="dxa"/>
          </w:tcPr>
          <w:p w14:paraId="35109C63" w14:textId="44F82C25" w:rsidR="00BA1092" w:rsidRDefault="00BA1092" w:rsidP="00BA1092">
            <w:pPr>
              <w:pStyle w:val="ListParagraph"/>
              <w:numPr>
                <w:ilvl w:val="0"/>
                <w:numId w:val="19"/>
              </w:numPr>
            </w:pPr>
            <w:r>
              <w:t>Wire strippers</w:t>
            </w:r>
          </w:p>
          <w:p w14:paraId="7FC2537D" w14:textId="75CD4461" w:rsidR="00D3735A" w:rsidRDefault="00D3735A" w:rsidP="00D3735A">
            <w:pPr>
              <w:pStyle w:val="ListParagraph"/>
              <w:numPr>
                <w:ilvl w:val="0"/>
                <w:numId w:val="19"/>
              </w:numPr>
            </w:pPr>
            <w:r>
              <w:t xml:space="preserve">Wire cutters </w:t>
            </w:r>
          </w:p>
          <w:p w14:paraId="4DAFAE1E" w14:textId="5E1E659E" w:rsidR="000A2503" w:rsidRDefault="00D3735A" w:rsidP="001605E2">
            <w:pPr>
              <w:pStyle w:val="ListParagraph"/>
              <w:numPr>
                <w:ilvl w:val="0"/>
                <w:numId w:val="19"/>
              </w:numPr>
            </w:pPr>
            <w:r>
              <w:t>(</w:t>
            </w:r>
            <w:r w:rsidR="001C49AE">
              <w:t>Suggested</w:t>
            </w:r>
            <w:r>
              <w:t xml:space="preserve">) </w:t>
            </w:r>
            <w:r w:rsidR="000A2503">
              <w:t>Needle nose pliers</w:t>
            </w:r>
          </w:p>
          <w:p w14:paraId="555CC96A" w14:textId="103DB9B8" w:rsidR="00077091" w:rsidRDefault="00077091" w:rsidP="001605E2">
            <w:pPr>
              <w:pStyle w:val="ListParagraph"/>
              <w:numPr>
                <w:ilvl w:val="0"/>
                <w:numId w:val="19"/>
              </w:numPr>
            </w:pPr>
            <w:r>
              <w:t>(optional if you have good eyes) Magnifying glass</w:t>
            </w:r>
          </w:p>
          <w:p w14:paraId="63BE996C" w14:textId="55FF9ABB" w:rsidR="00BA1092" w:rsidRDefault="00BA1092" w:rsidP="00BA1092"/>
        </w:tc>
        <w:tc>
          <w:tcPr>
            <w:tcW w:w="4675" w:type="dxa"/>
          </w:tcPr>
          <w:p w14:paraId="6FA54661" w14:textId="5EC5295C" w:rsidR="00CF28BB" w:rsidRDefault="00293D2D" w:rsidP="00AC1052">
            <w:pPr>
              <w:pStyle w:val="ListParagraph"/>
              <w:numPr>
                <w:ilvl w:val="0"/>
                <w:numId w:val="19"/>
              </w:numPr>
            </w:pPr>
            <w:r>
              <w:t xml:space="preserve">(optional) </w:t>
            </w:r>
            <w:r w:rsidR="00A05F89">
              <w:t>component lead bender</w:t>
            </w:r>
          </w:p>
          <w:p w14:paraId="5EFD9E27" w14:textId="7026B16F" w:rsidR="000A2503" w:rsidRDefault="00CA0DD1" w:rsidP="00AC1052">
            <w:pPr>
              <w:pStyle w:val="ListParagraph"/>
              <w:numPr>
                <w:ilvl w:val="0"/>
                <w:numId w:val="19"/>
              </w:numPr>
            </w:pPr>
            <w:r>
              <w:t>(optional) voltm</w:t>
            </w:r>
            <w:r w:rsidR="001605E2">
              <w:t>eter for testing</w:t>
            </w:r>
          </w:p>
          <w:p w14:paraId="2210B1C8" w14:textId="78FF9B61" w:rsidR="001B4E04" w:rsidRDefault="00B865CD" w:rsidP="00BA1092">
            <w:pPr>
              <w:pStyle w:val="ListParagraph"/>
              <w:numPr>
                <w:ilvl w:val="0"/>
                <w:numId w:val="19"/>
              </w:numPr>
            </w:pPr>
            <w:r>
              <w:t xml:space="preserve">(suggested) </w:t>
            </w:r>
            <w:r w:rsidR="001B4E04">
              <w:t>Grounded ESD wrist strap</w:t>
            </w:r>
          </w:p>
        </w:tc>
      </w:tr>
    </w:tbl>
    <w:p w14:paraId="6786D6E5" w14:textId="77777777" w:rsidR="00D3735A" w:rsidRDefault="00D3735A" w:rsidP="00BA1092"/>
    <w:p w14:paraId="48B0AC68" w14:textId="59760FAD" w:rsidR="00795B64" w:rsidRDefault="00723C46" w:rsidP="00BA1092">
      <w:r>
        <w:t xml:space="preserve">Please read through this manual </w:t>
      </w:r>
      <w:r w:rsidR="00D3735A">
        <w:t xml:space="preserve">and the instructions for the project you intend to build </w:t>
      </w:r>
      <w:r>
        <w:t xml:space="preserve">before starting </w:t>
      </w:r>
      <w:proofErr w:type="gramStart"/>
      <w:r>
        <w:t>assembly</w:t>
      </w:r>
      <w:proofErr w:type="gramEnd"/>
      <w:r>
        <w:t xml:space="preserve"> so you understand how the steps proceed before you start.</w:t>
      </w:r>
      <w:r w:rsidR="005A0854">
        <w:t xml:space="preserve"> We know you won’t, but don’t say we didn’t warn you!</w:t>
      </w:r>
    </w:p>
    <w:p w14:paraId="70B1C3D3" w14:textId="4F2D4D84" w:rsidR="005A0854" w:rsidRDefault="005F77B0" w:rsidP="00BA1092">
      <w:r>
        <w:t xml:space="preserve">We listed wire strippers and cutters separately as while most wire strippers have cutters built in, they are not as good as actual </w:t>
      </w:r>
      <w:r w:rsidR="001F0A2B">
        <w:t>diagonal wire cutters, which cut more cleanly than the scissors cut of most wire strippers.</w:t>
      </w:r>
    </w:p>
    <w:p w14:paraId="1803A91B" w14:textId="02DA379C" w:rsidR="001C49AE" w:rsidRDefault="001C49AE" w:rsidP="00BA1092">
      <w:r>
        <w:t>Needle nose pliers are useful for sticking the ends of components in to holes on crowded breadboards, as well as inserting or removing very short lengths of jumper wire. They can also be useful to make nice bends in component leads (details explained later).</w:t>
      </w:r>
    </w:p>
    <w:p w14:paraId="07F4BAFD" w14:textId="77777777" w:rsidR="001F0A2B" w:rsidRDefault="001F0A2B" w:rsidP="00BA1092"/>
    <w:p w14:paraId="1004A833" w14:textId="30639858" w:rsidR="005427EA" w:rsidRDefault="00F04765" w:rsidP="00C46A67">
      <w:pPr>
        <w:pStyle w:val="Heading2"/>
      </w:pPr>
      <w:r>
        <w:t>Precautions</w:t>
      </w:r>
    </w:p>
    <w:p w14:paraId="77D8445A" w14:textId="38B7E1C3" w:rsidR="00C46A67" w:rsidRDefault="00C46A67" w:rsidP="00BA1092">
      <w:r>
        <w:t xml:space="preserve">The integrated </w:t>
      </w:r>
      <w:r w:rsidR="005A57E8">
        <w:t>circuits</w:t>
      </w:r>
      <w:r>
        <w:t xml:space="preserve"> (IC) used in </w:t>
      </w:r>
      <w:r w:rsidR="00D3735A">
        <w:t>the</w:t>
      </w:r>
      <w:r>
        <w:t xml:space="preserve"> proje</w:t>
      </w:r>
      <w:r w:rsidR="003912DD">
        <w:t>ct can be damaged by static electricity.</w:t>
      </w:r>
      <w:r w:rsidR="00293D2D">
        <w:t xml:space="preserve"> You should assemble this </w:t>
      </w:r>
      <w:r w:rsidR="00D36BD1">
        <w:t xml:space="preserve">at a static free workstation. If you don’t have that you should </w:t>
      </w:r>
      <w:r w:rsidR="00DE24D4">
        <w:t>touch a metal object before picking up any components. If you feel a</w:t>
      </w:r>
      <w:r w:rsidR="00154FD7">
        <w:t xml:space="preserve"> static</w:t>
      </w:r>
      <w:r w:rsidR="00DE24D4">
        <w:t xml:space="preserve"> </w:t>
      </w:r>
      <w:proofErr w:type="gramStart"/>
      <w:r w:rsidR="00530BE8">
        <w:t>discharge</w:t>
      </w:r>
      <w:proofErr w:type="gramEnd"/>
      <w:r w:rsidR="00530BE8">
        <w:t xml:space="preserve"> then your work area</w:t>
      </w:r>
      <w:r w:rsidR="00F85C9B">
        <w:t xml:space="preserve"> is definitely not static safe and you should at least get an ESD grounding </w:t>
      </w:r>
      <w:r w:rsidR="00326383">
        <w:t xml:space="preserve">wrist </w:t>
      </w:r>
      <w:r w:rsidR="00F85C9B">
        <w:t xml:space="preserve">strap. Even if you don’t feel a </w:t>
      </w:r>
      <w:r w:rsidR="00154FD7">
        <w:t xml:space="preserve">static </w:t>
      </w:r>
      <w:r w:rsidR="00F85C9B">
        <w:t>discharge your body may accumulate a charge that can damage the IC used in this project</w:t>
      </w:r>
      <w:r w:rsidR="00076977">
        <w:t xml:space="preserve">; touching </w:t>
      </w:r>
      <w:r w:rsidR="005A57E8">
        <w:t>a large, grounded</w:t>
      </w:r>
      <w:r w:rsidR="00076977">
        <w:t xml:space="preserve"> metal</w:t>
      </w:r>
      <w:r w:rsidR="005A57E8">
        <w:t xml:space="preserve"> object</w:t>
      </w:r>
      <w:r w:rsidR="00076977">
        <w:t xml:space="preserve"> first reduces the chance of damage but is not a substitute for </w:t>
      </w:r>
      <w:r w:rsidR="00271A7C">
        <w:t>proper static control.</w:t>
      </w:r>
    </w:p>
    <w:p w14:paraId="68D461AD" w14:textId="77777777" w:rsidR="00E64D1E" w:rsidRDefault="00E64D1E" w:rsidP="00BA1092"/>
    <w:p w14:paraId="323AE2C3" w14:textId="2ED3C500" w:rsidR="001906E7" w:rsidRDefault="001B1944" w:rsidP="001B1944">
      <w:pPr>
        <w:pStyle w:val="Heading1"/>
      </w:pPr>
      <w:r>
        <w:t>Parts identification</w:t>
      </w:r>
      <w:r w:rsidR="00642533">
        <w:t xml:space="preserve"> - Introduction</w:t>
      </w:r>
    </w:p>
    <w:p w14:paraId="13BA586A" w14:textId="34B09DFD" w:rsidR="00322E2D" w:rsidRDefault="00322E2D" w:rsidP="00322E2D">
      <w:r>
        <w:t>Abbreviations used:</w:t>
      </w:r>
    </w:p>
    <w:p w14:paraId="1BAECCC4" w14:textId="15DC1BC2" w:rsidR="00322E2D" w:rsidRDefault="00322E2D" w:rsidP="00524048">
      <w:pPr>
        <w:pStyle w:val="ListParagraph"/>
      </w:pPr>
      <w:proofErr w:type="spellStart"/>
      <w:r>
        <w:t>uF</w:t>
      </w:r>
      <w:proofErr w:type="spellEnd"/>
      <w:r>
        <w:t xml:space="preserve"> = micro farad (one millionth)</w:t>
      </w:r>
    </w:p>
    <w:p w14:paraId="38219F5E" w14:textId="6D92C29D" w:rsidR="0078518B" w:rsidRDefault="0078518B" w:rsidP="00524048">
      <w:pPr>
        <w:pStyle w:val="ListParagraph"/>
      </w:pPr>
      <w:proofErr w:type="spellStart"/>
      <w:r>
        <w:t>nF</w:t>
      </w:r>
      <w:proofErr w:type="spellEnd"/>
      <w:r>
        <w:t xml:space="preserve"> = </w:t>
      </w:r>
      <w:proofErr w:type="spellStart"/>
      <w:r>
        <w:t>nanofarad</w:t>
      </w:r>
      <w:proofErr w:type="spellEnd"/>
      <w:r>
        <w:t xml:space="preserve"> (one </w:t>
      </w:r>
      <w:proofErr w:type="spellStart"/>
      <w:r>
        <w:t>billionith</w:t>
      </w:r>
      <w:proofErr w:type="spellEnd"/>
      <w:r>
        <w:t>)</w:t>
      </w:r>
    </w:p>
    <w:p w14:paraId="3240F8C6" w14:textId="2353F093" w:rsidR="0078518B" w:rsidRDefault="0078518B" w:rsidP="00524048">
      <w:pPr>
        <w:pStyle w:val="ListParagraph"/>
      </w:pPr>
      <w:r>
        <w:t xml:space="preserve">pF = </w:t>
      </w:r>
      <w:proofErr w:type="spellStart"/>
      <w:r>
        <w:t>picofarard</w:t>
      </w:r>
      <w:proofErr w:type="spellEnd"/>
      <w:r>
        <w:t xml:space="preserve"> (one million</w:t>
      </w:r>
      <w:r w:rsidR="000B5EA2">
        <w:t xml:space="preserve"> millionth)</w:t>
      </w:r>
      <w:r w:rsidR="005741C0">
        <w:t>. Usually pronounced “puff”.</w:t>
      </w:r>
    </w:p>
    <w:p w14:paraId="5065DFF9" w14:textId="6F2A12BE" w:rsidR="00C10DCB" w:rsidRDefault="00C10DCB" w:rsidP="00524048">
      <w:pPr>
        <w:pStyle w:val="ListParagraph"/>
      </w:pPr>
      <w:r>
        <w:t>K = 1</w:t>
      </w:r>
      <w:r w:rsidR="006555DA">
        <w:t>,</w:t>
      </w:r>
      <w:r>
        <w:t>000</w:t>
      </w:r>
      <w:r w:rsidR="006555DA">
        <w:t xml:space="preserve"> (thousand)</w:t>
      </w:r>
    </w:p>
    <w:p w14:paraId="5637369E" w14:textId="2B710235" w:rsidR="006555DA" w:rsidRDefault="006555DA" w:rsidP="00524048">
      <w:pPr>
        <w:pStyle w:val="ListParagraph"/>
      </w:pPr>
      <w:r>
        <w:t>M = 1,000,000 (million)</w:t>
      </w:r>
    </w:p>
    <w:p w14:paraId="45E58CCB" w14:textId="12640DE6" w:rsidR="00FB5536" w:rsidRDefault="00FB5536" w:rsidP="00524048">
      <w:pPr>
        <w:pStyle w:val="ListParagraph"/>
      </w:pPr>
      <w:r w:rsidRPr="00FB5536">
        <w:rPr>
          <w:sz w:val="28"/>
          <w:szCs w:val="28"/>
        </w:rPr>
        <w:t>Ω</w:t>
      </w:r>
      <w:r>
        <w:t xml:space="preserve"> = ohm</w:t>
      </w:r>
      <w:r w:rsidR="001F3BE5">
        <w:br/>
        <w:t>op-amp = Operational Amplifier</w:t>
      </w:r>
    </w:p>
    <w:p w14:paraId="4872B1B6" w14:textId="469D9FE4" w:rsidR="00FB5536" w:rsidRDefault="00FB5536" w:rsidP="00FB5536">
      <w:pPr>
        <w:pStyle w:val="ListParagraph"/>
      </w:pPr>
      <w:r>
        <w:t>Pot = Potentiometer, Variable Resistor</w:t>
      </w:r>
    </w:p>
    <w:p w14:paraId="6248405C" w14:textId="636ABC75" w:rsidR="00C10DCB" w:rsidRDefault="00C10DCB" w:rsidP="00524048">
      <w:pPr>
        <w:pStyle w:val="ListParagraph"/>
      </w:pPr>
      <w:r>
        <w:t>W = Watt</w:t>
      </w:r>
    </w:p>
    <w:p w14:paraId="35B3BA5D" w14:textId="2F545218" w:rsidR="004C6B47" w:rsidRDefault="00B63CE3" w:rsidP="00BA1092">
      <w:r>
        <w:t xml:space="preserve"> </w:t>
      </w:r>
    </w:p>
    <w:p w14:paraId="568EEA3D" w14:textId="055B3037" w:rsidR="00F04765" w:rsidRDefault="00B33604" w:rsidP="00B33604">
      <w:pPr>
        <w:pStyle w:val="Heading2"/>
      </w:pPr>
      <w:r>
        <w:t>Notes</w:t>
      </w:r>
    </w:p>
    <w:p w14:paraId="16555087" w14:textId="1E851131" w:rsidR="00B33604" w:rsidRDefault="002A3C37" w:rsidP="00BA1092">
      <w:r>
        <w:t>Use caution when bending component leads to not damage the component.</w:t>
      </w:r>
      <w:r w:rsidR="00D767F8">
        <w:t xml:space="preserve"> </w:t>
      </w:r>
    </w:p>
    <w:p w14:paraId="7086886B" w14:textId="77777777" w:rsidR="00E9792F" w:rsidRDefault="00E9792F" w:rsidP="00BA1092"/>
    <w:p w14:paraId="1AFE3D99" w14:textId="6960F4AE" w:rsidR="008778A1" w:rsidRDefault="008778A1" w:rsidP="008778A1">
      <w:pPr>
        <w:pStyle w:val="Heading3"/>
      </w:pPr>
      <w:r>
        <w:t>Polarized components</w:t>
      </w:r>
    </w:p>
    <w:p w14:paraId="4797B504" w14:textId="457FEE98" w:rsidR="008778A1" w:rsidRDefault="00B53FD8" w:rsidP="00BA1092">
      <w:r>
        <w:t xml:space="preserve">There are several components that must be installed </w:t>
      </w:r>
      <w:r w:rsidR="002C1141">
        <w:t xml:space="preserve">in a </w:t>
      </w:r>
      <w:proofErr w:type="gramStart"/>
      <w:r w:rsidR="002C1141">
        <w:t>particular orientation</w:t>
      </w:r>
      <w:proofErr w:type="gramEnd"/>
      <w:r w:rsidR="002C1141">
        <w:t xml:space="preserve"> to avoid failure.</w:t>
      </w:r>
    </w:p>
    <w:p w14:paraId="6EE5596D" w14:textId="5EED3F99" w:rsidR="004D7079" w:rsidRDefault="002C1141" w:rsidP="009F571B">
      <w:pPr>
        <w:pStyle w:val="ListParagraph"/>
      </w:pPr>
      <w:r>
        <w:t>(Electrolytic) capacitors. These are marked with a “</w:t>
      </w:r>
      <w:proofErr w:type="gramStart"/>
      <w:r>
        <w:t xml:space="preserve">-“ </w:t>
      </w:r>
      <w:r w:rsidR="00B63CE3">
        <w:t>(</w:t>
      </w:r>
      <w:proofErr w:type="gramEnd"/>
      <w:r w:rsidR="00B63CE3">
        <w:t xml:space="preserve">minus or negative) </w:t>
      </w:r>
      <w:r w:rsidR="00A65942">
        <w:t>stripe on one side</w:t>
      </w:r>
      <w:r w:rsidR="004D7079">
        <w:t>, meaning that the side opposite the “-“ is the “+”</w:t>
      </w:r>
      <w:r w:rsidR="00B63CE3">
        <w:t xml:space="preserve"> (plus or positive) </w:t>
      </w:r>
      <w:r w:rsidR="004D7079">
        <w:t xml:space="preserve"> side.</w:t>
      </w:r>
      <w:r w:rsidR="00180B9D">
        <w:t xml:space="preserve"> For historical reasons the PCB labels the “+” connection.</w:t>
      </w:r>
      <w:r w:rsidR="00380744">
        <w:br/>
      </w:r>
    </w:p>
    <w:p w14:paraId="29BA2880" w14:textId="1BAF62B6" w:rsidR="00A65942" w:rsidRDefault="00A65942" w:rsidP="009F571B">
      <w:pPr>
        <w:pStyle w:val="ListParagraph"/>
      </w:pPr>
      <w:r>
        <w:t xml:space="preserve">Diodes. </w:t>
      </w:r>
      <w:r w:rsidR="004D7079">
        <w:t xml:space="preserve">There are two different diodes used. Both have a band marking the </w:t>
      </w:r>
      <w:r w:rsidR="00180B9D">
        <w:t>cathode (“</w:t>
      </w:r>
      <w:proofErr w:type="gramStart"/>
      <w:r w:rsidR="00180B9D">
        <w:t>-“</w:t>
      </w:r>
      <w:proofErr w:type="gramEnd"/>
      <w:r w:rsidR="00180B9D">
        <w:t>) end and should be installed as indicated on the PCB.</w:t>
      </w:r>
    </w:p>
    <w:p w14:paraId="326AA8A6" w14:textId="77777777" w:rsidR="00D5211C" w:rsidRDefault="00D5211C" w:rsidP="009F571B">
      <w:pPr>
        <w:pStyle w:val="ListParagraph"/>
      </w:pPr>
    </w:p>
    <w:p w14:paraId="120622B9" w14:textId="40D4BB8D" w:rsidR="00E8467D" w:rsidRDefault="00E8467D" w:rsidP="009F571B">
      <w:pPr>
        <w:pStyle w:val="ListParagraph"/>
      </w:pPr>
      <w:r>
        <w:t xml:space="preserve">LED. The </w:t>
      </w:r>
      <w:r w:rsidR="00AF208D">
        <w:t xml:space="preserve">cathode end is marked by either a </w:t>
      </w:r>
      <w:r w:rsidR="003E4322">
        <w:t>flat</w:t>
      </w:r>
      <w:r w:rsidR="00A91071">
        <w:t xml:space="preserve"> side or a small notch.</w:t>
      </w:r>
    </w:p>
    <w:p w14:paraId="3C2BE27F" w14:textId="77777777" w:rsidR="00D5211C" w:rsidRDefault="00D5211C" w:rsidP="009F571B">
      <w:pPr>
        <w:pStyle w:val="ListParagraph"/>
      </w:pPr>
    </w:p>
    <w:p w14:paraId="35ADE997" w14:textId="4AA16EB7" w:rsidR="00E8552D" w:rsidRDefault="00E8552D" w:rsidP="009F571B">
      <w:pPr>
        <w:pStyle w:val="ListParagraph"/>
      </w:pPr>
      <w:r>
        <w:t>IC. One end of the chip may have a notch in it, or there will be a round dimple/marking to indicate pin 1</w:t>
      </w:r>
      <w:r w:rsidR="002B424A">
        <w:t>. On the PCB the notch and dimple are both marked. (different vendors mark their parts differently)</w:t>
      </w:r>
    </w:p>
    <w:p w14:paraId="062ECF87" w14:textId="467532CF" w:rsidR="00E8552D" w:rsidRDefault="00731445" w:rsidP="00731445">
      <w:pPr>
        <w:pStyle w:val="Heading3"/>
      </w:pPr>
      <w:r>
        <w:t>Identifying resistors by their color code</w:t>
      </w:r>
    </w:p>
    <w:p w14:paraId="192B0871" w14:textId="3705D52D" w:rsidR="00731445" w:rsidRDefault="00F02454" w:rsidP="00BA1092">
      <w:r>
        <w:t>Hold the part so the</w:t>
      </w:r>
      <w:r w:rsidR="00E33BE7">
        <w:t xml:space="preserve"> </w:t>
      </w:r>
      <w:r>
        <w:t>grouped colored bands are on the left and note the colors.</w:t>
      </w:r>
      <w:r w:rsidR="005239FB">
        <w:t xml:space="preserve"> The ones in this kit have the </w:t>
      </w:r>
      <w:proofErr w:type="gramStart"/>
      <w:r w:rsidR="005239FB">
        <w:t>4 band</w:t>
      </w:r>
      <w:proofErr w:type="gramEnd"/>
      <w:r w:rsidR="005239FB">
        <w:t xml:space="preserve"> code.</w:t>
      </w:r>
      <w:r w:rsidR="008A4403">
        <w:t xml:space="preserve"> </w:t>
      </w:r>
      <w:r w:rsidR="00E33BE7">
        <w:t xml:space="preserve">It can actually be a bit difficult with </w:t>
      </w:r>
      <w:r w:rsidR="005239FB">
        <w:t>some</w:t>
      </w:r>
      <w:r w:rsidR="00E33BE7">
        <w:t xml:space="preserve"> </w:t>
      </w:r>
      <w:r w:rsidR="00FD24F3">
        <w:t xml:space="preserve">resistors to tell which end </w:t>
      </w:r>
      <w:proofErr w:type="gramStart"/>
      <w:r w:rsidR="00FD24F3">
        <w:t>is which</w:t>
      </w:r>
      <w:proofErr w:type="gramEnd"/>
      <w:r w:rsidR="00FD24F3">
        <w:t xml:space="preserve"> and to make out the colors.  A</w:t>
      </w:r>
      <w:r w:rsidR="005239FB">
        <w:t>n</w:t>
      </w:r>
      <w:r w:rsidR="00FD24F3">
        <w:t xml:space="preserve"> ohm meter is a good way to check that you’ve read the value correctly, but keep in mind the tolerances (+/-5% on some) when determining the value.</w:t>
      </w:r>
    </w:p>
    <w:p w14:paraId="01531665" w14:textId="50D4015B" w:rsidR="0045618A" w:rsidRDefault="0045618A" w:rsidP="00BA1092">
      <w:pPr>
        <w:rPr>
          <w:rStyle w:val="Hyperlink"/>
        </w:rPr>
      </w:pPr>
      <w:r>
        <w:t xml:space="preserve">You can learn the details of reading color codes on line, for example </w:t>
      </w:r>
      <w:hyperlink r:id="rId15" w:history="1">
        <w:r w:rsidR="00D632BF" w:rsidRPr="00AA5470">
          <w:rPr>
            <w:rStyle w:val="Hyperlink"/>
          </w:rPr>
          <w:t>https://www.digikey.com/en/articles/techzone/2017/apr/big-boys-race-young-girls-violet-wins-resistors-color-codes</w:t>
        </w:r>
      </w:hyperlink>
    </w:p>
    <w:p w14:paraId="7044D39A" w14:textId="70549C5E" w:rsidR="00FD24F3" w:rsidRDefault="00FD24F3" w:rsidP="00BA1092">
      <w:r>
        <w:t>We’ve copied the chart from that website in to this document.</w:t>
      </w:r>
    </w:p>
    <w:p w14:paraId="3357DA80" w14:textId="10F68DED" w:rsidR="00E95AB4" w:rsidRDefault="00432FF6" w:rsidP="00BA1092">
      <w:r>
        <w:rPr>
          <w:noProof/>
        </w:rPr>
        <w:lastRenderedPageBreak/>
        <w:drawing>
          <wp:inline distT="0" distB="0" distL="0" distR="0" wp14:anchorId="08A0C31E" wp14:editId="62FE9D6E">
            <wp:extent cx="5225207" cy="44100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3432" cy="4417017"/>
                    </a:xfrm>
                    <a:prstGeom prst="rect">
                      <a:avLst/>
                    </a:prstGeom>
                    <a:noFill/>
                    <a:ln>
                      <a:noFill/>
                    </a:ln>
                  </pic:spPr>
                </pic:pic>
              </a:graphicData>
            </a:graphic>
          </wp:inline>
        </w:drawing>
      </w:r>
    </w:p>
    <w:p w14:paraId="747BB5CF" w14:textId="2AFF9145" w:rsidR="008B3C11" w:rsidRDefault="00F05955" w:rsidP="00BA1092">
      <w:r>
        <w:t xml:space="preserve">This guide will identify the resistors in detail </w:t>
      </w:r>
      <w:proofErr w:type="gramStart"/>
      <w:r>
        <w:t>later</w:t>
      </w:r>
      <w:proofErr w:type="gramEnd"/>
      <w:r w:rsidR="00432FF6">
        <w:t xml:space="preserve"> so you don’t need to worry about understanding this now.</w:t>
      </w:r>
    </w:p>
    <w:p w14:paraId="50FD1F22" w14:textId="77777777" w:rsidR="004557E2" w:rsidRDefault="004557E2" w:rsidP="00BA1092"/>
    <w:p w14:paraId="23EBC61E" w14:textId="29B34727" w:rsidR="0009397D" w:rsidRDefault="002300D5" w:rsidP="002300D5">
      <w:pPr>
        <w:pStyle w:val="Heading2"/>
      </w:pPr>
      <w:r>
        <w:t>Part identification versus reference designator</w:t>
      </w:r>
    </w:p>
    <w:p w14:paraId="5DBD7CEE" w14:textId="114543B7" w:rsidR="002300D5" w:rsidRDefault="00A52272" w:rsidP="00BA1092">
      <w:r>
        <w:t xml:space="preserve">When we refer to the </w:t>
      </w:r>
      <w:r w:rsidRPr="00F543B7">
        <w:rPr>
          <w:i/>
        </w:rPr>
        <w:t>value</w:t>
      </w:r>
      <w:r>
        <w:t xml:space="preserve"> of the part it’s typically something like its resistance (described in units called ohms) or its capacitance (in units called </w:t>
      </w:r>
      <w:r w:rsidR="00A57501">
        <w:t>f</w:t>
      </w:r>
      <w:r>
        <w:t>arads, though in this design microfarad</w:t>
      </w:r>
      <w:r w:rsidR="00A57501">
        <w:t xml:space="preserve"> part values). Other parts are identified by a type number (</w:t>
      </w:r>
      <w:r w:rsidR="008C24AA">
        <w:t xml:space="preserve">for example </w:t>
      </w:r>
      <w:r w:rsidR="00A57501">
        <w:t>1N4004 for a diode</w:t>
      </w:r>
      <w:r w:rsidR="008C24AA">
        <w:t>).</w:t>
      </w:r>
    </w:p>
    <w:p w14:paraId="63A2F880" w14:textId="279837A0" w:rsidR="008C24AA" w:rsidRDefault="008C24AA" w:rsidP="00BA1092">
      <w:r>
        <w:t xml:space="preserve">The values/identifiers identify the part, but not where </w:t>
      </w:r>
      <w:r w:rsidR="001F2D36">
        <w:t>to</w:t>
      </w:r>
      <w:r>
        <w:t xml:space="preserve"> install it on the </w:t>
      </w:r>
      <w:r w:rsidR="001405A5">
        <w:t>protoboard</w:t>
      </w:r>
      <w:r>
        <w:t xml:space="preserve">. For </w:t>
      </w:r>
      <w:r w:rsidR="001F2D36">
        <w:t>installation location</w:t>
      </w:r>
      <w:r>
        <w:t xml:space="preserve"> </w:t>
      </w:r>
      <w:r w:rsidR="00F543B7">
        <w:t>values referred to as</w:t>
      </w:r>
      <w:r w:rsidR="00F543B7" w:rsidRPr="00F543B7">
        <w:rPr>
          <w:i/>
        </w:rPr>
        <w:t xml:space="preserve"> reference designators </w:t>
      </w:r>
      <w:r w:rsidR="00F543B7">
        <w:t xml:space="preserve">are used. </w:t>
      </w:r>
      <w:r w:rsidR="000E3B44">
        <w:t>Typically,</w:t>
      </w:r>
      <w:r w:rsidR="00FB49A7">
        <w:t xml:space="preserve"> the reference designator (ref-des for short) is a letter followed by a number. The letter identifies the type of part</w:t>
      </w:r>
      <w:r w:rsidR="00CB3914">
        <w:t xml:space="preserve"> (R = Resistor, C = Capacitor, </w:t>
      </w:r>
      <w:proofErr w:type="spellStart"/>
      <w:r w:rsidR="00CB3914">
        <w:t>etc</w:t>
      </w:r>
      <w:proofErr w:type="spellEnd"/>
      <w:r w:rsidR="00CB3914">
        <w:t>) and the number is just a sequential ID.</w:t>
      </w:r>
      <w:r w:rsidR="004F1F2C">
        <w:t xml:space="preserve"> These reference designators are used on the schematics </w:t>
      </w:r>
      <w:r w:rsidR="000169C1">
        <w:t>to identify each specific part.</w:t>
      </w:r>
    </w:p>
    <w:p w14:paraId="74022BF1" w14:textId="0E52943A" w:rsidR="000169C1" w:rsidRDefault="000169C1" w:rsidP="00BA1092">
      <w:r>
        <w:t xml:space="preserve">While the designs provided with these kits don’t require understanding how to read a schematic, we include the schematics with the intent that you can develop that </w:t>
      </w:r>
      <w:r w:rsidR="00590AD7">
        <w:t>so that if you find schematics for projects on the internet you will understand how to build them on the breadb</w:t>
      </w:r>
      <w:r w:rsidR="00632257">
        <w:t>oard.</w:t>
      </w:r>
    </w:p>
    <w:p w14:paraId="0E3092C7" w14:textId="03F8134C" w:rsidR="00CB3914" w:rsidRDefault="00CB3914" w:rsidP="00BA1092">
      <w:r>
        <w:lastRenderedPageBreak/>
        <w:t xml:space="preserve">The relationship between the ref-des and the part value is specific to a </w:t>
      </w:r>
      <w:proofErr w:type="gramStart"/>
      <w:r>
        <w:t xml:space="preserve">particular </w:t>
      </w:r>
      <w:r w:rsidR="001405A5">
        <w:t>circuit</w:t>
      </w:r>
      <w:proofErr w:type="gramEnd"/>
      <w:r>
        <w:t xml:space="preserve"> design.</w:t>
      </w:r>
      <w:r w:rsidR="009520AD">
        <w:t xml:space="preserve"> A table is needed to map between the two. In this design we have placed the value on the PCB silkscreen (the white lettering) to make this process easier.</w:t>
      </w:r>
    </w:p>
    <w:p w14:paraId="7422C507" w14:textId="77777777" w:rsidR="003826BF" w:rsidRDefault="003826BF" w:rsidP="003826BF"/>
    <w:p w14:paraId="74ED925A" w14:textId="3CC171BC" w:rsidR="003826BF" w:rsidRDefault="003826BF" w:rsidP="00AA3143">
      <w:pPr>
        <w:pStyle w:val="Heading2"/>
      </w:pPr>
      <w:r>
        <w:t>Bending lead for</w:t>
      </w:r>
      <w:r w:rsidR="00101F1C">
        <w:t xml:space="preserve"> </w:t>
      </w:r>
      <w:r>
        <w:t>axial components like resistors and diodes</w:t>
      </w:r>
    </w:p>
    <w:p w14:paraId="59148DCA" w14:textId="549BCF4F" w:rsidR="003826BF" w:rsidRDefault="003826BF" w:rsidP="003826BF">
      <w:r>
        <w:t xml:space="preserve">You will need to carefully bend the leads for the axial leaded components, which are resistors and diodes in this </w:t>
      </w:r>
      <w:r w:rsidR="00FD37CA">
        <w:t>kit</w:t>
      </w:r>
      <w:r>
        <w:t>.</w:t>
      </w:r>
      <w:r w:rsidR="00FD37CA">
        <w:t xml:space="preserve"> You can do this with your fingers, with a component lead bender, or with needle nose pliers</w:t>
      </w:r>
      <w:r w:rsidR="00F50625">
        <w:t xml:space="preserve">.  </w:t>
      </w:r>
    </w:p>
    <w:p w14:paraId="786CF42B" w14:textId="1E901024" w:rsidR="00F50625" w:rsidRDefault="009A07BB" w:rsidP="003826BF">
      <w:r>
        <w:t xml:space="preserve">While you can make the breadboard look neat with leads bent to the exact spacing needed in the circuit and then trimming the leads, you may find </w:t>
      </w:r>
      <w:r w:rsidR="00F7614B">
        <w:t>that in the next project the leads need to be spaced differently but are not long enough.</w:t>
      </w:r>
      <w:r w:rsidR="00AC2D81">
        <w:t xml:space="preserve"> So probably not a good idea to cut the </w:t>
      </w:r>
      <w:proofErr w:type="gramStart"/>
      <w:r w:rsidR="00AC2D81">
        <w:t>lea</w:t>
      </w:r>
      <w:r w:rsidR="0092312E">
        <w:t>ds</w:t>
      </w:r>
      <w:r w:rsidR="00EA75AE">
        <w:t>, and</w:t>
      </w:r>
      <w:proofErr w:type="gramEnd"/>
      <w:r w:rsidR="00EA75AE">
        <w:t xml:space="preserve"> keep the bends gentle enough that you can straighten them again.</w:t>
      </w:r>
    </w:p>
    <w:p w14:paraId="323CCAA3" w14:textId="77777777" w:rsidR="003826BF" w:rsidRDefault="003826BF" w:rsidP="003826BF">
      <w:r>
        <w:rPr>
          <w:noProof/>
        </w:rPr>
        <w:drawing>
          <wp:inline distT="0" distB="0" distL="0" distR="0" wp14:anchorId="06FC0464" wp14:editId="4899AA39">
            <wp:extent cx="1177706" cy="167640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Lst>
                    </a:blip>
                    <a:stretch>
                      <a:fillRect/>
                    </a:stretch>
                  </pic:blipFill>
                  <pic:spPr>
                    <a:xfrm>
                      <a:off x="0" y="0"/>
                      <a:ext cx="1184954" cy="1686717"/>
                    </a:xfrm>
                    <a:prstGeom prst="rect">
                      <a:avLst/>
                    </a:prstGeom>
                  </pic:spPr>
                </pic:pic>
              </a:graphicData>
            </a:graphic>
          </wp:inline>
        </w:drawing>
      </w:r>
    </w:p>
    <w:p w14:paraId="6136B09F" w14:textId="77777777" w:rsidR="003826BF" w:rsidRDefault="003826BF" w:rsidP="003826BF">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w:t>
      </w:r>
      <w:r w:rsidRPr="005F6FF7">
        <w:t>Bending the leads with needle nose pliers</w:t>
      </w:r>
    </w:p>
    <w:p w14:paraId="0A22A2B3" w14:textId="77777777" w:rsidR="003826BF" w:rsidRPr="006D631F" w:rsidRDefault="003826BF" w:rsidP="003826BF"/>
    <w:p w14:paraId="6DC865D2" w14:textId="77777777" w:rsidR="003826BF" w:rsidRDefault="003826BF" w:rsidP="003826BF">
      <w:r>
        <w:rPr>
          <w:noProof/>
        </w:rPr>
        <w:drawing>
          <wp:inline distT="0" distB="0" distL="0" distR="0" wp14:anchorId="1712E6FE" wp14:editId="4B34672E">
            <wp:extent cx="932204" cy="1676400"/>
            <wp:effectExtent l="889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30000"/>
                              </a14:imgEffect>
                            </a14:imgLayer>
                          </a14:imgProps>
                        </a:ext>
                      </a:extLst>
                    </a:blip>
                    <a:stretch>
                      <a:fillRect/>
                    </a:stretch>
                  </pic:blipFill>
                  <pic:spPr>
                    <a:xfrm rot="16200000">
                      <a:off x="0" y="0"/>
                      <a:ext cx="935776" cy="1682824"/>
                    </a:xfrm>
                    <a:prstGeom prst="rect">
                      <a:avLst/>
                    </a:prstGeom>
                  </pic:spPr>
                </pic:pic>
              </a:graphicData>
            </a:graphic>
          </wp:inline>
        </w:drawing>
      </w:r>
    </w:p>
    <w:p w14:paraId="3BF71D5B" w14:textId="7C6C39A4" w:rsidR="003826BF" w:rsidRDefault="003826BF" w:rsidP="003826BF">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3041AB">
        <w:t>After bending both sides</w:t>
      </w:r>
      <w:r w:rsidR="00EA75AE">
        <w:t xml:space="preserve"> – probably bent sharper than you want to bend them for re-use!</w:t>
      </w:r>
    </w:p>
    <w:p w14:paraId="122DED79" w14:textId="1D6C08D7" w:rsidR="003826BF" w:rsidRPr="006B7E9E" w:rsidRDefault="003826BF" w:rsidP="003826BF">
      <w:r>
        <w:t xml:space="preserve">Once the leads are formed the component can be inserted in to the </w:t>
      </w:r>
      <w:r w:rsidR="00F50625">
        <w:t>bread</w:t>
      </w:r>
      <w:r>
        <w:t>board to check that you have the spacing correct.</w:t>
      </w:r>
    </w:p>
    <w:p w14:paraId="5F08EAC1" w14:textId="14F73762" w:rsidR="003826BF" w:rsidRDefault="00DB2806" w:rsidP="00DB2806">
      <w:pPr>
        <w:pStyle w:val="Heading1"/>
      </w:pPr>
      <w:r>
        <w:t>Part tricks</w:t>
      </w:r>
    </w:p>
    <w:p w14:paraId="6B145648" w14:textId="2E0C6690" w:rsidR="00DB2806" w:rsidRDefault="00DB2806" w:rsidP="00DB2806">
      <w:r>
        <w:t>While ABW projects will select from available parts</w:t>
      </w:r>
      <w:r w:rsidR="00DC3A3C">
        <w:t xml:space="preserve"> in the kit, you might find a schematic that you want to build that calls out for resistor or capacitor values that you don’t have.</w:t>
      </w:r>
      <w:r w:rsidR="00343536">
        <w:t xml:space="preserve">  In some </w:t>
      </w:r>
      <w:proofErr w:type="gramStart"/>
      <w:r w:rsidR="00343536">
        <w:t>cases</w:t>
      </w:r>
      <w:proofErr w:type="gramEnd"/>
      <w:r w:rsidR="00343536">
        <w:t xml:space="preserve"> the exact value </w:t>
      </w:r>
      <w:r w:rsidR="00343536">
        <w:lastRenderedPageBreak/>
        <w:t>isn’t critical and the circuit will still function with part values that are as much as 20% from the indicated value.</w:t>
      </w:r>
    </w:p>
    <w:p w14:paraId="2CC76A9F" w14:textId="0D5377D5" w:rsidR="003B492B" w:rsidRDefault="003B492B" w:rsidP="00DB2806">
      <w:r>
        <w:t xml:space="preserve">Even if knowing this there will be some values you can’t make. This is where </w:t>
      </w:r>
      <w:r w:rsidR="00686E4A">
        <w:t xml:space="preserve">knowing that </w:t>
      </w:r>
      <w:r>
        <w:t>placing parts in series or parallel combinations to get a speci</w:t>
      </w:r>
      <w:r w:rsidR="00686E4A">
        <w:t>fic value comes in handy.</w:t>
      </w:r>
      <w:r w:rsidR="002F7984">
        <w:t xml:space="preserve"> You can find calculators on the net </w:t>
      </w:r>
      <w:r w:rsidR="00333E4F">
        <w:t>that can compute the value of parallel combinations of resistors (which create a resistance of a lower value) such as this one:</w:t>
      </w:r>
    </w:p>
    <w:p w14:paraId="5628E29F" w14:textId="05E6FD71" w:rsidR="00333E4F" w:rsidRDefault="005319AA" w:rsidP="00DB2806">
      <w:hyperlink r:id="rId21" w:history="1">
        <w:r w:rsidR="00333E4F" w:rsidRPr="004B35FB">
          <w:rPr>
            <w:rStyle w:val="Hyperlink"/>
          </w:rPr>
          <w:t>https://www.calculator.net/resistor-calculator.html</w:t>
        </w:r>
      </w:hyperlink>
    </w:p>
    <w:p w14:paraId="1FBD7568" w14:textId="0DB92432" w:rsidR="00333E4F" w:rsidRDefault="00C61D43" w:rsidP="00DB2806">
      <w:r>
        <w:t>Resistors connected in series add in value.</w:t>
      </w:r>
    </w:p>
    <w:p w14:paraId="646EB8D7" w14:textId="24277E6B" w:rsidR="00686E4A" w:rsidRPr="00DB2806" w:rsidRDefault="00C61D43" w:rsidP="00DB2806">
      <w:r>
        <w:t>For capacitors the opposite is true</w:t>
      </w:r>
      <w:r w:rsidR="007C7C9B">
        <w:t xml:space="preserve">, capacitors in parallel add in value, and ones in series are the sum of the inverses. </w:t>
      </w:r>
      <w:proofErr w:type="gramStart"/>
      <w:r w:rsidR="007C7C9B">
        <w:t>Again</w:t>
      </w:r>
      <w:proofErr w:type="gramEnd"/>
      <w:r w:rsidR="007C7C9B">
        <w:t xml:space="preserve"> an online tool can be handy</w:t>
      </w:r>
      <w:r w:rsidR="0071054C">
        <w:t xml:space="preserve"> to do the math.  We don’t know of a tool where you could tell it all the values you </w:t>
      </w:r>
      <w:proofErr w:type="gramStart"/>
      <w:r w:rsidR="0071054C">
        <w:t>have</w:t>
      </w:r>
      <w:proofErr w:type="gramEnd"/>
      <w:r w:rsidR="0071054C">
        <w:t xml:space="preserve"> and it will provide </w:t>
      </w:r>
      <w:r w:rsidR="007D7B28">
        <w:t xml:space="preserve">an answer for a given target value. </w:t>
      </w:r>
    </w:p>
    <w:p w14:paraId="24275BBD" w14:textId="77777777" w:rsidR="00DB2806" w:rsidRDefault="00DB2806" w:rsidP="00BA1092"/>
    <w:p w14:paraId="7F70651A" w14:textId="77777777" w:rsidR="00F543B7" w:rsidRDefault="00F543B7" w:rsidP="00BA1092"/>
    <w:p w14:paraId="5B9C68C8" w14:textId="64AB61FC" w:rsidR="007E7DF8" w:rsidRDefault="00642533" w:rsidP="007E7DF8">
      <w:pPr>
        <w:pStyle w:val="Heading1"/>
      </w:pPr>
      <w:r>
        <w:t xml:space="preserve">Parts identification </w:t>
      </w:r>
      <w:r w:rsidR="003826BF">
        <w:t>-kit parts</w:t>
      </w:r>
    </w:p>
    <w:p w14:paraId="566835C1" w14:textId="59F7D35B" w:rsidR="00B631B6" w:rsidRDefault="008A5B8E" w:rsidP="00AA3143">
      <w:r>
        <w:t>This section only</w:t>
      </w:r>
      <w:r w:rsidR="00E7484C">
        <w:t xml:space="preserve"> provides </w:t>
      </w:r>
      <w:r w:rsidR="00AA3143">
        <w:t>details on identifying the par</w:t>
      </w:r>
      <w:r w:rsidR="00CA03CC">
        <w:t>ts included in the kit.</w:t>
      </w:r>
    </w:p>
    <w:p w14:paraId="137425B3" w14:textId="03C5A2AD" w:rsidR="00BF6E15" w:rsidRDefault="00BF6E15" w:rsidP="00AA3143">
      <w:r>
        <w:t xml:space="preserve">While </w:t>
      </w:r>
      <w:r w:rsidR="00B54EB7">
        <w:t>kits are usually made with parts form the same manufacturer so look like these pictures, there is a chance that we had to substitute parts and the will have a different color or appearance than what is pictured here.</w:t>
      </w:r>
    </w:p>
    <w:p w14:paraId="4FFE89C2" w14:textId="0642276A" w:rsidR="00C32ED4" w:rsidRDefault="00C32ED4" w:rsidP="00AA3143">
      <w:r>
        <w:t>For more information about the parts please see the parts list that was included in your kit and/or posted on</w:t>
      </w:r>
      <w:r w:rsidR="00FC6826">
        <w:t>line.</w:t>
      </w:r>
    </w:p>
    <w:p w14:paraId="32EEB299" w14:textId="5D556FE7" w:rsidR="006E745E" w:rsidRDefault="006E745E" w:rsidP="00AA3143">
      <w:r>
        <w:t>Some of parts are provided attached to a paper carrier</w:t>
      </w:r>
      <w:r w:rsidR="00262540">
        <w:t>. Pull them from the carrier</w:t>
      </w:r>
      <w:r w:rsidR="006D40AD">
        <w:t>. Y</w:t>
      </w:r>
      <w:r w:rsidR="00262540">
        <w:t xml:space="preserve">ou may </w:t>
      </w:r>
      <w:r w:rsidR="00903561">
        <w:t>need to wipe the</w:t>
      </w:r>
      <w:r w:rsidR="00262540">
        <w:t xml:space="preserve"> ends that were attached as the adhesive residue will interfere with making connections.</w:t>
      </w:r>
    </w:p>
    <w:p w14:paraId="0886EA57" w14:textId="76AAAFE9" w:rsidR="00903561" w:rsidRDefault="00903561" w:rsidP="00AA3143">
      <w:r>
        <w:rPr>
          <w:noProof/>
        </w:rPr>
        <w:drawing>
          <wp:inline distT="0" distB="0" distL="0" distR="0" wp14:anchorId="18A34435" wp14:editId="7794A088">
            <wp:extent cx="1232924" cy="2524125"/>
            <wp:effectExtent l="1905"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15000"/>
                              </a14:imgEffect>
                            </a14:imgLayer>
                          </a14:imgProps>
                        </a:ext>
                      </a:extLst>
                    </a:blip>
                    <a:stretch>
                      <a:fillRect/>
                    </a:stretch>
                  </pic:blipFill>
                  <pic:spPr>
                    <a:xfrm rot="16200000">
                      <a:off x="0" y="0"/>
                      <a:ext cx="1235758" cy="2529927"/>
                    </a:xfrm>
                    <a:prstGeom prst="rect">
                      <a:avLst/>
                    </a:prstGeom>
                  </pic:spPr>
                </pic:pic>
              </a:graphicData>
            </a:graphic>
          </wp:inline>
        </w:drawing>
      </w:r>
    </w:p>
    <w:p w14:paraId="0D2B8305" w14:textId="0330B31F" w:rsidR="007832B8" w:rsidRDefault="007832B8" w:rsidP="00AA3143">
      <w:proofErr w:type="gramStart"/>
      <w:r>
        <w:t>All of</w:t>
      </w:r>
      <w:proofErr w:type="gramEnd"/>
      <w:r>
        <w:t xml:space="preserve"> these parts have either a maximum voltage rating or a maximum power rating. With the 9V battery powering the circuits you will normally not exceed </w:t>
      </w:r>
      <w:r w:rsidR="008373C0">
        <w:t xml:space="preserve">these ratings for the parts.  If you move on to more advanced circuits though then this must be taken in to account. The parts list provided with the kit </w:t>
      </w:r>
      <w:r w:rsidR="008228F7">
        <w:t>can be used to look up details on the parts specifications.</w:t>
      </w:r>
    </w:p>
    <w:p w14:paraId="0DC384B3" w14:textId="77777777" w:rsidR="00890191" w:rsidRDefault="00890191" w:rsidP="00AA3143"/>
    <w:p w14:paraId="07BA703F" w14:textId="48E1D3B9" w:rsidR="00C121DC" w:rsidRDefault="00C121DC" w:rsidP="00C121DC">
      <w:pPr>
        <w:pStyle w:val="Heading2"/>
      </w:pPr>
      <w:r>
        <w:lastRenderedPageBreak/>
        <w:t>Resistors</w:t>
      </w:r>
    </w:p>
    <w:p w14:paraId="1A8435B4" w14:textId="6D068500" w:rsidR="00C121DC" w:rsidRDefault="00C121DC" w:rsidP="00C121DC"/>
    <w:p w14:paraId="2E2944B1" w14:textId="1BA860CC" w:rsidR="003D23E2" w:rsidRDefault="003D23E2" w:rsidP="003D23E2">
      <w:pPr>
        <w:pStyle w:val="Heading3"/>
      </w:pPr>
      <w:r>
        <w:t>Fixed resistors</w:t>
      </w:r>
    </w:p>
    <w:p w14:paraId="5451DE82" w14:textId="6D47C5F4" w:rsidR="00197D7D" w:rsidRPr="00DA4670" w:rsidRDefault="00DA4670" w:rsidP="00DA4670">
      <w:r>
        <w:t xml:space="preserve">The kit has 8 eight each of all values except for the 10 </w:t>
      </w:r>
      <w:proofErr w:type="gramStart"/>
      <w:r>
        <w:t>ohm</w:t>
      </w:r>
      <w:proofErr w:type="gramEnd"/>
      <w:r w:rsidR="00755BAF">
        <w:t xml:space="preserve">, which has 4. All resistors are 1/4W except for the 10 ohm one is 1/2W.  They are carbon film type, which are </w:t>
      </w:r>
      <w:r w:rsidR="00D46530">
        <w:t>OK for non-critical audio use.  High performance circuits would normally use metal film resistors.</w:t>
      </w:r>
    </w:p>
    <w:tbl>
      <w:tblPr>
        <w:tblStyle w:val="TableGrid"/>
        <w:tblW w:w="0" w:type="auto"/>
        <w:tblLook w:val="04A0" w:firstRow="1" w:lastRow="0" w:firstColumn="1" w:lastColumn="0" w:noHBand="0" w:noVBand="1"/>
      </w:tblPr>
      <w:tblGrid>
        <w:gridCol w:w="2249"/>
        <w:gridCol w:w="2437"/>
        <w:gridCol w:w="2318"/>
        <w:gridCol w:w="2346"/>
      </w:tblGrid>
      <w:tr w:rsidR="004231DF" w14:paraId="1A9DEB99" w14:textId="77777777" w:rsidTr="00E25D4B">
        <w:tc>
          <w:tcPr>
            <w:tcW w:w="2337" w:type="dxa"/>
          </w:tcPr>
          <w:p w14:paraId="58EFB576" w14:textId="50192074" w:rsidR="00DA4670" w:rsidRDefault="00DA4670" w:rsidP="00DA4670">
            <w:r>
              <w:rPr>
                <w:noProof/>
              </w:rPr>
              <w:drawing>
                <wp:inline distT="0" distB="0" distL="0" distR="0" wp14:anchorId="6EFEF47B" wp14:editId="6E7B2A40">
                  <wp:extent cx="573405" cy="1225326"/>
                  <wp:effectExtent l="0" t="1905"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35000"/>
                                    </a14:imgEffect>
                                  </a14:imgLayer>
                                </a14:imgProps>
                              </a:ext>
                            </a:extLst>
                          </a:blip>
                          <a:srcRect t="8467" r="12555" b="5887"/>
                          <a:stretch/>
                        </pic:blipFill>
                        <pic:spPr bwMode="auto">
                          <a:xfrm rot="16200000">
                            <a:off x="0" y="0"/>
                            <a:ext cx="579713" cy="1238806"/>
                          </a:xfrm>
                          <a:prstGeom prst="rect">
                            <a:avLst/>
                          </a:prstGeom>
                          <a:ln>
                            <a:noFill/>
                          </a:ln>
                          <a:extLst>
                            <a:ext uri="{53640926-AAD7-44D8-BBD7-CCE9431645EC}">
                              <a14:shadowObscured xmlns:a14="http://schemas.microsoft.com/office/drawing/2010/main"/>
                            </a:ext>
                          </a:extLst>
                        </pic:spPr>
                      </pic:pic>
                    </a:graphicData>
                  </a:graphic>
                </wp:inline>
              </w:drawing>
            </w:r>
          </w:p>
          <w:p w14:paraId="7F115FE2" w14:textId="10531C4D" w:rsidR="00DA4670" w:rsidRDefault="00DA4670" w:rsidP="00DA4670">
            <w:r>
              <w:rPr>
                <w:sz w:val="28"/>
                <w:szCs w:val="28"/>
              </w:rPr>
              <w:t>10</w:t>
            </w:r>
            <w:r w:rsidRPr="00FB5536">
              <w:rPr>
                <w:sz w:val="28"/>
                <w:szCs w:val="28"/>
              </w:rPr>
              <w:t>Ω</w:t>
            </w:r>
            <w:r>
              <w:t xml:space="preserve">: Brown Black </w:t>
            </w:r>
            <w:proofErr w:type="spellStart"/>
            <w:r>
              <w:t>Black</w:t>
            </w:r>
            <w:proofErr w:type="spellEnd"/>
          </w:p>
          <w:p w14:paraId="66477CC5" w14:textId="00F415C7" w:rsidR="00DA4670" w:rsidRDefault="00DA4670" w:rsidP="00DA4670">
            <w:r>
              <w:t>Larger than the others</w:t>
            </w:r>
          </w:p>
        </w:tc>
        <w:tc>
          <w:tcPr>
            <w:tcW w:w="2337" w:type="dxa"/>
          </w:tcPr>
          <w:p w14:paraId="5F8A8FE5" w14:textId="77777777" w:rsidR="00DA4670" w:rsidRDefault="00DA4670" w:rsidP="00DA4670">
            <w:r>
              <w:rPr>
                <w:noProof/>
              </w:rPr>
              <w:drawing>
                <wp:inline distT="0" distB="0" distL="0" distR="0" wp14:anchorId="1D3A0FBF" wp14:editId="577AC4E3">
                  <wp:extent cx="542925" cy="1277821"/>
                  <wp:effectExtent l="0" t="5397" r="4127" b="4128"/>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35000"/>
                                    </a14:imgEffect>
                                  </a14:imgLayer>
                                </a14:imgProps>
                              </a:ext>
                            </a:extLst>
                          </a:blip>
                          <a:stretch>
                            <a:fillRect/>
                          </a:stretch>
                        </pic:blipFill>
                        <pic:spPr>
                          <a:xfrm rot="16200000">
                            <a:off x="0" y="0"/>
                            <a:ext cx="542925" cy="1277821"/>
                          </a:xfrm>
                          <a:prstGeom prst="rect">
                            <a:avLst/>
                          </a:prstGeom>
                        </pic:spPr>
                      </pic:pic>
                    </a:graphicData>
                  </a:graphic>
                </wp:inline>
              </w:drawing>
            </w:r>
          </w:p>
          <w:p w14:paraId="14A87C8E" w14:textId="77777777" w:rsidR="00DD7B70" w:rsidRDefault="00DA4670" w:rsidP="00DA4670">
            <w:r>
              <w:rPr>
                <w:sz w:val="28"/>
                <w:szCs w:val="28"/>
              </w:rPr>
              <w:t>100</w:t>
            </w:r>
            <w:r w:rsidRPr="00FB5536">
              <w:rPr>
                <w:sz w:val="28"/>
                <w:szCs w:val="28"/>
              </w:rPr>
              <w:t>Ω</w:t>
            </w:r>
            <w:r>
              <w:t>:</w:t>
            </w:r>
          </w:p>
          <w:p w14:paraId="7D5A1A48" w14:textId="6DC4AFA2" w:rsidR="00DA4670" w:rsidRDefault="00DA4670" w:rsidP="00DA4670">
            <w:r>
              <w:t>Brown Black Brown</w:t>
            </w:r>
          </w:p>
        </w:tc>
        <w:tc>
          <w:tcPr>
            <w:tcW w:w="2338" w:type="dxa"/>
          </w:tcPr>
          <w:p w14:paraId="3E70D652" w14:textId="77777777" w:rsidR="00DA4670" w:rsidRDefault="00DA4670" w:rsidP="00DA4670">
            <w:pPr>
              <w:pStyle w:val="partstable"/>
            </w:pPr>
            <w:r>
              <w:rPr>
                <w:noProof/>
              </w:rPr>
              <w:drawing>
                <wp:inline distT="0" distB="0" distL="0" distR="0" wp14:anchorId="09DADC03" wp14:editId="2DD2B624">
                  <wp:extent cx="553259" cy="1249110"/>
                  <wp:effectExtent l="0" t="508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brightnessContrast bright="35000"/>
                                    </a14:imgEffect>
                                  </a14:imgLayer>
                                </a14:imgProps>
                              </a:ext>
                            </a:extLst>
                          </a:blip>
                          <a:stretch>
                            <a:fillRect/>
                          </a:stretch>
                        </pic:blipFill>
                        <pic:spPr>
                          <a:xfrm rot="16200000">
                            <a:off x="0" y="0"/>
                            <a:ext cx="558266" cy="1260413"/>
                          </a:xfrm>
                          <a:prstGeom prst="rect">
                            <a:avLst/>
                          </a:prstGeom>
                        </pic:spPr>
                      </pic:pic>
                    </a:graphicData>
                  </a:graphic>
                </wp:inline>
              </w:drawing>
            </w:r>
          </w:p>
          <w:p w14:paraId="525A0087" w14:textId="77777777" w:rsidR="00DD7B70" w:rsidRDefault="00197D7D" w:rsidP="00DA4670">
            <w:r>
              <w:rPr>
                <w:sz w:val="28"/>
                <w:szCs w:val="28"/>
              </w:rPr>
              <w:t>330</w:t>
            </w:r>
            <w:r w:rsidRPr="00FB5536">
              <w:rPr>
                <w:sz w:val="28"/>
                <w:szCs w:val="28"/>
              </w:rPr>
              <w:t>Ω</w:t>
            </w:r>
            <w:r>
              <w:t xml:space="preserve">: </w:t>
            </w:r>
          </w:p>
          <w:p w14:paraId="04AF2762" w14:textId="58305C83" w:rsidR="00DA4670" w:rsidRDefault="00197D7D" w:rsidP="00DA4670">
            <w:r>
              <w:t xml:space="preserve">Orange </w:t>
            </w:r>
            <w:proofErr w:type="spellStart"/>
            <w:r>
              <w:t>Orange</w:t>
            </w:r>
            <w:proofErr w:type="spellEnd"/>
            <w:r>
              <w:t xml:space="preserve"> Brown</w:t>
            </w:r>
          </w:p>
        </w:tc>
        <w:tc>
          <w:tcPr>
            <w:tcW w:w="2338" w:type="dxa"/>
          </w:tcPr>
          <w:p w14:paraId="4E868B61" w14:textId="77777777" w:rsidR="00DA4670" w:rsidRDefault="00DA4670" w:rsidP="00DA4670"/>
        </w:tc>
      </w:tr>
      <w:tr w:rsidR="00185B5E" w14:paraId="335C020F" w14:textId="77777777" w:rsidTr="00205A7E">
        <w:tc>
          <w:tcPr>
            <w:tcW w:w="2337" w:type="dxa"/>
          </w:tcPr>
          <w:p w14:paraId="3AD0B02C" w14:textId="77777777" w:rsidR="00DA4670" w:rsidRDefault="00DA4670" w:rsidP="00DA4670">
            <w:r>
              <w:rPr>
                <w:noProof/>
              </w:rPr>
              <w:drawing>
                <wp:inline distT="0" distB="0" distL="0" distR="0" wp14:anchorId="6411AA38" wp14:editId="4349AE3F">
                  <wp:extent cx="553577" cy="1073785"/>
                  <wp:effectExtent l="6350" t="0" r="571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brightnessContrast bright="35000"/>
                                    </a14:imgEffect>
                                  </a14:imgLayer>
                                </a14:imgProps>
                              </a:ext>
                            </a:extLst>
                          </a:blip>
                          <a:srcRect l="15739" r="24806"/>
                          <a:stretch/>
                        </pic:blipFill>
                        <pic:spPr bwMode="auto">
                          <a:xfrm rot="5400000">
                            <a:off x="0" y="0"/>
                            <a:ext cx="574283" cy="1113948"/>
                          </a:xfrm>
                          <a:prstGeom prst="rect">
                            <a:avLst/>
                          </a:prstGeom>
                          <a:ln>
                            <a:noFill/>
                          </a:ln>
                          <a:extLst>
                            <a:ext uri="{53640926-AAD7-44D8-BBD7-CCE9431645EC}">
                              <a14:shadowObscured xmlns:a14="http://schemas.microsoft.com/office/drawing/2010/main"/>
                            </a:ext>
                          </a:extLst>
                        </pic:spPr>
                      </pic:pic>
                    </a:graphicData>
                  </a:graphic>
                </wp:inline>
              </w:drawing>
            </w:r>
          </w:p>
          <w:p w14:paraId="566D2066" w14:textId="77777777" w:rsidR="00DD7B70" w:rsidRDefault="00DA4670" w:rsidP="00DA4670">
            <w:r>
              <w:t>1K</w:t>
            </w:r>
            <w:r w:rsidRPr="00FB5536">
              <w:rPr>
                <w:sz w:val="28"/>
                <w:szCs w:val="28"/>
              </w:rPr>
              <w:t>Ω</w:t>
            </w:r>
            <w:r>
              <w:t xml:space="preserve"> (</w:t>
            </w:r>
            <w:r w:rsidR="00560A48">
              <w:t>1,000</w:t>
            </w:r>
            <w:r>
              <w:t xml:space="preserve">): </w:t>
            </w:r>
          </w:p>
          <w:p w14:paraId="79051C28" w14:textId="4C499F71" w:rsidR="00DA4670" w:rsidRDefault="00DA4670" w:rsidP="00DA4670">
            <w:r>
              <w:t>Brown Black Red</w:t>
            </w:r>
          </w:p>
        </w:tc>
        <w:tc>
          <w:tcPr>
            <w:tcW w:w="2337" w:type="dxa"/>
          </w:tcPr>
          <w:p w14:paraId="543E109D" w14:textId="77777777" w:rsidR="00DA4670" w:rsidRDefault="00560A48" w:rsidP="009D2B36">
            <w:r>
              <w:rPr>
                <w:noProof/>
              </w:rPr>
              <w:drawing>
                <wp:inline distT="0" distB="0" distL="0" distR="0" wp14:anchorId="325F9C10" wp14:editId="14FC2355">
                  <wp:extent cx="1400810" cy="5193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brightnessContrast bright="8000"/>
                                    </a14:imgEffect>
                                  </a14:imgLayer>
                                </a14:imgProps>
                              </a:ext>
                            </a:extLst>
                          </a:blip>
                          <a:srcRect t="20731" b="19782"/>
                          <a:stretch/>
                        </pic:blipFill>
                        <pic:spPr bwMode="auto">
                          <a:xfrm>
                            <a:off x="0" y="0"/>
                            <a:ext cx="1402004" cy="519747"/>
                          </a:xfrm>
                          <a:prstGeom prst="rect">
                            <a:avLst/>
                          </a:prstGeom>
                          <a:ln>
                            <a:noFill/>
                          </a:ln>
                          <a:extLst>
                            <a:ext uri="{53640926-AAD7-44D8-BBD7-CCE9431645EC}">
                              <a14:shadowObscured xmlns:a14="http://schemas.microsoft.com/office/drawing/2010/main"/>
                            </a:ext>
                          </a:extLst>
                        </pic:spPr>
                      </pic:pic>
                    </a:graphicData>
                  </a:graphic>
                </wp:inline>
              </w:drawing>
            </w:r>
          </w:p>
          <w:p w14:paraId="6FF7E362" w14:textId="77777777" w:rsidR="00DD7B70" w:rsidRDefault="00560A48" w:rsidP="00560A48">
            <w:r>
              <w:t>2.2K</w:t>
            </w:r>
            <w:r w:rsidRPr="00FB5536">
              <w:rPr>
                <w:sz w:val="28"/>
                <w:szCs w:val="28"/>
              </w:rPr>
              <w:t>Ω</w:t>
            </w:r>
            <w:r>
              <w:t xml:space="preserve"> (2,200): </w:t>
            </w:r>
          </w:p>
          <w:p w14:paraId="54162D48" w14:textId="2BCE7C00" w:rsidR="00560A48" w:rsidRDefault="00560A48" w:rsidP="009D2B36">
            <w:r>
              <w:t xml:space="preserve">Red </w:t>
            </w:r>
            <w:proofErr w:type="spellStart"/>
            <w:r>
              <w:t>Red</w:t>
            </w:r>
            <w:proofErr w:type="spellEnd"/>
            <w:r>
              <w:t xml:space="preserve"> </w:t>
            </w:r>
            <w:proofErr w:type="spellStart"/>
            <w:r>
              <w:t>Red</w:t>
            </w:r>
            <w:proofErr w:type="spellEnd"/>
          </w:p>
        </w:tc>
        <w:tc>
          <w:tcPr>
            <w:tcW w:w="2338" w:type="dxa"/>
          </w:tcPr>
          <w:p w14:paraId="3DBBACED" w14:textId="77777777" w:rsidR="00DA4670" w:rsidRDefault="00BB01FA" w:rsidP="00DA4670">
            <w:r>
              <w:rPr>
                <w:noProof/>
              </w:rPr>
              <w:drawing>
                <wp:inline distT="0" distB="0" distL="0" distR="0" wp14:anchorId="6881AA5E" wp14:editId="5AF2B525">
                  <wp:extent cx="1329755" cy="57658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brightnessContrast bright="9000"/>
                                    </a14:imgEffect>
                                  </a14:imgLayer>
                                </a14:imgProps>
                              </a:ext>
                            </a:extLst>
                          </a:blip>
                          <a:srcRect t="17679"/>
                          <a:stretch/>
                        </pic:blipFill>
                        <pic:spPr bwMode="auto">
                          <a:xfrm>
                            <a:off x="0" y="0"/>
                            <a:ext cx="1330888" cy="577071"/>
                          </a:xfrm>
                          <a:prstGeom prst="rect">
                            <a:avLst/>
                          </a:prstGeom>
                          <a:ln>
                            <a:noFill/>
                          </a:ln>
                          <a:extLst>
                            <a:ext uri="{53640926-AAD7-44D8-BBD7-CCE9431645EC}">
                              <a14:shadowObscured xmlns:a14="http://schemas.microsoft.com/office/drawing/2010/main"/>
                            </a:ext>
                          </a:extLst>
                        </pic:spPr>
                      </pic:pic>
                    </a:graphicData>
                  </a:graphic>
                </wp:inline>
              </w:drawing>
            </w:r>
          </w:p>
          <w:p w14:paraId="5E9A5075" w14:textId="77777777" w:rsidR="00DD7B70" w:rsidRDefault="00BB01FA" w:rsidP="00BB01FA">
            <w:r>
              <w:t>4.7K</w:t>
            </w:r>
            <w:r w:rsidRPr="00FB5536">
              <w:rPr>
                <w:sz w:val="28"/>
                <w:szCs w:val="28"/>
              </w:rPr>
              <w:t>Ω</w:t>
            </w:r>
            <w:r>
              <w:t xml:space="preserve"> (4,700):</w:t>
            </w:r>
          </w:p>
          <w:p w14:paraId="71D3FBA5" w14:textId="7A8966BB" w:rsidR="00BB01FA" w:rsidRDefault="00BB01FA" w:rsidP="00DA4670">
            <w:r>
              <w:t>Yellow Violet Red</w:t>
            </w:r>
          </w:p>
        </w:tc>
        <w:tc>
          <w:tcPr>
            <w:tcW w:w="2338" w:type="dxa"/>
          </w:tcPr>
          <w:p w14:paraId="6C69D6A2" w14:textId="77777777" w:rsidR="00DA4670" w:rsidRDefault="00DA4670" w:rsidP="00DA4670"/>
        </w:tc>
      </w:tr>
      <w:tr w:rsidR="00185B5E" w14:paraId="653E98B6" w14:textId="77777777" w:rsidTr="00205A7E">
        <w:tc>
          <w:tcPr>
            <w:tcW w:w="2337" w:type="dxa"/>
          </w:tcPr>
          <w:p w14:paraId="744FE028" w14:textId="77777777" w:rsidR="009D2B36" w:rsidRDefault="009D2B36" w:rsidP="009D2B36">
            <w:r>
              <w:rPr>
                <w:noProof/>
              </w:rPr>
              <w:drawing>
                <wp:inline distT="0" distB="0" distL="0" distR="0" wp14:anchorId="29C992DC" wp14:editId="3513DDEF">
                  <wp:extent cx="542925" cy="1277821"/>
                  <wp:effectExtent l="0" t="5397" r="4127" b="412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35000"/>
                                    </a14:imgEffect>
                                  </a14:imgLayer>
                                </a14:imgProps>
                              </a:ext>
                            </a:extLst>
                          </a:blip>
                          <a:stretch>
                            <a:fillRect/>
                          </a:stretch>
                        </pic:blipFill>
                        <pic:spPr>
                          <a:xfrm rot="16200000">
                            <a:off x="0" y="0"/>
                            <a:ext cx="542925" cy="1277821"/>
                          </a:xfrm>
                          <a:prstGeom prst="rect">
                            <a:avLst/>
                          </a:prstGeom>
                        </pic:spPr>
                      </pic:pic>
                    </a:graphicData>
                  </a:graphic>
                </wp:inline>
              </w:drawing>
            </w:r>
          </w:p>
          <w:p w14:paraId="24FBFC0B" w14:textId="77777777" w:rsidR="001E727C" w:rsidRDefault="009D2B36" w:rsidP="00DA4670">
            <w:r>
              <w:t>10K</w:t>
            </w:r>
            <w:r w:rsidRPr="00FB5536">
              <w:rPr>
                <w:sz w:val="28"/>
                <w:szCs w:val="28"/>
              </w:rPr>
              <w:t>Ω</w:t>
            </w:r>
            <w:r>
              <w:t xml:space="preserve"> (10,000): </w:t>
            </w:r>
          </w:p>
          <w:p w14:paraId="5A65B7BE" w14:textId="1963CEAA" w:rsidR="009D2B36" w:rsidRDefault="009D2B36" w:rsidP="00DA4670">
            <w:r>
              <w:t>Brown Black Orange</w:t>
            </w:r>
          </w:p>
        </w:tc>
        <w:tc>
          <w:tcPr>
            <w:tcW w:w="2337" w:type="dxa"/>
          </w:tcPr>
          <w:p w14:paraId="6D557026" w14:textId="77777777" w:rsidR="009D2B36" w:rsidRDefault="005971AA" w:rsidP="00DA4670">
            <w:pPr>
              <w:rPr>
                <w:noProof/>
              </w:rPr>
            </w:pPr>
            <w:r>
              <w:rPr>
                <w:noProof/>
              </w:rPr>
              <w:drawing>
                <wp:inline distT="0" distB="0" distL="0" distR="0" wp14:anchorId="2909A628" wp14:editId="7554E84C">
                  <wp:extent cx="1304561" cy="6254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bright="7000"/>
                                    </a14:imgEffect>
                                  </a14:imgLayer>
                                </a14:imgProps>
                              </a:ext>
                            </a:extLst>
                          </a:blip>
                          <a:srcRect t="19592"/>
                          <a:stretch/>
                        </pic:blipFill>
                        <pic:spPr bwMode="auto">
                          <a:xfrm>
                            <a:off x="0" y="0"/>
                            <a:ext cx="1316711" cy="631301"/>
                          </a:xfrm>
                          <a:prstGeom prst="rect">
                            <a:avLst/>
                          </a:prstGeom>
                          <a:ln>
                            <a:noFill/>
                          </a:ln>
                          <a:extLst>
                            <a:ext uri="{53640926-AAD7-44D8-BBD7-CCE9431645EC}">
                              <a14:shadowObscured xmlns:a14="http://schemas.microsoft.com/office/drawing/2010/main"/>
                            </a:ext>
                          </a:extLst>
                        </pic:spPr>
                      </pic:pic>
                    </a:graphicData>
                  </a:graphic>
                </wp:inline>
              </w:drawing>
            </w:r>
          </w:p>
          <w:p w14:paraId="0644D31E" w14:textId="77777777" w:rsidR="001E727C" w:rsidRDefault="005971AA" w:rsidP="00DA4670">
            <w:r>
              <w:t>1</w:t>
            </w:r>
            <w:r w:rsidR="008057BF">
              <w:t>5</w:t>
            </w:r>
            <w:r>
              <w:t>K</w:t>
            </w:r>
            <w:r w:rsidRPr="00FB5536">
              <w:rPr>
                <w:sz w:val="28"/>
                <w:szCs w:val="28"/>
              </w:rPr>
              <w:t>Ω</w:t>
            </w:r>
            <w:r>
              <w:t xml:space="preserve"> (15,000): </w:t>
            </w:r>
          </w:p>
          <w:p w14:paraId="0B46CDCB" w14:textId="0BB6FE42" w:rsidR="005971AA" w:rsidRDefault="005971AA" w:rsidP="00DA4670">
            <w:r>
              <w:t>Brown Green Orange</w:t>
            </w:r>
          </w:p>
        </w:tc>
        <w:tc>
          <w:tcPr>
            <w:tcW w:w="2338" w:type="dxa"/>
          </w:tcPr>
          <w:p w14:paraId="277DE035" w14:textId="77777777" w:rsidR="009D2B36" w:rsidRDefault="008057BF" w:rsidP="00DA4670">
            <w:r>
              <w:rPr>
                <w:noProof/>
              </w:rPr>
              <w:drawing>
                <wp:inline distT="0" distB="0" distL="0" distR="0" wp14:anchorId="6DD1405B" wp14:editId="448DE5F1">
                  <wp:extent cx="1237323" cy="64897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brightnessContrast bright="10000"/>
                                    </a14:imgEffect>
                                  </a14:imgLayer>
                                </a14:imgProps>
                              </a:ext>
                            </a:extLst>
                          </a:blip>
                          <a:srcRect t="22693"/>
                          <a:stretch/>
                        </pic:blipFill>
                        <pic:spPr bwMode="auto">
                          <a:xfrm>
                            <a:off x="0" y="0"/>
                            <a:ext cx="1247891" cy="654513"/>
                          </a:xfrm>
                          <a:prstGeom prst="rect">
                            <a:avLst/>
                          </a:prstGeom>
                          <a:ln>
                            <a:noFill/>
                          </a:ln>
                          <a:extLst>
                            <a:ext uri="{53640926-AAD7-44D8-BBD7-CCE9431645EC}">
                              <a14:shadowObscured xmlns:a14="http://schemas.microsoft.com/office/drawing/2010/main"/>
                            </a:ext>
                          </a:extLst>
                        </pic:spPr>
                      </pic:pic>
                    </a:graphicData>
                  </a:graphic>
                </wp:inline>
              </w:drawing>
            </w:r>
          </w:p>
          <w:p w14:paraId="17AE1060" w14:textId="77777777" w:rsidR="001E727C" w:rsidRDefault="008057BF" w:rsidP="00DA4670">
            <w:r>
              <w:t>22K</w:t>
            </w:r>
            <w:r w:rsidRPr="00FB5536">
              <w:rPr>
                <w:sz w:val="28"/>
                <w:szCs w:val="28"/>
              </w:rPr>
              <w:t>Ω</w:t>
            </w:r>
            <w:r>
              <w:t xml:space="preserve"> (22,000):</w:t>
            </w:r>
          </w:p>
          <w:p w14:paraId="36518916" w14:textId="420367B3" w:rsidR="008057BF" w:rsidRDefault="008057BF" w:rsidP="00DA4670">
            <w:r>
              <w:t xml:space="preserve"> Red </w:t>
            </w:r>
            <w:proofErr w:type="spellStart"/>
            <w:r>
              <w:t>Red</w:t>
            </w:r>
            <w:proofErr w:type="spellEnd"/>
            <w:r>
              <w:t xml:space="preserve"> Orange</w:t>
            </w:r>
          </w:p>
        </w:tc>
        <w:tc>
          <w:tcPr>
            <w:tcW w:w="2338" w:type="dxa"/>
          </w:tcPr>
          <w:p w14:paraId="1B22D3F3" w14:textId="77777777" w:rsidR="009D2B36" w:rsidRDefault="00185B5E" w:rsidP="00DA4670">
            <w:r>
              <w:rPr>
                <w:noProof/>
              </w:rPr>
              <w:drawing>
                <wp:inline distT="0" distB="0" distL="0" distR="0" wp14:anchorId="6CF975BB" wp14:editId="4FF963F3">
                  <wp:extent cx="1209675" cy="64632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brightnessContrast bright="10000"/>
                                    </a14:imgEffect>
                                  </a14:imgLayer>
                                </a14:imgProps>
                              </a:ext>
                            </a:extLst>
                          </a:blip>
                          <a:stretch>
                            <a:fillRect/>
                          </a:stretch>
                        </pic:blipFill>
                        <pic:spPr>
                          <a:xfrm>
                            <a:off x="0" y="0"/>
                            <a:ext cx="1219020" cy="651318"/>
                          </a:xfrm>
                          <a:prstGeom prst="rect">
                            <a:avLst/>
                          </a:prstGeom>
                        </pic:spPr>
                      </pic:pic>
                    </a:graphicData>
                  </a:graphic>
                </wp:inline>
              </w:drawing>
            </w:r>
          </w:p>
          <w:p w14:paraId="7104EE80" w14:textId="140B69D7" w:rsidR="00185B5E" w:rsidRDefault="00185B5E" w:rsidP="00DA4670">
            <w:r>
              <w:t>47K</w:t>
            </w:r>
            <w:r w:rsidRPr="00FB5536">
              <w:rPr>
                <w:sz w:val="28"/>
                <w:szCs w:val="28"/>
              </w:rPr>
              <w:t>Ω</w:t>
            </w:r>
            <w:r>
              <w:t xml:space="preserve"> (47,000): Yellow Violet Orange</w:t>
            </w:r>
          </w:p>
        </w:tc>
      </w:tr>
      <w:tr w:rsidR="00DD7B70" w14:paraId="489E1B0F" w14:textId="77777777" w:rsidTr="00205A7E">
        <w:tc>
          <w:tcPr>
            <w:tcW w:w="2337" w:type="dxa"/>
          </w:tcPr>
          <w:p w14:paraId="32B08B07" w14:textId="77777777" w:rsidR="00DD7B70" w:rsidRDefault="001E727C" w:rsidP="00186CE2">
            <w:pPr>
              <w:pStyle w:val="partstable"/>
              <w:rPr>
                <w:noProof/>
              </w:rPr>
            </w:pPr>
            <w:r>
              <w:rPr>
                <w:noProof/>
              </w:rPr>
              <w:drawing>
                <wp:inline distT="0" distB="0" distL="0" distR="0" wp14:anchorId="2E05F7EB" wp14:editId="230B30AB">
                  <wp:extent cx="1283970" cy="5047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brightnessContrast bright="8000"/>
                                    </a14:imgEffect>
                                  </a14:imgLayer>
                                </a14:imgProps>
                              </a:ext>
                            </a:extLst>
                          </a:blip>
                          <a:srcRect t="17875" b="14468"/>
                          <a:stretch/>
                        </pic:blipFill>
                        <pic:spPr bwMode="auto">
                          <a:xfrm>
                            <a:off x="0" y="0"/>
                            <a:ext cx="1285170" cy="505209"/>
                          </a:xfrm>
                          <a:prstGeom prst="rect">
                            <a:avLst/>
                          </a:prstGeom>
                          <a:ln>
                            <a:noFill/>
                          </a:ln>
                          <a:extLst>
                            <a:ext uri="{53640926-AAD7-44D8-BBD7-CCE9431645EC}">
                              <a14:shadowObscured xmlns:a14="http://schemas.microsoft.com/office/drawing/2010/main"/>
                            </a:ext>
                          </a:extLst>
                        </pic:spPr>
                      </pic:pic>
                    </a:graphicData>
                  </a:graphic>
                </wp:inline>
              </w:drawing>
            </w:r>
          </w:p>
          <w:p w14:paraId="799C4677" w14:textId="77777777" w:rsidR="00E72951" w:rsidRDefault="001E727C" w:rsidP="001E727C">
            <w:r>
              <w:t>100K</w:t>
            </w:r>
            <w:r w:rsidRPr="00FB5536">
              <w:rPr>
                <w:sz w:val="28"/>
                <w:szCs w:val="28"/>
              </w:rPr>
              <w:t>Ω</w:t>
            </w:r>
            <w:r>
              <w:t xml:space="preserve"> (100,000):</w:t>
            </w:r>
          </w:p>
          <w:p w14:paraId="7EED05C0" w14:textId="77D4F6F2" w:rsidR="001E727C" w:rsidRDefault="001E727C" w:rsidP="009D2B36">
            <w:r>
              <w:t>Brown Black Yellow</w:t>
            </w:r>
          </w:p>
        </w:tc>
        <w:tc>
          <w:tcPr>
            <w:tcW w:w="2337" w:type="dxa"/>
          </w:tcPr>
          <w:p w14:paraId="140A50E8" w14:textId="77777777" w:rsidR="00DD7B70" w:rsidRDefault="005B0784" w:rsidP="00DA4670">
            <w:pPr>
              <w:rPr>
                <w:noProof/>
              </w:rPr>
            </w:pPr>
            <w:r>
              <w:rPr>
                <w:noProof/>
              </w:rPr>
              <w:drawing>
                <wp:inline distT="0" distB="0" distL="0" distR="0" wp14:anchorId="5247A8A4" wp14:editId="31CD10D3">
                  <wp:extent cx="1410901" cy="555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BEBA8EAE-BF5A-486C-A8C5-ECC9F3942E4B}">
                                <a14:imgProps xmlns:a14="http://schemas.microsoft.com/office/drawing/2010/main">
                                  <a14:imgLayer r:embed="rId45">
                                    <a14:imgEffect>
                                      <a14:brightnessContrast bright="8000"/>
                                    </a14:imgEffect>
                                  </a14:imgLayer>
                                </a14:imgProps>
                              </a:ext>
                            </a:extLst>
                          </a:blip>
                          <a:srcRect t="17062"/>
                          <a:stretch/>
                        </pic:blipFill>
                        <pic:spPr bwMode="auto">
                          <a:xfrm>
                            <a:off x="0" y="0"/>
                            <a:ext cx="1412163" cy="556122"/>
                          </a:xfrm>
                          <a:prstGeom prst="rect">
                            <a:avLst/>
                          </a:prstGeom>
                          <a:ln>
                            <a:noFill/>
                          </a:ln>
                          <a:extLst>
                            <a:ext uri="{53640926-AAD7-44D8-BBD7-CCE9431645EC}">
                              <a14:shadowObscured xmlns:a14="http://schemas.microsoft.com/office/drawing/2010/main"/>
                            </a:ext>
                          </a:extLst>
                        </pic:spPr>
                      </pic:pic>
                    </a:graphicData>
                  </a:graphic>
                </wp:inline>
              </w:drawing>
            </w:r>
          </w:p>
          <w:p w14:paraId="6ACE9D1C" w14:textId="0D6B0C72" w:rsidR="005B0784" w:rsidRDefault="005B0784" w:rsidP="005B0784">
            <w:r>
              <w:t>390K</w:t>
            </w:r>
            <w:r w:rsidRPr="00FB5536">
              <w:rPr>
                <w:sz w:val="28"/>
                <w:szCs w:val="28"/>
              </w:rPr>
              <w:t>Ω</w:t>
            </w:r>
            <w:r>
              <w:t xml:space="preserve"> (390,000):</w:t>
            </w:r>
          </w:p>
          <w:p w14:paraId="66028C29" w14:textId="11FAE739" w:rsidR="005B0784" w:rsidRDefault="005B0784" w:rsidP="00DA4670">
            <w:r>
              <w:t>Orange White Yellow</w:t>
            </w:r>
          </w:p>
        </w:tc>
        <w:tc>
          <w:tcPr>
            <w:tcW w:w="2338" w:type="dxa"/>
          </w:tcPr>
          <w:p w14:paraId="3D32EF0C" w14:textId="77777777" w:rsidR="00DD7B70" w:rsidRDefault="00362F6F" w:rsidP="00DA4670">
            <w:pPr>
              <w:rPr>
                <w:noProof/>
              </w:rPr>
            </w:pPr>
            <w:r>
              <w:rPr>
                <w:noProof/>
              </w:rPr>
              <w:drawing>
                <wp:inline distT="0" distB="0" distL="0" distR="0" wp14:anchorId="21F85D80" wp14:editId="07AA7812">
                  <wp:extent cx="1087061" cy="589248"/>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8000"/>
                                    </a14:imgEffect>
                                  </a14:imgLayer>
                                </a14:imgProps>
                              </a:ext>
                            </a:extLst>
                          </a:blip>
                          <a:stretch>
                            <a:fillRect/>
                          </a:stretch>
                        </pic:blipFill>
                        <pic:spPr>
                          <a:xfrm>
                            <a:off x="0" y="0"/>
                            <a:ext cx="1087061" cy="589248"/>
                          </a:xfrm>
                          <a:prstGeom prst="rect">
                            <a:avLst/>
                          </a:prstGeom>
                        </pic:spPr>
                      </pic:pic>
                    </a:graphicData>
                  </a:graphic>
                </wp:inline>
              </w:drawing>
            </w:r>
          </w:p>
          <w:p w14:paraId="0AC7F304" w14:textId="67CB14BB" w:rsidR="00362F6F" w:rsidRDefault="00362F6F" w:rsidP="00DA4670">
            <w:pPr>
              <w:rPr>
                <w:noProof/>
              </w:rPr>
            </w:pPr>
            <w:r>
              <w:t>470K</w:t>
            </w:r>
            <w:r w:rsidRPr="00FB5536">
              <w:rPr>
                <w:sz w:val="28"/>
                <w:szCs w:val="28"/>
              </w:rPr>
              <w:t>Ω</w:t>
            </w:r>
            <w:r>
              <w:t xml:space="preserve"> (470,000): Yellow Violet Yellow</w:t>
            </w:r>
          </w:p>
        </w:tc>
        <w:tc>
          <w:tcPr>
            <w:tcW w:w="2338" w:type="dxa"/>
          </w:tcPr>
          <w:p w14:paraId="04DF32EE" w14:textId="77777777" w:rsidR="00DD7B70" w:rsidRDefault="00B92397" w:rsidP="00DA4670">
            <w:pPr>
              <w:rPr>
                <w:noProof/>
              </w:rPr>
            </w:pPr>
            <w:r>
              <w:rPr>
                <w:noProof/>
              </w:rPr>
              <w:drawing>
                <wp:inline distT="0" distB="0" distL="0" distR="0" wp14:anchorId="081C3EAB" wp14:editId="56654F92">
                  <wp:extent cx="1349990" cy="55562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brightnessContrast bright="8000"/>
                                    </a14:imgEffect>
                                  </a14:imgLayer>
                                </a14:imgProps>
                              </a:ext>
                            </a:extLst>
                          </a:blip>
                          <a:srcRect b="16427"/>
                          <a:stretch/>
                        </pic:blipFill>
                        <pic:spPr bwMode="auto">
                          <a:xfrm>
                            <a:off x="0" y="0"/>
                            <a:ext cx="1351206" cy="556126"/>
                          </a:xfrm>
                          <a:prstGeom prst="rect">
                            <a:avLst/>
                          </a:prstGeom>
                          <a:ln>
                            <a:noFill/>
                          </a:ln>
                          <a:extLst>
                            <a:ext uri="{53640926-AAD7-44D8-BBD7-CCE9431645EC}">
                              <a14:shadowObscured xmlns:a14="http://schemas.microsoft.com/office/drawing/2010/main"/>
                            </a:ext>
                          </a:extLst>
                        </pic:spPr>
                      </pic:pic>
                    </a:graphicData>
                  </a:graphic>
                </wp:inline>
              </w:drawing>
            </w:r>
          </w:p>
          <w:p w14:paraId="0F584663" w14:textId="29703A19" w:rsidR="00B92397" w:rsidRDefault="00B92397" w:rsidP="00B92397">
            <w:r>
              <w:t>1M</w:t>
            </w:r>
            <w:r w:rsidRPr="00FB5536">
              <w:rPr>
                <w:sz w:val="28"/>
                <w:szCs w:val="28"/>
              </w:rPr>
              <w:t>Ω</w:t>
            </w:r>
            <w:r>
              <w:t xml:space="preserve"> (1,000,000): </w:t>
            </w:r>
          </w:p>
          <w:p w14:paraId="33C28611" w14:textId="2F57C869" w:rsidR="00B92397" w:rsidRDefault="00B92397" w:rsidP="00B92397">
            <w:pPr>
              <w:rPr>
                <w:noProof/>
              </w:rPr>
            </w:pPr>
            <w:r>
              <w:t>Brown Black green</w:t>
            </w:r>
          </w:p>
        </w:tc>
      </w:tr>
    </w:tbl>
    <w:p w14:paraId="4B9BD2D8" w14:textId="77777777" w:rsidR="003D23E2" w:rsidRPr="003D23E2" w:rsidRDefault="003D23E2" w:rsidP="003D23E2"/>
    <w:p w14:paraId="57E3CD81" w14:textId="5FD3B208" w:rsidR="0098386C" w:rsidRDefault="0098386C" w:rsidP="003D23E2">
      <w:r>
        <w:t>The schematic symbol for a resistor is:</w:t>
      </w:r>
      <w:r w:rsidR="008118DC">
        <w:rPr>
          <w:rStyle w:val="FootnoteReference"/>
        </w:rPr>
        <w:footnoteReference w:id="1"/>
      </w:r>
    </w:p>
    <w:p w14:paraId="09FAA9ED" w14:textId="1E7DB70A" w:rsidR="003D23E2" w:rsidRPr="003D23E2" w:rsidRDefault="0098386C" w:rsidP="003D23E2">
      <w:r>
        <w:rPr>
          <w:noProof/>
        </w:rPr>
        <w:lastRenderedPageBreak/>
        <w:drawing>
          <wp:inline distT="0" distB="0" distL="0" distR="0" wp14:anchorId="1DA8D8BC" wp14:editId="5F6AC7BE">
            <wp:extent cx="636270" cy="428625"/>
            <wp:effectExtent l="0" t="0" r="0" b="9525"/>
            <wp:docPr id="48" name="Picture 48" descr="https://upload.wikimedia.org/wikipedia/commons/thumb/2/26/Resistor%2C_Rheostat_%28variable_resistor%29%2C_and_Potentiometer_symbols.svg/235px-Resistor%2C_Rheostat_%28variable_resistor%29%2C_and_Potentiometer_symbol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2/26/Resistor%2C_Rheostat_%28variable_resistor%29%2C_and_Potentiometer_symbols.svg/235px-Resistor%2C_Rheostat_%28variable_resistor%29%2C_and_Potentiometer_symbols.svg.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935" r="70640" b="28571"/>
                    <a:stretch/>
                  </pic:blipFill>
                  <pic:spPr bwMode="auto">
                    <a:xfrm>
                      <a:off x="0" y="0"/>
                      <a:ext cx="636270" cy="428625"/>
                    </a:xfrm>
                    <a:prstGeom prst="rect">
                      <a:avLst/>
                    </a:prstGeom>
                    <a:noFill/>
                    <a:ln>
                      <a:noFill/>
                    </a:ln>
                    <a:extLst>
                      <a:ext uri="{53640926-AAD7-44D8-BBD7-CCE9431645EC}">
                        <a14:shadowObscured xmlns:a14="http://schemas.microsoft.com/office/drawing/2010/main"/>
                      </a:ext>
                    </a:extLst>
                  </pic:spPr>
                </pic:pic>
              </a:graphicData>
            </a:graphic>
          </wp:inline>
        </w:drawing>
      </w:r>
    </w:p>
    <w:p w14:paraId="37E12EF6" w14:textId="77777777" w:rsidR="003D23E2" w:rsidRPr="003D23E2" w:rsidRDefault="003D23E2" w:rsidP="003D23E2"/>
    <w:p w14:paraId="42C4064B" w14:textId="30B1BFE4" w:rsidR="00D058D9" w:rsidRDefault="004A367C" w:rsidP="004A367C">
      <w:pPr>
        <w:pStyle w:val="Heading3"/>
      </w:pPr>
      <w:r>
        <w:t>Variable resistors</w:t>
      </w:r>
    </w:p>
    <w:p w14:paraId="2E1B5DB4" w14:textId="53E95179" w:rsidR="00891E0C" w:rsidRDefault="00891E0C" w:rsidP="00891E0C">
      <w:r>
        <w:t>There are two values of variable resistors included</w:t>
      </w:r>
      <w:r w:rsidR="00C50DE0">
        <w:t xml:space="preserve"> in the kit, and 2 each of the two values for a total of 4. The 10K ohm ones have a 103 stamped on the side</w:t>
      </w:r>
      <w:r w:rsidR="004D4624">
        <w:t xml:space="preserve">, </w:t>
      </w:r>
      <w:r w:rsidR="00C50DE0">
        <w:t xml:space="preserve">which means the value is 10 with 3 </w:t>
      </w:r>
      <w:r w:rsidR="009C2F91">
        <w:t>zeroes</w:t>
      </w:r>
      <w:r w:rsidR="00C50DE0">
        <w:t xml:space="preserve"> after it, or </w:t>
      </w:r>
      <w:r w:rsidR="009C2F91">
        <w:t>10,000 ohms or 10</w:t>
      </w:r>
      <w:r w:rsidR="004D4624">
        <w:t>K</w:t>
      </w:r>
      <w:r w:rsidR="009C2F91">
        <w:t>).</w:t>
      </w:r>
    </w:p>
    <w:p w14:paraId="38E76068" w14:textId="0DECD491" w:rsidR="004D4624" w:rsidRDefault="009C2F91" w:rsidP="004D4624">
      <w:r>
        <w:t>The 1M ohm ones have 105 stamped on the bottom</w:t>
      </w:r>
      <w:r w:rsidR="004D4624">
        <w:t>, which means the value is 10 with 5 zeroes after it, or 1,000,000 ohms or 1M).</w:t>
      </w:r>
    </w:p>
    <w:p w14:paraId="523DBCE2" w14:textId="3AE0E7D4" w:rsidR="00D058D9" w:rsidRDefault="009D2C02" w:rsidP="00D058D9">
      <w:r>
        <w:t>You can also tell them apart as in most kits the 10K one has a longer shaft.</w:t>
      </w:r>
    </w:p>
    <w:p w14:paraId="17CBDAB3" w14:textId="244E3332" w:rsidR="006620C9" w:rsidRDefault="00763948" w:rsidP="00D058D9">
      <w:r>
        <w:t>The middle terminal is the “wiper” terminal or the one that moves to change the resista</w:t>
      </w:r>
      <w:r w:rsidR="00901480">
        <w:t>nce.</w:t>
      </w:r>
      <w:r w:rsidR="006620C9">
        <w:t xml:space="preserve"> This is </w:t>
      </w:r>
      <w:r w:rsidR="00130A39">
        <w:t>shown in the schematic symbol as the terminal with the arrow on it.</w:t>
      </w:r>
    </w:p>
    <w:p w14:paraId="03266B36" w14:textId="670EC3F4" w:rsidR="006620C9" w:rsidRDefault="006620C9" w:rsidP="00D058D9">
      <w:r>
        <w:rPr>
          <w:noProof/>
        </w:rPr>
        <w:drawing>
          <wp:inline distT="0" distB="0" distL="0" distR="0" wp14:anchorId="0E125565" wp14:editId="504A35D9">
            <wp:extent cx="676275" cy="428625"/>
            <wp:effectExtent l="0" t="0" r="9525" b="9525"/>
            <wp:docPr id="24" name="Picture 24" descr="https://upload.wikimedia.org/wikipedia/commons/thumb/2/26/Resistor%2C_Rheostat_%28variable_resistor%29%2C_and_Potentiometer_symbols.svg/235px-Resistor%2C_Rheostat_%28variable_resistor%29%2C_and_Potentiometer_symbol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2/26/Resistor%2C_Rheostat_%28variable_resistor%29%2C_and_Potentiometer_symbols.svg/235px-Resistor%2C_Rheostat_%28variable_resistor%29%2C_and_Potentiometer_symbols.svg.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69787" b="28571"/>
                    <a:stretch/>
                  </pic:blipFill>
                  <pic:spPr bwMode="auto">
                    <a:xfrm>
                      <a:off x="0" y="0"/>
                      <a:ext cx="676275" cy="428625"/>
                    </a:xfrm>
                    <a:prstGeom prst="rect">
                      <a:avLst/>
                    </a:prstGeom>
                    <a:noFill/>
                    <a:ln>
                      <a:noFill/>
                    </a:ln>
                    <a:extLst>
                      <a:ext uri="{53640926-AAD7-44D8-BBD7-CCE9431645EC}">
                        <a14:shadowObscured xmlns:a14="http://schemas.microsoft.com/office/drawing/2010/main"/>
                      </a:ext>
                    </a:extLst>
                  </pic:spPr>
                </pic:pic>
              </a:graphicData>
            </a:graphic>
          </wp:inline>
        </w:drawing>
      </w:r>
    </w:p>
    <w:p w14:paraId="3C8049B9" w14:textId="1B367A0F" w:rsidR="00130A39" w:rsidRDefault="00130A39" w:rsidP="00D058D9">
      <w:r>
        <w:t xml:space="preserve">The taper refers to the rate of change per </w:t>
      </w:r>
      <w:r w:rsidR="001732E1">
        <w:t xml:space="preserve">unit of rotation of the knob. Linear means exactly what it implies, the relationship is linear. Audio taper </w:t>
      </w:r>
      <w:r w:rsidR="00C841A6">
        <w:t>changes the value logarithmically which corresponds to the way we perceive loudness</w:t>
      </w:r>
      <w:r w:rsidR="007676FE">
        <w:t>, so audio taper pots are commonly used for volume controls.</w:t>
      </w:r>
    </w:p>
    <w:p w14:paraId="490F984A" w14:textId="77777777" w:rsidR="009D2C02" w:rsidRDefault="009D2C02" w:rsidP="00D058D9"/>
    <w:tbl>
      <w:tblPr>
        <w:tblStyle w:val="TableGrid"/>
        <w:tblW w:w="0" w:type="auto"/>
        <w:tblLook w:val="04A0" w:firstRow="1" w:lastRow="0" w:firstColumn="1" w:lastColumn="0" w:noHBand="0" w:noVBand="1"/>
      </w:tblPr>
      <w:tblGrid>
        <w:gridCol w:w="2337"/>
        <w:gridCol w:w="2337"/>
      </w:tblGrid>
      <w:tr w:rsidR="00891E0C" w14:paraId="4B8DD801" w14:textId="77777777" w:rsidTr="00205A7E">
        <w:tc>
          <w:tcPr>
            <w:tcW w:w="2337" w:type="dxa"/>
          </w:tcPr>
          <w:p w14:paraId="7F01FA8F" w14:textId="5C50C8DA" w:rsidR="00891E0C" w:rsidRDefault="00891E0C" w:rsidP="00A868DB">
            <w:r>
              <w:t>Pot, 10 K ohm, Audio taper</w:t>
            </w:r>
          </w:p>
          <w:p w14:paraId="131D7B0E" w14:textId="2D627008" w:rsidR="00891E0C" w:rsidRDefault="00891E0C" w:rsidP="00A868DB">
            <w:r>
              <w:rPr>
                <w:noProof/>
              </w:rPr>
              <w:drawing>
                <wp:inline distT="0" distB="0" distL="0" distR="0" wp14:anchorId="3470BFAB" wp14:editId="7420309A">
                  <wp:extent cx="990600" cy="151529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97714" cy="1526174"/>
                          </a:xfrm>
                          <a:prstGeom prst="rect">
                            <a:avLst/>
                          </a:prstGeom>
                        </pic:spPr>
                      </pic:pic>
                    </a:graphicData>
                  </a:graphic>
                </wp:inline>
              </w:drawing>
            </w:r>
          </w:p>
          <w:p w14:paraId="627C78BC" w14:textId="3D0C120E" w:rsidR="00891E0C" w:rsidRDefault="00891E0C" w:rsidP="00A868DB"/>
        </w:tc>
        <w:tc>
          <w:tcPr>
            <w:tcW w:w="2337" w:type="dxa"/>
          </w:tcPr>
          <w:p w14:paraId="6F5A93B6" w14:textId="77777777" w:rsidR="00891E0C" w:rsidRDefault="00891E0C" w:rsidP="00205A7E">
            <w:r>
              <w:t>Pot 1M ohm, Linear taper</w:t>
            </w:r>
          </w:p>
          <w:p w14:paraId="5C30A494" w14:textId="69E55C1B" w:rsidR="00891E0C" w:rsidRDefault="00891E0C" w:rsidP="00205A7E">
            <w:r>
              <w:rPr>
                <w:noProof/>
              </w:rPr>
              <w:drawing>
                <wp:inline distT="0" distB="0" distL="0" distR="0" wp14:anchorId="1F0B6CD9" wp14:editId="6EB84AC2">
                  <wp:extent cx="990600" cy="132678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6250" cy="1334356"/>
                          </a:xfrm>
                          <a:prstGeom prst="rect">
                            <a:avLst/>
                          </a:prstGeom>
                        </pic:spPr>
                      </pic:pic>
                    </a:graphicData>
                  </a:graphic>
                </wp:inline>
              </w:drawing>
            </w:r>
          </w:p>
        </w:tc>
      </w:tr>
    </w:tbl>
    <w:p w14:paraId="69364831" w14:textId="77777777" w:rsidR="00A868DB" w:rsidRDefault="00A868DB" w:rsidP="00D058D9"/>
    <w:p w14:paraId="45503F78" w14:textId="77777777" w:rsidR="004A367C" w:rsidRDefault="004A367C" w:rsidP="00D058D9"/>
    <w:p w14:paraId="5580FEA3" w14:textId="3D25085D" w:rsidR="00C121DC" w:rsidRPr="00C121DC" w:rsidRDefault="00C121DC" w:rsidP="00C121DC">
      <w:pPr>
        <w:pStyle w:val="Heading2"/>
      </w:pPr>
      <w:r>
        <w:t>Capacitors</w:t>
      </w:r>
    </w:p>
    <w:p w14:paraId="4A392607" w14:textId="37660064" w:rsidR="009D7F86" w:rsidRDefault="009D7F86" w:rsidP="00AA3143">
      <w:r>
        <w:lastRenderedPageBreak/>
        <w:t>Non-polarized capacitors can be installed in either orientation.</w:t>
      </w:r>
    </w:p>
    <w:p w14:paraId="5F29CB4D" w14:textId="5C117E9B" w:rsidR="009D7F86" w:rsidRDefault="009D7F86" w:rsidP="00AA3143">
      <w:r>
        <w:t>Polarized capacitors must be installed with the positive and negative terminals connected to specific places in the circuit.</w:t>
      </w:r>
    </w:p>
    <w:p w14:paraId="3E666418" w14:textId="03BECFDE" w:rsidR="00CA03CC" w:rsidRDefault="004A367C" w:rsidP="009D7F86">
      <w:pPr>
        <w:pStyle w:val="Heading3"/>
      </w:pPr>
      <w:r>
        <w:t>Non</w:t>
      </w:r>
      <w:r w:rsidR="00A35B49">
        <w:t>-polarized</w:t>
      </w:r>
    </w:p>
    <w:p w14:paraId="492F2733" w14:textId="61013058" w:rsidR="00A35B49" w:rsidRDefault="00FC3196" w:rsidP="00AA3143">
      <w:r>
        <w:t>The small blue ceramic capacitors are stamped with a value but are difficult to read.</w:t>
      </w:r>
      <w:r w:rsidR="00966CA4">
        <w:t xml:space="preserve"> There are </w:t>
      </w:r>
      <w:r w:rsidR="0021541C">
        <w:t>two typ</w:t>
      </w:r>
      <w:r w:rsidR="00101F1C">
        <w:t>e</w:t>
      </w:r>
      <w:r w:rsidR="0021541C">
        <w:t xml:space="preserve">s of 0.1 </w:t>
      </w:r>
      <w:proofErr w:type="spellStart"/>
      <w:r w:rsidR="0021541C">
        <w:t>uF</w:t>
      </w:r>
      <w:proofErr w:type="spellEnd"/>
      <w:r w:rsidR="0021541C">
        <w:t xml:space="preserve"> capacitors in the kit. One type is ceramic, the other is film (you can google to find out more). </w:t>
      </w:r>
      <w:r w:rsidR="007B1FED">
        <w:t xml:space="preserve">The 0.1 </w:t>
      </w:r>
      <w:proofErr w:type="spellStart"/>
      <w:r w:rsidR="007B1FED">
        <w:t>uF</w:t>
      </w:r>
      <w:proofErr w:type="spellEnd"/>
      <w:r w:rsidR="007B1FED">
        <w:t xml:space="preserve"> ceramic caps are meant for non-audio (i.e. not in the circuit path of audio signals) use. </w:t>
      </w:r>
      <w:proofErr w:type="gramStart"/>
      <w:r w:rsidR="007B1FED">
        <w:t>All of</w:t>
      </w:r>
      <w:proofErr w:type="gramEnd"/>
      <w:r w:rsidR="007B1FED">
        <w:t xml:space="preserve"> the other capacitors in the kit are OK for audio use.  OTOH if making a distortion circuit the 0.1 </w:t>
      </w:r>
      <w:proofErr w:type="spellStart"/>
      <w:r w:rsidR="007B1FED">
        <w:t>uF</w:t>
      </w:r>
      <w:proofErr w:type="spellEnd"/>
      <w:r w:rsidR="007B1FED">
        <w:t xml:space="preserve"> ceramic one will add to the effect slightly.</w:t>
      </w:r>
    </w:p>
    <w:p w14:paraId="3A071ACA" w14:textId="3ED0FD08" w:rsidR="00980A46" w:rsidRDefault="00980A46" w:rsidP="00AA3143">
      <w:r>
        <w:t>The numbers stamped on the small parts is the capacitance in pF</w:t>
      </w:r>
      <w:r w:rsidR="002D69B7">
        <w:t>, where the 3</w:t>
      </w:r>
      <w:r w:rsidR="002D69B7" w:rsidRPr="002D69B7">
        <w:rPr>
          <w:vertAlign w:val="superscript"/>
        </w:rPr>
        <w:t>rd</w:t>
      </w:r>
      <w:r w:rsidR="002D69B7">
        <w:t xml:space="preserve"> digit tells you how many zeroes to add.</w:t>
      </w:r>
      <w:r w:rsidR="005E5402">
        <w:t xml:space="preserve"> The symbol for a </w:t>
      </w:r>
      <w:proofErr w:type="spellStart"/>
      <w:proofErr w:type="gramStart"/>
      <w:r w:rsidR="005E5402">
        <w:t>non polarized</w:t>
      </w:r>
      <w:proofErr w:type="spellEnd"/>
      <w:proofErr w:type="gramEnd"/>
      <w:r w:rsidR="005E5402">
        <w:t xml:space="preserve"> cap has two parallel lines.</w:t>
      </w:r>
    </w:p>
    <w:p w14:paraId="7AE77DF1" w14:textId="284609E2" w:rsidR="005E5402" w:rsidRDefault="005E5402" w:rsidP="00AA3143">
      <w:r>
        <w:rPr>
          <w:noProof/>
        </w:rPr>
        <w:drawing>
          <wp:inline distT="0" distB="0" distL="0" distR="0" wp14:anchorId="369AF12F" wp14:editId="0A743C9D">
            <wp:extent cx="1143000" cy="1047750"/>
            <wp:effectExtent l="0" t="0" r="0" b="0"/>
            <wp:docPr id="56" name="Picture 56" descr="https://upload.wikimedia.org/wikipedia/commons/thumb/8/89/Capacitor_Symbol.svg/120px-Capacitor_Symbo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8/89/Capacitor_Symbol.svg/120px-Capacitor_Symbol.sv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43000" cy="1047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37"/>
        <w:gridCol w:w="2337"/>
        <w:gridCol w:w="2338"/>
      </w:tblGrid>
      <w:tr w:rsidR="00674735" w14:paraId="1FA7186D" w14:textId="77777777" w:rsidTr="00205A7E">
        <w:tc>
          <w:tcPr>
            <w:tcW w:w="2337" w:type="dxa"/>
          </w:tcPr>
          <w:p w14:paraId="6A491E78" w14:textId="3628E4D3" w:rsidR="00BC26AC" w:rsidRDefault="00BC26AC" w:rsidP="00EB46DA">
            <w:pPr>
              <w:pStyle w:val="partstable"/>
            </w:pPr>
            <w:r>
              <w:rPr>
                <w:noProof/>
              </w:rPr>
              <w:drawing>
                <wp:inline distT="0" distB="0" distL="0" distR="0" wp14:anchorId="59DF4419" wp14:editId="65445DEE">
                  <wp:extent cx="1203894" cy="140708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3894" cy="1407083"/>
                          </a:xfrm>
                          <a:prstGeom prst="rect">
                            <a:avLst/>
                          </a:prstGeom>
                        </pic:spPr>
                      </pic:pic>
                    </a:graphicData>
                  </a:graphic>
                </wp:inline>
              </w:drawing>
            </w:r>
          </w:p>
          <w:p w14:paraId="5C290821" w14:textId="77777777" w:rsidR="00674735" w:rsidRDefault="00674735" w:rsidP="00EB46DA">
            <w:pPr>
              <w:pStyle w:val="partstable"/>
            </w:pPr>
            <w:r>
              <w:t>100 pF</w:t>
            </w:r>
          </w:p>
          <w:p w14:paraId="659CDEB9" w14:textId="4E227334" w:rsidR="00BC26AC" w:rsidRDefault="00BC26AC" w:rsidP="00EB46DA">
            <w:pPr>
              <w:pStyle w:val="partstable"/>
            </w:pPr>
            <w:r>
              <w:t>Marked with 101</w:t>
            </w:r>
          </w:p>
        </w:tc>
        <w:tc>
          <w:tcPr>
            <w:tcW w:w="2337" w:type="dxa"/>
          </w:tcPr>
          <w:p w14:paraId="3EEB3855" w14:textId="77777777" w:rsidR="00E92A45" w:rsidRDefault="00E92A45" w:rsidP="00205A7E">
            <w:r>
              <w:rPr>
                <w:noProof/>
              </w:rPr>
              <w:drawing>
                <wp:inline distT="0" distB="0" distL="0" distR="0" wp14:anchorId="5EEDFAAC" wp14:editId="6AB694A3">
                  <wp:extent cx="1015945" cy="119373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15945" cy="1193735"/>
                          </a:xfrm>
                          <a:prstGeom prst="rect">
                            <a:avLst/>
                          </a:prstGeom>
                        </pic:spPr>
                      </pic:pic>
                    </a:graphicData>
                  </a:graphic>
                </wp:inline>
              </w:drawing>
            </w:r>
          </w:p>
          <w:p w14:paraId="1418790A" w14:textId="77777777" w:rsidR="00674735" w:rsidRDefault="00674735" w:rsidP="00205A7E">
            <w:r>
              <w:t>470 pF</w:t>
            </w:r>
          </w:p>
          <w:p w14:paraId="4E195A8A" w14:textId="67D19019" w:rsidR="00E92A45" w:rsidRDefault="00E92A45" w:rsidP="00205A7E">
            <w:r>
              <w:t>Marked with 471</w:t>
            </w:r>
          </w:p>
        </w:tc>
        <w:tc>
          <w:tcPr>
            <w:tcW w:w="2338" w:type="dxa"/>
          </w:tcPr>
          <w:p w14:paraId="406F384C" w14:textId="77777777" w:rsidR="00921138" w:rsidRDefault="00921138" w:rsidP="00205A7E">
            <w:r>
              <w:rPr>
                <w:noProof/>
              </w:rPr>
              <w:drawing>
                <wp:inline distT="0" distB="0" distL="0" distR="0" wp14:anchorId="35FE34CE" wp14:editId="2454DBD5">
                  <wp:extent cx="1340853" cy="1295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brightnessContrast bright="20000"/>
                                    </a14:imgEffect>
                                  </a14:imgLayer>
                                </a14:imgProps>
                              </a:ext>
                            </a:extLst>
                          </a:blip>
                          <a:stretch>
                            <a:fillRect/>
                          </a:stretch>
                        </pic:blipFill>
                        <pic:spPr>
                          <a:xfrm>
                            <a:off x="0" y="0"/>
                            <a:ext cx="1350658" cy="1304872"/>
                          </a:xfrm>
                          <a:prstGeom prst="rect">
                            <a:avLst/>
                          </a:prstGeom>
                        </pic:spPr>
                      </pic:pic>
                    </a:graphicData>
                  </a:graphic>
                </wp:inline>
              </w:drawing>
            </w:r>
          </w:p>
          <w:p w14:paraId="3EA39112" w14:textId="62B7CE38" w:rsidR="00674735" w:rsidRDefault="00215A09" w:rsidP="00205A7E">
            <w:r>
              <w:t xml:space="preserve">1 </w:t>
            </w:r>
            <w:proofErr w:type="spellStart"/>
            <w:r>
              <w:t>nF</w:t>
            </w:r>
            <w:proofErr w:type="spellEnd"/>
            <w:r>
              <w:t xml:space="preserve"> (1000 pF)</w:t>
            </w:r>
          </w:p>
          <w:p w14:paraId="3DB33939" w14:textId="3E9C9463" w:rsidR="00BC26AC" w:rsidRDefault="00BC26AC" w:rsidP="00205A7E"/>
        </w:tc>
      </w:tr>
      <w:tr w:rsidR="004C5105" w14:paraId="4E108D33" w14:textId="77777777" w:rsidTr="00205A7E">
        <w:tc>
          <w:tcPr>
            <w:tcW w:w="2337" w:type="dxa"/>
          </w:tcPr>
          <w:p w14:paraId="7894DDF5" w14:textId="57C12820" w:rsidR="009B3E29" w:rsidRDefault="009B3E29" w:rsidP="00205A7E">
            <w:r>
              <w:rPr>
                <w:noProof/>
              </w:rPr>
              <w:drawing>
                <wp:inline distT="0" distB="0" distL="0" distR="0" wp14:anchorId="61E1ABCC" wp14:editId="5EE6CFDD">
                  <wp:extent cx="885767" cy="1247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brightnessContrast bright="15000"/>
                                    </a14:imgEffect>
                                  </a14:imgLayer>
                                </a14:imgProps>
                              </a:ext>
                            </a:extLst>
                          </a:blip>
                          <a:srcRect b="16347"/>
                          <a:stretch/>
                        </pic:blipFill>
                        <pic:spPr bwMode="auto">
                          <a:xfrm>
                            <a:off x="0" y="0"/>
                            <a:ext cx="888107" cy="1251071"/>
                          </a:xfrm>
                          <a:prstGeom prst="rect">
                            <a:avLst/>
                          </a:prstGeom>
                          <a:ln>
                            <a:noFill/>
                          </a:ln>
                          <a:extLst>
                            <a:ext uri="{53640926-AAD7-44D8-BBD7-CCE9431645EC}">
                              <a14:shadowObscured xmlns:a14="http://schemas.microsoft.com/office/drawing/2010/main"/>
                            </a:ext>
                          </a:extLst>
                        </pic:spPr>
                      </pic:pic>
                    </a:graphicData>
                  </a:graphic>
                </wp:inline>
              </w:drawing>
            </w:r>
          </w:p>
          <w:p w14:paraId="47E71B7A" w14:textId="77777777" w:rsidR="004C5105" w:rsidRDefault="00215A09" w:rsidP="005319AA">
            <w:pPr>
              <w:pStyle w:val="partstable"/>
            </w:pPr>
            <w:r>
              <w:t>4</w:t>
            </w:r>
            <w:bookmarkStart w:id="0" w:name="_GoBack"/>
            <w:bookmarkEnd w:id="0"/>
            <w:r>
              <w:t xml:space="preserve">.7 </w:t>
            </w:r>
            <w:proofErr w:type="spellStart"/>
            <w:r>
              <w:t>nF</w:t>
            </w:r>
            <w:proofErr w:type="spellEnd"/>
            <w:r>
              <w:t xml:space="preserve"> (4,700 pF)</w:t>
            </w:r>
          </w:p>
          <w:p w14:paraId="1293096B" w14:textId="58A781AC" w:rsidR="009B3E29" w:rsidRDefault="00FF2C7E" w:rsidP="00205A7E">
            <w:r>
              <w:t>Marked with 472</w:t>
            </w:r>
            <w:r w:rsidR="00980A46">
              <w:t>.</w:t>
            </w:r>
          </w:p>
        </w:tc>
        <w:tc>
          <w:tcPr>
            <w:tcW w:w="2337" w:type="dxa"/>
          </w:tcPr>
          <w:p w14:paraId="62130B57" w14:textId="4FF5589D" w:rsidR="009A4E7A" w:rsidRDefault="009A4E7A" w:rsidP="00205A7E">
            <w:r>
              <w:rPr>
                <w:noProof/>
              </w:rPr>
              <w:drawing>
                <wp:inline distT="0" distB="0" distL="0" distR="0" wp14:anchorId="12554D6A" wp14:editId="36B41096">
                  <wp:extent cx="942975" cy="1406859"/>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brightnessContrast bright="15000"/>
                                    </a14:imgEffect>
                                  </a14:imgLayer>
                                </a14:imgProps>
                              </a:ext>
                            </a:extLst>
                          </a:blip>
                          <a:stretch>
                            <a:fillRect/>
                          </a:stretch>
                        </pic:blipFill>
                        <pic:spPr>
                          <a:xfrm>
                            <a:off x="0" y="0"/>
                            <a:ext cx="947915" cy="1414230"/>
                          </a:xfrm>
                          <a:prstGeom prst="rect">
                            <a:avLst/>
                          </a:prstGeom>
                        </pic:spPr>
                      </pic:pic>
                    </a:graphicData>
                  </a:graphic>
                </wp:inline>
              </w:drawing>
            </w:r>
          </w:p>
          <w:p w14:paraId="086CF464" w14:textId="77777777" w:rsidR="004C5105" w:rsidRDefault="00215A09" w:rsidP="00205A7E">
            <w:r>
              <w:t xml:space="preserve">22 </w:t>
            </w:r>
            <w:proofErr w:type="spellStart"/>
            <w:r>
              <w:t>nF</w:t>
            </w:r>
            <w:proofErr w:type="spellEnd"/>
            <w:r>
              <w:t xml:space="preserve"> (22,000 pF)</w:t>
            </w:r>
          </w:p>
          <w:p w14:paraId="2DDD143B" w14:textId="38F67BF2" w:rsidR="009A4E7A" w:rsidRDefault="009A4E7A" w:rsidP="00205A7E">
            <w:r>
              <w:t>Marked with 223</w:t>
            </w:r>
          </w:p>
        </w:tc>
        <w:tc>
          <w:tcPr>
            <w:tcW w:w="2338" w:type="dxa"/>
          </w:tcPr>
          <w:p w14:paraId="5CA75799" w14:textId="77777777" w:rsidR="004C43C6" w:rsidRDefault="004C43C6" w:rsidP="00205A7E">
            <w:r>
              <w:rPr>
                <w:noProof/>
              </w:rPr>
              <w:drawing>
                <wp:inline distT="0" distB="0" distL="0" distR="0" wp14:anchorId="318704AA" wp14:editId="05CBE2C2">
                  <wp:extent cx="1152342" cy="14065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BEBA8EAE-BF5A-486C-A8C5-ECC9F3942E4B}">
                                <a14:imgProps xmlns:a14="http://schemas.microsoft.com/office/drawing/2010/main">
                                  <a14:imgLayer r:embed="rId63">
                                    <a14:imgEffect>
                                      <a14:brightnessContrast bright="15000"/>
                                    </a14:imgEffect>
                                  </a14:imgLayer>
                                </a14:imgProps>
                              </a:ext>
                            </a:extLst>
                          </a:blip>
                          <a:srcRect b="13914"/>
                          <a:stretch/>
                        </pic:blipFill>
                        <pic:spPr bwMode="auto">
                          <a:xfrm>
                            <a:off x="0" y="0"/>
                            <a:ext cx="1157095" cy="1412326"/>
                          </a:xfrm>
                          <a:prstGeom prst="rect">
                            <a:avLst/>
                          </a:prstGeom>
                          <a:ln>
                            <a:noFill/>
                          </a:ln>
                          <a:extLst>
                            <a:ext uri="{53640926-AAD7-44D8-BBD7-CCE9431645EC}">
                              <a14:shadowObscured xmlns:a14="http://schemas.microsoft.com/office/drawing/2010/main"/>
                            </a:ext>
                          </a:extLst>
                        </pic:spPr>
                      </pic:pic>
                    </a:graphicData>
                  </a:graphic>
                </wp:inline>
              </w:drawing>
            </w:r>
          </w:p>
          <w:p w14:paraId="7D6F366F" w14:textId="77777777" w:rsidR="004C5105" w:rsidRDefault="00BF4047" w:rsidP="00205A7E">
            <w:r>
              <w:t xml:space="preserve">47 </w:t>
            </w:r>
            <w:proofErr w:type="spellStart"/>
            <w:r>
              <w:t>nF</w:t>
            </w:r>
            <w:proofErr w:type="spellEnd"/>
            <w:r>
              <w:t xml:space="preserve"> (47,000 pF)</w:t>
            </w:r>
          </w:p>
          <w:p w14:paraId="155DE46B" w14:textId="1CB3D021" w:rsidR="004C43C6" w:rsidRDefault="004C43C6" w:rsidP="00205A7E">
            <w:r>
              <w:t>Marked with 473</w:t>
            </w:r>
          </w:p>
        </w:tc>
      </w:tr>
      <w:tr w:rsidR="004A367C" w14:paraId="538EEC88" w14:textId="77777777" w:rsidTr="00205A7E">
        <w:tc>
          <w:tcPr>
            <w:tcW w:w="2337" w:type="dxa"/>
          </w:tcPr>
          <w:p w14:paraId="6FEA9827" w14:textId="3CCFBB7A" w:rsidR="004A367C" w:rsidRDefault="0063720C" w:rsidP="00205A7E">
            <w:r>
              <w:rPr>
                <w:noProof/>
              </w:rPr>
              <w:lastRenderedPageBreak/>
              <w:drawing>
                <wp:inline distT="0" distB="0" distL="0" distR="0" wp14:anchorId="08581882" wp14:editId="71B82742">
                  <wp:extent cx="1046423" cy="125977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brightnessContrast bright="15000"/>
                                    </a14:imgEffect>
                                  </a14:imgLayer>
                                </a14:imgProps>
                              </a:ext>
                            </a:extLst>
                          </a:blip>
                          <a:stretch>
                            <a:fillRect/>
                          </a:stretch>
                        </pic:blipFill>
                        <pic:spPr>
                          <a:xfrm>
                            <a:off x="0" y="0"/>
                            <a:ext cx="1046423" cy="1259771"/>
                          </a:xfrm>
                          <a:prstGeom prst="rect">
                            <a:avLst/>
                          </a:prstGeom>
                        </pic:spPr>
                      </pic:pic>
                    </a:graphicData>
                  </a:graphic>
                </wp:inline>
              </w:drawing>
            </w:r>
          </w:p>
          <w:p w14:paraId="2D756F41" w14:textId="07570A74" w:rsidR="00DA3CC8" w:rsidRDefault="00C86BCE" w:rsidP="00440888">
            <w:pPr>
              <w:pStyle w:val="ListParagraph"/>
              <w:numPr>
                <w:ilvl w:val="1"/>
                <w:numId w:val="25"/>
              </w:numPr>
            </w:pPr>
            <w:proofErr w:type="spellStart"/>
            <w:proofErr w:type="gramStart"/>
            <w:r>
              <w:t>uF</w:t>
            </w:r>
            <w:proofErr w:type="spellEnd"/>
            <w:r>
              <w:t xml:space="preserve"> </w:t>
            </w:r>
            <w:r w:rsidR="003B142C">
              <w:t xml:space="preserve"> (</w:t>
            </w:r>
            <w:proofErr w:type="gramEnd"/>
            <w:r w:rsidR="003B142C">
              <w:t xml:space="preserve">100 </w:t>
            </w:r>
            <w:proofErr w:type="spellStart"/>
            <w:r w:rsidR="003B142C">
              <w:t>nF</w:t>
            </w:r>
            <w:proofErr w:type="spellEnd"/>
            <w:r w:rsidR="003B142C">
              <w:t xml:space="preserve">) </w:t>
            </w:r>
          </w:p>
          <w:p w14:paraId="3138B84B" w14:textId="6779DA6C" w:rsidR="00440888" w:rsidRDefault="00440888" w:rsidP="00440888">
            <w:r>
              <w:t>Marked with 104</w:t>
            </w:r>
          </w:p>
          <w:p w14:paraId="056BE2A4" w14:textId="676BCBC7" w:rsidR="00440888" w:rsidRDefault="00440888" w:rsidP="00440888">
            <w:pPr>
              <w:pStyle w:val="ListParagraph"/>
              <w:ind w:left="360"/>
            </w:pPr>
          </w:p>
        </w:tc>
        <w:tc>
          <w:tcPr>
            <w:tcW w:w="2337" w:type="dxa"/>
          </w:tcPr>
          <w:p w14:paraId="14B74D6B" w14:textId="3BCFAB6F" w:rsidR="004A367C" w:rsidRDefault="00314004" w:rsidP="00205A7E">
            <w:r>
              <w:rPr>
                <w:noProof/>
              </w:rPr>
              <w:drawing>
                <wp:inline distT="0" distB="0" distL="0" distR="0" wp14:anchorId="28F0A2A8" wp14:editId="28596E7E">
                  <wp:extent cx="1247775" cy="13006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brightnessContrast bright="15000"/>
                                    </a14:imgEffect>
                                  </a14:imgLayer>
                                </a14:imgProps>
                              </a:ext>
                            </a:extLst>
                          </a:blip>
                          <a:stretch>
                            <a:fillRect/>
                          </a:stretch>
                        </pic:blipFill>
                        <pic:spPr>
                          <a:xfrm>
                            <a:off x="0" y="0"/>
                            <a:ext cx="1254251" cy="1307398"/>
                          </a:xfrm>
                          <a:prstGeom prst="rect">
                            <a:avLst/>
                          </a:prstGeom>
                        </pic:spPr>
                      </pic:pic>
                    </a:graphicData>
                  </a:graphic>
                </wp:inline>
              </w:drawing>
            </w:r>
          </w:p>
          <w:p w14:paraId="035F2288" w14:textId="5709029E" w:rsidR="003B142C" w:rsidRDefault="003B142C" w:rsidP="00205A7E">
            <w:r>
              <w:t xml:space="preserve">0.1 </w:t>
            </w:r>
            <w:proofErr w:type="spellStart"/>
            <w:r>
              <w:t>uF</w:t>
            </w:r>
            <w:proofErr w:type="spellEnd"/>
            <w:r>
              <w:t xml:space="preserve"> (100 </w:t>
            </w:r>
            <w:proofErr w:type="spellStart"/>
            <w:r>
              <w:t>nF</w:t>
            </w:r>
            <w:proofErr w:type="spellEnd"/>
            <w:r>
              <w:t>) film</w:t>
            </w:r>
          </w:p>
        </w:tc>
        <w:tc>
          <w:tcPr>
            <w:tcW w:w="2338" w:type="dxa"/>
          </w:tcPr>
          <w:p w14:paraId="16AE841F" w14:textId="77777777" w:rsidR="004A367C" w:rsidRDefault="004E6564" w:rsidP="00205A7E">
            <w:r>
              <w:rPr>
                <w:noProof/>
              </w:rPr>
              <w:drawing>
                <wp:inline distT="0" distB="0" distL="0" distR="0" wp14:anchorId="60858FB0" wp14:editId="71DE99F8">
                  <wp:extent cx="800100" cy="109557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brightnessContrast bright="15000"/>
                                    </a14:imgEffect>
                                  </a14:imgLayer>
                                </a14:imgProps>
                              </a:ext>
                            </a:extLst>
                          </a:blip>
                          <a:stretch>
                            <a:fillRect/>
                          </a:stretch>
                        </pic:blipFill>
                        <pic:spPr>
                          <a:xfrm rot="10800000">
                            <a:off x="0" y="0"/>
                            <a:ext cx="803385" cy="1100071"/>
                          </a:xfrm>
                          <a:prstGeom prst="rect">
                            <a:avLst/>
                          </a:prstGeom>
                        </pic:spPr>
                      </pic:pic>
                    </a:graphicData>
                  </a:graphic>
                </wp:inline>
              </w:drawing>
            </w:r>
          </w:p>
          <w:p w14:paraId="11F855CD" w14:textId="1687FB65" w:rsidR="00F95F85" w:rsidRDefault="00F95F85" w:rsidP="00205A7E">
            <w:r>
              <w:t xml:space="preserve">0.47 </w:t>
            </w:r>
            <w:proofErr w:type="spellStart"/>
            <w:r>
              <w:t>uF</w:t>
            </w:r>
            <w:proofErr w:type="spellEnd"/>
            <w:r>
              <w:t xml:space="preserve"> (470 </w:t>
            </w:r>
            <w:proofErr w:type="spellStart"/>
            <w:r>
              <w:t>nF</w:t>
            </w:r>
            <w:proofErr w:type="spellEnd"/>
            <w:r>
              <w:t>)</w:t>
            </w:r>
            <w:r w:rsidR="003B142C">
              <w:t xml:space="preserve"> Film</w:t>
            </w:r>
          </w:p>
          <w:p w14:paraId="470CDD34" w14:textId="7194C278" w:rsidR="00F95F85" w:rsidRDefault="00F95F85" w:rsidP="00205A7E">
            <w:r>
              <w:t>Marked with u47</w:t>
            </w:r>
          </w:p>
        </w:tc>
      </w:tr>
    </w:tbl>
    <w:p w14:paraId="28171C73" w14:textId="30FFAEB0" w:rsidR="004A367C" w:rsidRDefault="004A367C" w:rsidP="00AA3143"/>
    <w:p w14:paraId="5BDD63A3" w14:textId="1250A3DF" w:rsidR="00A35B49" w:rsidRDefault="00A35B49" w:rsidP="009D7F86">
      <w:pPr>
        <w:pStyle w:val="Heading3"/>
      </w:pPr>
      <w:r>
        <w:t>Polarized</w:t>
      </w:r>
    </w:p>
    <w:p w14:paraId="3AAB539D" w14:textId="782A7928" w:rsidR="009D7F86" w:rsidRDefault="009A17E8" w:rsidP="009D7F86">
      <w:r>
        <w:t xml:space="preserve">Polarized capacitors have a stripe indicating the negative </w:t>
      </w:r>
      <w:r w:rsidR="00EB46DA">
        <w:t xml:space="preserve">(-) </w:t>
      </w:r>
      <w:r>
        <w:t>side. They are large enough that the values are imprinted on the case.</w:t>
      </w:r>
    </w:p>
    <w:p w14:paraId="7F5D3588" w14:textId="6048A678" w:rsidR="00EB46DA" w:rsidRDefault="00EB46DA" w:rsidP="009D7F86">
      <w:r>
        <w:t>The schematic symbol for a polarized capacitor has a marking on the positive (+) side. Note this is opposite the marking on the case.</w:t>
      </w:r>
    </w:p>
    <w:p w14:paraId="2A86487B" w14:textId="1D681E94" w:rsidR="00EB46DA" w:rsidRPr="009D7F86" w:rsidRDefault="00EB46DA" w:rsidP="009D7F86">
      <w:r>
        <w:rPr>
          <w:noProof/>
        </w:rPr>
        <w:drawing>
          <wp:inline distT="0" distB="0" distL="0" distR="0" wp14:anchorId="775443A0" wp14:editId="7D861F35">
            <wp:extent cx="1143000" cy="1047750"/>
            <wp:effectExtent l="0" t="0" r="0" b="0"/>
            <wp:docPr id="57" name="Picture 57" descr="https://upload.wikimedia.org/wikipedia/commons/thumb/7/7c/Polarized_capacitor_symbol.svg/120px-Polarized_capacitor_symbo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7/7c/Polarized_capacitor_symbol.svg/120px-Polarized_capacitor_symbol.sv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43000" cy="1047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37"/>
        <w:gridCol w:w="2337"/>
        <w:gridCol w:w="2338"/>
      </w:tblGrid>
      <w:tr w:rsidR="00A35B49" w14:paraId="44B51678" w14:textId="77777777" w:rsidTr="00205A7E">
        <w:tc>
          <w:tcPr>
            <w:tcW w:w="2337" w:type="dxa"/>
          </w:tcPr>
          <w:p w14:paraId="036B840C" w14:textId="2C4906BD" w:rsidR="008228F7" w:rsidRDefault="008228F7" w:rsidP="00E2310F">
            <w:r>
              <w:rPr>
                <w:noProof/>
              </w:rPr>
              <w:drawing>
                <wp:inline distT="0" distB="0" distL="0" distR="0" wp14:anchorId="089440BA" wp14:editId="5D0AAA11">
                  <wp:extent cx="1285875" cy="175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bright="15000"/>
                                    </a14:imgEffect>
                                  </a14:imgLayer>
                                </a14:imgProps>
                              </a:ext>
                            </a:extLst>
                          </a:blip>
                          <a:stretch>
                            <a:fillRect/>
                          </a:stretch>
                        </pic:blipFill>
                        <pic:spPr>
                          <a:xfrm>
                            <a:off x="0" y="0"/>
                            <a:ext cx="1289393" cy="1759543"/>
                          </a:xfrm>
                          <a:prstGeom prst="rect">
                            <a:avLst/>
                          </a:prstGeom>
                        </pic:spPr>
                      </pic:pic>
                    </a:graphicData>
                  </a:graphic>
                </wp:inline>
              </w:drawing>
            </w:r>
          </w:p>
          <w:p w14:paraId="7048C2DE" w14:textId="7E544F1A" w:rsidR="00A35B49" w:rsidRDefault="00782B3F" w:rsidP="00E2310F">
            <w:r>
              <w:t xml:space="preserve">2.2 </w:t>
            </w:r>
            <w:proofErr w:type="spellStart"/>
            <w:r>
              <w:t>uF</w:t>
            </w:r>
            <w:proofErr w:type="spellEnd"/>
            <w:r>
              <w:t xml:space="preserve"> (2,200 </w:t>
            </w:r>
            <w:proofErr w:type="spellStart"/>
            <w:r>
              <w:t>nF</w:t>
            </w:r>
            <w:proofErr w:type="spellEnd"/>
            <w:r>
              <w:t>)</w:t>
            </w:r>
          </w:p>
        </w:tc>
        <w:tc>
          <w:tcPr>
            <w:tcW w:w="2337" w:type="dxa"/>
          </w:tcPr>
          <w:p w14:paraId="3A717CDC" w14:textId="45E74C67" w:rsidR="002A7B48" w:rsidRDefault="002A7B48" w:rsidP="00205A7E">
            <w:r>
              <w:rPr>
                <w:noProof/>
              </w:rPr>
              <w:drawing>
                <wp:inline distT="0" distB="0" distL="0" distR="0" wp14:anchorId="556AF0F2" wp14:editId="36FA50B2">
                  <wp:extent cx="1000125" cy="176657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brightnessContrast bright="15000"/>
                                    </a14:imgEffect>
                                  </a14:imgLayer>
                                </a14:imgProps>
                              </a:ext>
                            </a:extLst>
                          </a:blip>
                          <a:stretch>
                            <a:fillRect/>
                          </a:stretch>
                        </pic:blipFill>
                        <pic:spPr>
                          <a:xfrm>
                            <a:off x="0" y="0"/>
                            <a:ext cx="1008698" cy="1781719"/>
                          </a:xfrm>
                          <a:prstGeom prst="rect">
                            <a:avLst/>
                          </a:prstGeom>
                        </pic:spPr>
                      </pic:pic>
                    </a:graphicData>
                  </a:graphic>
                </wp:inline>
              </w:drawing>
            </w:r>
          </w:p>
          <w:p w14:paraId="75DEF4D7" w14:textId="42E3DBBB" w:rsidR="00A35B49" w:rsidRDefault="00782B3F" w:rsidP="00205A7E">
            <w:r>
              <w:t>22</w:t>
            </w:r>
            <w:r w:rsidR="008D538E">
              <w:t xml:space="preserve"> </w:t>
            </w:r>
            <w:proofErr w:type="spellStart"/>
            <w:r w:rsidR="008D538E">
              <w:t>uF</w:t>
            </w:r>
            <w:proofErr w:type="spellEnd"/>
            <w:r w:rsidR="008D538E">
              <w:t xml:space="preserve"> (22,000 </w:t>
            </w:r>
            <w:proofErr w:type="spellStart"/>
            <w:r w:rsidR="008D538E">
              <w:t>nF</w:t>
            </w:r>
            <w:proofErr w:type="spellEnd"/>
            <w:r w:rsidR="008D538E">
              <w:t>)</w:t>
            </w:r>
          </w:p>
        </w:tc>
        <w:tc>
          <w:tcPr>
            <w:tcW w:w="2338" w:type="dxa"/>
          </w:tcPr>
          <w:p w14:paraId="765B475F" w14:textId="20DC582A" w:rsidR="00C32ED4" w:rsidRDefault="00C32ED4" w:rsidP="00205A7E">
            <w:r>
              <w:rPr>
                <w:noProof/>
              </w:rPr>
              <w:drawing>
                <wp:inline distT="0" distB="0" distL="0" distR="0" wp14:anchorId="402F1887" wp14:editId="2816CCFA">
                  <wp:extent cx="1095375" cy="178675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brightnessContrast bright="15000"/>
                                    </a14:imgEffect>
                                  </a14:imgLayer>
                                </a14:imgProps>
                              </a:ext>
                            </a:extLst>
                          </a:blip>
                          <a:stretch>
                            <a:fillRect/>
                          </a:stretch>
                        </pic:blipFill>
                        <pic:spPr>
                          <a:xfrm>
                            <a:off x="0" y="0"/>
                            <a:ext cx="1097611" cy="1790399"/>
                          </a:xfrm>
                          <a:prstGeom prst="rect">
                            <a:avLst/>
                          </a:prstGeom>
                        </pic:spPr>
                      </pic:pic>
                    </a:graphicData>
                  </a:graphic>
                </wp:inline>
              </w:drawing>
            </w:r>
          </w:p>
          <w:p w14:paraId="13AF3C9D" w14:textId="445119E5" w:rsidR="00A35B49" w:rsidRDefault="008D538E" w:rsidP="00205A7E">
            <w:r>
              <w:t xml:space="preserve">220 </w:t>
            </w:r>
            <w:proofErr w:type="spellStart"/>
            <w:r>
              <w:t>uF</w:t>
            </w:r>
            <w:proofErr w:type="spellEnd"/>
            <w:r>
              <w:t xml:space="preserve"> (220,000 </w:t>
            </w:r>
            <w:proofErr w:type="spellStart"/>
            <w:r>
              <w:t>nF</w:t>
            </w:r>
            <w:proofErr w:type="spellEnd"/>
            <w:r>
              <w:t>)</w:t>
            </w:r>
          </w:p>
        </w:tc>
      </w:tr>
    </w:tbl>
    <w:p w14:paraId="2E2774B8" w14:textId="77777777" w:rsidR="00A35B49" w:rsidRDefault="00A35B49" w:rsidP="00AA3143"/>
    <w:p w14:paraId="35170B80" w14:textId="08F9A50F" w:rsidR="004A367C" w:rsidRDefault="00101F1C" w:rsidP="00AA3143">
      <w:r>
        <w:t>T</w:t>
      </w:r>
      <w:r w:rsidR="002A7B48">
        <w:t xml:space="preserve">hey look very similar (don’t count on the 2.2uF </w:t>
      </w:r>
      <w:proofErr w:type="gramStart"/>
      <w:r w:rsidR="002A7B48">
        <w:t>actually being</w:t>
      </w:r>
      <w:proofErr w:type="gramEnd"/>
      <w:r w:rsidR="002A7B48">
        <w:t xml:space="preserve"> red in your kit) and you must therefor check the value printed on the case.</w:t>
      </w:r>
    </w:p>
    <w:p w14:paraId="2D9B451E" w14:textId="77777777" w:rsidR="002A7B48" w:rsidRDefault="002A7B48" w:rsidP="00AA3143"/>
    <w:p w14:paraId="41F5CAAE" w14:textId="59B39150" w:rsidR="00F76E67" w:rsidRDefault="00C121DC" w:rsidP="00F76E67">
      <w:pPr>
        <w:pStyle w:val="Heading2"/>
      </w:pPr>
      <w:r>
        <w:t>DIODES</w:t>
      </w:r>
    </w:p>
    <w:p w14:paraId="35FFD65B" w14:textId="6C668B9A" w:rsidR="00856198" w:rsidRDefault="00856198" w:rsidP="009D7F86">
      <w:r>
        <w:t xml:space="preserve">The part number for the axial </w:t>
      </w:r>
      <w:r w:rsidR="002A7B48">
        <w:t>diodes</w:t>
      </w:r>
      <w:r>
        <w:t xml:space="preserve"> does not indicate any intrinsic property of the device.</w:t>
      </w:r>
    </w:p>
    <w:p w14:paraId="58DA9DC0" w14:textId="0F406F70" w:rsidR="009D7F86" w:rsidRDefault="00EB46DA" w:rsidP="009D7F86">
      <w:r>
        <w:t>Diodes have a band that indicates the cathode.</w:t>
      </w:r>
    </w:p>
    <w:p w14:paraId="6B702EFC" w14:textId="27DF91AB" w:rsidR="000D7002" w:rsidRDefault="000D7002" w:rsidP="009D7F86">
      <w:r>
        <w:rPr>
          <w:noProof/>
        </w:rPr>
        <w:drawing>
          <wp:inline distT="0" distB="0" distL="0" distR="0" wp14:anchorId="69BBBA8E" wp14:editId="61F805CA">
            <wp:extent cx="1143000" cy="485775"/>
            <wp:effectExtent l="0" t="0" r="0" b="0"/>
            <wp:docPr id="58" name="Picture 58" descr="https://upload.wikimedia.org/wikipedia/commons/thumb/b/b4/Diode_symbol.svg/120px-Diode_symbo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b/b4/Diode_symbol.svg/120px-Diode_symbol.sv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43000" cy="485775"/>
                    </a:xfrm>
                    <a:prstGeom prst="rect">
                      <a:avLst/>
                    </a:prstGeom>
                    <a:noFill/>
                    <a:ln>
                      <a:noFill/>
                    </a:ln>
                  </pic:spPr>
                </pic:pic>
              </a:graphicData>
            </a:graphic>
          </wp:inline>
        </w:drawing>
      </w:r>
    </w:p>
    <w:p w14:paraId="46E408FE" w14:textId="66B22CA5" w:rsidR="000D7002" w:rsidRDefault="000D7002" w:rsidP="009D7F86">
      <w:r>
        <w:t>For the LEDs the cathode is indicate</w:t>
      </w:r>
      <w:r w:rsidR="00101F1C">
        <w:t>d</w:t>
      </w:r>
      <w:r>
        <w:t xml:space="preserve"> by a notch or</w:t>
      </w:r>
      <w:r w:rsidR="00101F1C">
        <w:t xml:space="preserve"> a</w:t>
      </w:r>
      <w:r>
        <w:t xml:space="preserve"> flat side </w:t>
      </w:r>
      <w:r w:rsidR="00101F1C">
        <w:t>on</w:t>
      </w:r>
      <w:r>
        <w:t xml:space="preserve"> the </w:t>
      </w:r>
      <w:r w:rsidR="00101F1C">
        <w:t>bottom of the plastic dome</w:t>
      </w:r>
      <w:r>
        <w:t>.</w:t>
      </w:r>
    </w:p>
    <w:p w14:paraId="25F53C5B" w14:textId="090BF70E" w:rsidR="000B535C" w:rsidRPr="009D7F86" w:rsidRDefault="000B535C" w:rsidP="009D7F86">
      <w:r>
        <w:t>Diodes are polarized in that if you install them backwards your circuit will not work because they only allow current to pass in one direction.</w:t>
      </w:r>
    </w:p>
    <w:tbl>
      <w:tblPr>
        <w:tblStyle w:val="TableGrid"/>
        <w:tblW w:w="0" w:type="auto"/>
        <w:tblLook w:val="04A0" w:firstRow="1" w:lastRow="0" w:firstColumn="1" w:lastColumn="0" w:noHBand="0" w:noVBand="1"/>
      </w:tblPr>
      <w:tblGrid>
        <w:gridCol w:w="2337"/>
        <w:gridCol w:w="2337"/>
        <w:gridCol w:w="2535"/>
      </w:tblGrid>
      <w:tr w:rsidR="00313155" w14:paraId="674DC815" w14:textId="08CD961E" w:rsidTr="004E00BA">
        <w:tc>
          <w:tcPr>
            <w:tcW w:w="2337" w:type="dxa"/>
          </w:tcPr>
          <w:p w14:paraId="4334CC6E" w14:textId="3185FF5F" w:rsidR="00313155" w:rsidRDefault="00313155" w:rsidP="00205A7E">
            <w:r>
              <w:t>Diode (1 amp) 1N4001</w:t>
            </w:r>
          </w:p>
          <w:p w14:paraId="5B935F24" w14:textId="77777777" w:rsidR="00313155" w:rsidRDefault="00313155" w:rsidP="00205A7E">
            <w:pPr>
              <w:pStyle w:val="partstable"/>
            </w:pPr>
            <w:r>
              <w:rPr>
                <w:noProof/>
              </w:rPr>
              <w:drawing>
                <wp:inline distT="0" distB="0" distL="0" distR="0" wp14:anchorId="2E01CECF" wp14:editId="1667945F">
                  <wp:extent cx="620998" cy="10477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brightnessContrast bright="35000"/>
                                    </a14:imgEffect>
                                  </a14:imgLayer>
                                </a14:imgProps>
                              </a:ext>
                            </a:extLst>
                          </a:blip>
                          <a:stretch>
                            <a:fillRect/>
                          </a:stretch>
                        </pic:blipFill>
                        <pic:spPr>
                          <a:xfrm>
                            <a:off x="0" y="0"/>
                            <a:ext cx="622089" cy="1049591"/>
                          </a:xfrm>
                          <a:prstGeom prst="rect">
                            <a:avLst/>
                          </a:prstGeom>
                        </pic:spPr>
                      </pic:pic>
                    </a:graphicData>
                  </a:graphic>
                </wp:inline>
              </w:drawing>
            </w:r>
          </w:p>
          <w:p w14:paraId="3FB5D759" w14:textId="77777777" w:rsidR="00313155" w:rsidRDefault="00313155" w:rsidP="00205A7E">
            <w:pPr>
              <w:pStyle w:val="partstable"/>
            </w:pPr>
          </w:p>
        </w:tc>
        <w:tc>
          <w:tcPr>
            <w:tcW w:w="2337" w:type="dxa"/>
          </w:tcPr>
          <w:p w14:paraId="3E13410E" w14:textId="77777777" w:rsidR="00313155" w:rsidRDefault="00313155" w:rsidP="00205A7E">
            <w:pPr>
              <w:pStyle w:val="partstable"/>
            </w:pPr>
            <w:r>
              <w:t>Diode small 1N4148</w:t>
            </w:r>
          </w:p>
          <w:p w14:paraId="03B39A1F" w14:textId="77777777" w:rsidR="00313155" w:rsidRDefault="00313155" w:rsidP="00205A7E">
            <w:pPr>
              <w:pStyle w:val="partstable"/>
            </w:pPr>
          </w:p>
          <w:p w14:paraId="1C2C372F" w14:textId="77777777" w:rsidR="00313155" w:rsidRDefault="00313155" w:rsidP="00205A7E">
            <w:pPr>
              <w:pStyle w:val="partstable"/>
            </w:pPr>
            <w:r>
              <w:rPr>
                <w:noProof/>
              </w:rPr>
              <w:drawing>
                <wp:inline distT="0" distB="0" distL="0" distR="0" wp14:anchorId="1EB3CAB1" wp14:editId="7273BB65">
                  <wp:extent cx="752091" cy="10952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brightnessContrast bright="35000"/>
                                    </a14:imgEffect>
                                  </a14:imgLayer>
                                </a14:imgProps>
                              </a:ext>
                            </a:extLst>
                          </a:blip>
                          <a:stretch>
                            <a:fillRect/>
                          </a:stretch>
                        </pic:blipFill>
                        <pic:spPr>
                          <a:xfrm>
                            <a:off x="0" y="0"/>
                            <a:ext cx="760371" cy="1107289"/>
                          </a:xfrm>
                          <a:prstGeom prst="rect">
                            <a:avLst/>
                          </a:prstGeom>
                        </pic:spPr>
                      </pic:pic>
                    </a:graphicData>
                  </a:graphic>
                </wp:inline>
              </w:drawing>
            </w:r>
          </w:p>
        </w:tc>
        <w:tc>
          <w:tcPr>
            <w:tcW w:w="2337" w:type="dxa"/>
          </w:tcPr>
          <w:p w14:paraId="2383FF45" w14:textId="77777777" w:rsidR="00313155" w:rsidRDefault="00087AC7" w:rsidP="00205A7E">
            <w:pPr>
              <w:pStyle w:val="partstable"/>
            </w:pPr>
            <w:r>
              <w:t>Schottky Diode BAT43</w:t>
            </w:r>
          </w:p>
          <w:p w14:paraId="5204BCE3" w14:textId="41BD79C0" w:rsidR="00B11D7D" w:rsidRDefault="00B11D7D" w:rsidP="00205A7E">
            <w:pPr>
              <w:pStyle w:val="partstable"/>
            </w:pPr>
            <w:r>
              <w:rPr>
                <w:noProof/>
              </w:rPr>
              <w:drawing>
                <wp:inline distT="0" distB="0" distL="0" distR="0" wp14:anchorId="1CF485C1" wp14:editId="0DB9135E">
                  <wp:extent cx="1473120" cy="79751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brightnessContrast bright="20000"/>
                                    </a14:imgEffect>
                                  </a14:imgLayer>
                                </a14:imgProps>
                              </a:ext>
                            </a:extLst>
                          </a:blip>
                          <a:stretch>
                            <a:fillRect/>
                          </a:stretch>
                        </pic:blipFill>
                        <pic:spPr>
                          <a:xfrm>
                            <a:off x="0" y="0"/>
                            <a:ext cx="1473120" cy="797517"/>
                          </a:xfrm>
                          <a:prstGeom prst="rect">
                            <a:avLst/>
                          </a:prstGeom>
                        </pic:spPr>
                      </pic:pic>
                    </a:graphicData>
                  </a:graphic>
                </wp:inline>
              </w:drawing>
            </w:r>
          </w:p>
        </w:tc>
      </w:tr>
      <w:tr w:rsidR="00313155" w14:paraId="68908CE0" w14:textId="3F31ED7D" w:rsidTr="004E00BA">
        <w:tc>
          <w:tcPr>
            <w:tcW w:w="2337" w:type="dxa"/>
          </w:tcPr>
          <w:p w14:paraId="0C795980" w14:textId="77777777" w:rsidR="00313155" w:rsidRDefault="00313155" w:rsidP="00D058D9">
            <w:pPr>
              <w:pStyle w:val="partstable"/>
            </w:pPr>
            <w:r>
              <w:t>LED – Green</w:t>
            </w:r>
          </w:p>
          <w:p w14:paraId="266B3B19" w14:textId="77777777" w:rsidR="00313155" w:rsidRDefault="00313155" w:rsidP="00D058D9">
            <w:pPr>
              <w:pStyle w:val="partstable"/>
            </w:pPr>
          </w:p>
          <w:p w14:paraId="7AC6FF60" w14:textId="77777777" w:rsidR="00313155" w:rsidRDefault="00313155" w:rsidP="00D058D9">
            <w:pPr>
              <w:pStyle w:val="partstable"/>
            </w:pPr>
            <w:r>
              <w:rPr>
                <w:noProof/>
              </w:rPr>
              <w:drawing>
                <wp:inline distT="0" distB="0" distL="0" distR="0" wp14:anchorId="3F400926" wp14:editId="16ABD9A3">
                  <wp:extent cx="876300" cy="117694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brightnessContrast bright="35000"/>
                                    </a14:imgEffect>
                                  </a14:imgLayer>
                                </a14:imgProps>
                              </a:ext>
                            </a:extLst>
                          </a:blip>
                          <a:stretch>
                            <a:fillRect/>
                          </a:stretch>
                        </pic:blipFill>
                        <pic:spPr>
                          <a:xfrm>
                            <a:off x="0" y="0"/>
                            <a:ext cx="877837" cy="1179011"/>
                          </a:xfrm>
                          <a:prstGeom prst="rect">
                            <a:avLst/>
                          </a:prstGeom>
                        </pic:spPr>
                      </pic:pic>
                    </a:graphicData>
                  </a:graphic>
                </wp:inline>
              </w:drawing>
            </w:r>
          </w:p>
          <w:p w14:paraId="2E057B48" w14:textId="77777777" w:rsidR="00313155" w:rsidRDefault="00313155" w:rsidP="00205A7E"/>
        </w:tc>
        <w:tc>
          <w:tcPr>
            <w:tcW w:w="2337" w:type="dxa"/>
          </w:tcPr>
          <w:p w14:paraId="5A4D1E32" w14:textId="1994FD3D" w:rsidR="00313155" w:rsidRDefault="00313155" w:rsidP="00205A7E">
            <w:pPr>
              <w:pStyle w:val="partstable"/>
            </w:pPr>
            <w:r>
              <w:t>LED – Red</w:t>
            </w:r>
          </w:p>
          <w:p w14:paraId="03C3BB52" w14:textId="77777777" w:rsidR="00313155" w:rsidRDefault="00313155" w:rsidP="00205A7E">
            <w:pPr>
              <w:pStyle w:val="partstable"/>
            </w:pPr>
          </w:p>
          <w:p w14:paraId="23575625" w14:textId="6F458D5D" w:rsidR="00313155" w:rsidRDefault="00313155" w:rsidP="00205A7E">
            <w:pPr>
              <w:pStyle w:val="partstable"/>
            </w:pPr>
            <w:r>
              <w:rPr>
                <w:noProof/>
              </w:rPr>
              <w:drawing>
                <wp:inline distT="0" distB="0" distL="0" distR="0" wp14:anchorId="364A34B7" wp14:editId="248AAC06">
                  <wp:extent cx="967250" cy="1176655"/>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brightnessContrast bright="15000"/>
                                    </a14:imgEffect>
                                  </a14:imgLayer>
                                </a14:imgProps>
                              </a:ext>
                            </a:extLst>
                          </a:blip>
                          <a:stretch>
                            <a:fillRect/>
                          </a:stretch>
                        </pic:blipFill>
                        <pic:spPr>
                          <a:xfrm>
                            <a:off x="0" y="0"/>
                            <a:ext cx="975310" cy="1186460"/>
                          </a:xfrm>
                          <a:prstGeom prst="rect">
                            <a:avLst/>
                          </a:prstGeom>
                        </pic:spPr>
                      </pic:pic>
                    </a:graphicData>
                  </a:graphic>
                </wp:inline>
              </w:drawing>
            </w:r>
          </w:p>
        </w:tc>
        <w:tc>
          <w:tcPr>
            <w:tcW w:w="2337" w:type="dxa"/>
          </w:tcPr>
          <w:p w14:paraId="7970B7C3" w14:textId="77777777" w:rsidR="00313155" w:rsidRDefault="00313155" w:rsidP="00205A7E">
            <w:pPr>
              <w:pStyle w:val="partstable"/>
            </w:pPr>
          </w:p>
        </w:tc>
      </w:tr>
    </w:tbl>
    <w:p w14:paraId="028D66D7" w14:textId="77881F29" w:rsidR="00C121DC" w:rsidRDefault="00B11D7D" w:rsidP="00C121DC">
      <w:r>
        <w:t>The 1N4148 and the BAT</w:t>
      </w:r>
      <w:r w:rsidR="007F1176">
        <w:t>43</w:t>
      </w:r>
      <w:r>
        <w:t xml:space="preserve"> look very similar</w:t>
      </w:r>
      <w:r w:rsidR="007F1176">
        <w:t>. There will be the part number on at least one of the parts.</w:t>
      </w:r>
    </w:p>
    <w:p w14:paraId="3C20688C" w14:textId="492A9A2B" w:rsidR="007F1176" w:rsidRDefault="007F1176" w:rsidP="00C121DC">
      <w:r>
        <w:t>The 1N4001 part may be marked with 4001, 4002, etc. These can all be used interchangeably in this kit.</w:t>
      </w:r>
    </w:p>
    <w:p w14:paraId="026947A8" w14:textId="528EA307" w:rsidR="00EE7824" w:rsidRDefault="00EE7824" w:rsidP="00C121DC">
      <w:r>
        <w:t>Figuring out which side of the LED is which can be difficult. Luckily if you install it backwards there’s no harm done.</w:t>
      </w:r>
      <w:r w:rsidR="00B03479">
        <w:t xml:space="preserve">  If using it as an indicator it won’t light.  If using it in a distortion circuit </w:t>
      </w:r>
      <w:r w:rsidR="00A8516E">
        <w:t xml:space="preserve">(where it generally will not light up) </w:t>
      </w:r>
      <w:r w:rsidR="00B03479">
        <w:t>you most likely will just get a different distortion effect.</w:t>
      </w:r>
    </w:p>
    <w:p w14:paraId="45112FBD" w14:textId="77777777" w:rsidR="00A8516E" w:rsidRDefault="00A8516E" w:rsidP="00C121DC"/>
    <w:p w14:paraId="218A7EC2" w14:textId="57D11992" w:rsidR="00C121DC" w:rsidRDefault="002565BA" w:rsidP="002565BA">
      <w:pPr>
        <w:pStyle w:val="Heading2"/>
      </w:pPr>
      <w:r>
        <w:lastRenderedPageBreak/>
        <w:t>transistors</w:t>
      </w:r>
    </w:p>
    <w:p w14:paraId="0BCEDD38" w14:textId="172E40A3" w:rsidR="00813869" w:rsidRDefault="00856198" w:rsidP="00813869">
      <w:r>
        <w:t>The kit includes 5 different types of transistors.  The part number does not indicate any intrinsic property of the device.</w:t>
      </w:r>
      <w:r w:rsidR="00D30A05">
        <w:t xml:space="preserve">  Transistors can be thought of as being polarized</w:t>
      </w:r>
      <w:r w:rsidR="000B535C">
        <w:t xml:space="preserve"> in the same sense that diodes only let current pass in one direction</w:t>
      </w:r>
      <w:r w:rsidR="00E060F5">
        <w:t xml:space="preserve">. You can swap two different NPN transistors, but you can not swap </w:t>
      </w:r>
      <w:proofErr w:type="gramStart"/>
      <w:r w:rsidR="00E060F5">
        <w:t>a</w:t>
      </w:r>
      <w:proofErr w:type="gramEnd"/>
      <w:r w:rsidR="00E060F5">
        <w:t xml:space="preserve"> NPN and PNP and end up with a working circuit.  </w:t>
      </w:r>
      <w:r w:rsidR="00DB6D52">
        <w:t>It’s within the range of possibilities that if you connect it incorrectly you will damage it.</w:t>
      </w:r>
    </w:p>
    <w:p w14:paraId="732CBBCF" w14:textId="77777777" w:rsidR="00DB6D52" w:rsidRDefault="00DB6D52" w:rsidP="00813869"/>
    <w:tbl>
      <w:tblPr>
        <w:tblStyle w:val="TableGrid"/>
        <w:tblW w:w="0" w:type="auto"/>
        <w:tblLook w:val="04A0" w:firstRow="1" w:lastRow="0" w:firstColumn="1" w:lastColumn="0" w:noHBand="0" w:noVBand="1"/>
      </w:tblPr>
      <w:tblGrid>
        <w:gridCol w:w="3116"/>
        <w:gridCol w:w="3117"/>
        <w:gridCol w:w="3117"/>
      </w:tblGrid>
      <w:tr w:rsidR="00B438AE" w14:paraId="34BD2E75" w14:textId="77777777" w:rsidTr="00B438AE">
        <w:tc>
          <w:tcPr>
            <w:tcW w:w="3116" w:type="dxa"/>
          </w:tcPr>
          <w:p w14:paraId="19D3EAEA" w14:textId="5102EAA5" w:rsidR="00573BBD" w:rsidRDefault="00573BBD" w:rsidP="00813869">
            <w:r>
              <w:rPr>
                <w:noProof/>
              </w:rPr>
              <w:drawing>
                <wp:inline distT="0" distB="0" distL="0" distR="0" wp14:anchorId="77F08E49" wp14:editId="446F24CB">
                  <wp:extent cx="1419225" cy="14930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brightnessContrast bright="15000"/>
                                    </a14:imgEffect>
                                  </a14:imgLayer>
                                </a14:imgProps>
                              </a:ext>
                            </a:extLst>
                          </a:blip>
                          <a:stretch>
                            <a:fillRect/>
                          </a:stretch>
                        </pic:blipFill>
                        <pic:spPr>
                          <a:xfrm>
                            <a:off x="0" y="0"/>
                            <a:ext cx="1423281" cy="1497274"/>
                          </a:xfrm>
                          <a:prstGeom prst="rect">
                            <a:avLst/>
                          </a:prstGeom>
                        </pic:spPr>
                      </pic:pic>
                    </a:graphicData>
                  </a:graphic>
                </wp:inline>
              </w:drawing>
            </w:r>
          </w:p>
          <w:p w14:paraId="73D58B6D" w14:textId="12CE926C" w:rsidR="00B438AE" w:rsidRDefault="00B438AE" w:rsidP="00813869">
            <w:r>
              <w:t>MPSA</w:t>
            </w:r>
            <w:r w:rsidR="00D30A05">
              <w:t>42 NPN</w:t>
            </w:r>
          </w:p>
        </w:tc>
        <w:tc>
          <w:tcPr>
            <w:tcW w:w="3117" w:type="dxa"/>
          </w:tcPr>
          <w:p w14:paraId="6252DD31" w14:textId="3A79BFB3" w:rsidR="00B438AE" w:rsidRDefault="00D30A05" w:rsidP="00813869">
            <w:r>
              <w:t>MPSA92 PNP</w:t>
            </w:r>
          </w:p>
        </w:tc>
        <w:tc>
          <w:tcPr>
            <w:tcW w:w="3117" w:type="dxa"/>
          </w:tcPr>
          <w:p w14:paraId="033FA829" w14:textId="764380B9" w:rsidR="00BC78CF" w:rsidRDefault="00BC78CF" w:rsidP="00813869">
            <w:r>
              <w:rPr>
                <w:noProof/>
              </w:rPr>
              <w:drawing>
                <wp:inline distT="0" distB="0" distL="0" distR="0" wp14:anchorId="16AE3CEF" wp14:editId="55362E8D">
                  <wp:extent cx="1264851" cy="1417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brightnessContrast bright="15000"/>
                                    </a14:imgEffect>
                                  </a14:imgLayer>
                                </a14:imgProps>
                              </a:ext>
                            </a:extLst>
                          </a:blip>
                          <a:stretch>
                            <a:fillRect/>
                          </a:stretch>
                        </pic:blipFill>
                        <pic:spPr>
                          <a:xfrm>
                            <a:off x="0" y="0"/>
                            <a:ext cx="1264851" cy="1417243"/>
                          </a:xfrm>
                          <a:prstGeom prst="rect">
                            <a:avLst/>
                          </a:prstGeom>
                        </pic:spPr>
                      </pic:pic>
                    </a:graphicData>
                  </a:graphic>
                </wp:inline>
              </w:drawing>
            </w:r>
          </w:p>
          <w:p w14:paraId="1FFC7FBD" w14:textId="6554DA18" w:rsidR="00B438AE" w:rsidRDefault="00E060F5" w:rsidP="00813869">
            <w:r>
              <w:t>2N3904 NPN</w:t>
            </w:r>
          </w:p>
        </w:tc>
      </w:tr>
      <w:tr w:rsidR="00B438AE" w14:paraId="1ECBB479" w14:textId="77777777" w:rsidTr="00B438AE">
        <w:tc>
          <w:tcPr>
            <w:tcW w:w="3116" w:type="dxa"/>
          </w:tcPr>
          <w:p w14:paraId="385C23B2" w14:textId="0258B411" w:rsidR="001B23A5" w:rsidRDefault="001B23A5" w:rsidP="00813869">
            <w:r>
              <w:rPr>
                <w:noProof/>
              </w:rPr>
              <w:drawing>
                <wp:inline distT="0" distB="0" distL="0" distR="0" wp14:anchorId="2000999D" wp14:editId="2CE15AA7">
                  <wp:extent cx="1276350" cy="14114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brightnessContrast bright="15000"/>
                                    </a14:imgEffect>
                                  </a14:imgLayer>
                                </a14:imgProps>
                              </a:ext>
                            </a:extLst>
                          </a:blip>
                          <a:stretch>
                            <a:fillRect/>
                          </a:stretch>
                        </pic:blipFill>
                        <pic:spPr>
                          <a:xfrm>
                            <a:off x="0" y="0"/>
                            <a:ext cx="1280097" cy="1415594"/>
                          </a:xfrm>
                          <a:prstGeom prst="rect">
                            <a:avLst/>
                          </a:prstGeom>
                        </pic:spPr>
                      </pic:pic>
                    </a:graphicData>
                  </a:graphic>
                </wp:inline>
              </w:drawing>
            </w:r>
          </w:p>
          <w:p w14:paraId="58AC0C34" w14:textId="231D5BEC" w:rsidR="00B438AE" w:rsidRDefault="00BE0FAE" w:rsidP="00813869">
            <w:r>
              <w:t>BC550 NPN</w:t>
            </w:r>
          </w:p>
        </w:tc>
        <w:tc>
          <w:tcPr>
            <w:tcW w:w="3117" w:type="dxa"/>
          </w:tcPr>
          <w:p w14:paraId="5D48AF24" w14:textId="53795039" w:rsidR="00D44EDC" w:rsidRDefault="00D44EDC" w:rsidP="00813869">
            <w:r>
              <w:rPr>
                <w:noProof/>
              </w:rPr>
              <w:drawing>
                <wp:inline distT="0" distB="0" distL="0" distR="0" wp14:anchorId="7007761E" wp14:editId="6AD32BF8">
                  <wp:extent cx="1294279" cy="14668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brightnessContrast bright="15000"/>
                                    </a14:imgEffect>
                                  </a14:imgLayer>
                                </a14:imgProps>
                              </a:ext>
                            </a:extLst>
                          </a:blip>
                          <a:stretch>
                            <a:fillRect/>
                          </a:stretch>
                        </pic:blipFill>
                        <pic:spPr>
                          <a:xfrm>
                            <a:off x="0" y="0"/>
                            <a:ext cx="1297162" cy="1470118"/>
                          </a:xfrm>
                          <a:prstGeom prst="rect">
                            <a:avLst/>
                          </a:prstGeom>
                        </pic:spPr>
                      </pic:pic>
                    </a:graphicData>
                  </a:graphic>
                </wp:inline>
              </w:drawing>
            </w:r>
          </w:p>
          <w:p w14:paraId="5B5D0E97" w14:textId="214E8B74" w:rsidR="00B438AE" w:rsidRDefault="00BE0FAE" w:rsidP="00813869">
            <w:r>
              <w:t>BC560 PNP</w:t>
            </w:r>
          </w:p>
        </w:tc>
        <w:tc>
          <w:tcPr>
            <w:tcW w:w="3117" w:type="dxa"/>
          </w:tcPr>
          <w:p w14:paraId="1C059FAF" w14:textId="77777777" w:rsidR="00B438AE" w:rsidRDefault="00B438AE" w:rsidP="00813869"/>
        </w:tc>
      </w:tr>
    </w:tbl>
    <w:p w14:paraId="59AF5F71" w14:textId="49C2AABE" w:rsidR="00856198" w:rsidRDefault="00856198" w:rsidP="00813869"/>
    <w:p w14:paraId="578D4D88" w14:textId="44D9AD51" w:rsidR="001B23A5" w:rsidRDefault="001B23A5" w:rsidP="00813869">
      <w:r>
        <w:t>As you can see they all look the same, so you must check the part number stamped on them.</w:t>
      </w:r>
      <w:r w:rsidR="00B776ED">
        <w:t xml:space="preserve"> Some may only show the number, like 42 for a MPSA42A.</w:t>
      </w:r>
    </w:p>
    <w:p w14:paraId="4C1D269F" w14:textId="5C5F8565" w:rsidR="00BE0FAE" w:rsidRDefault="00BE0FAE" w:rsidP="00813869">
      <w:r>
        <w:t xml:space="preserve">The pinouts of transistors </w:t>
      </w:r>
      <w:proofErr w:type="gramStart"/>
      <w:r>
        <w:t>is</w:t>
      </w:r>
      <w:proofErr w:type="gramEnd"/>
      <w:r>
        <w:t xml:space="preserve"> not consistent</w:t>
      </w:r>
      <w:r w:rsidR="00F24593">
        <w:t xml:space="preserve"> so </w:t>
      </w:r>
      <w:r w:rsidR="00302EC6">
        <w:t xml:space="preserve">if </w:t>
      </w:r>
      <w:r w:rsidR="00F24593">
        <w:t xml:space="preserve">you </w:t>
      </w:r>
      <w:r w:rsidR="00CC4E90">
        <w:t xml:space="preserve">use other parts you </w:t>
      </w:r>
      <w:r w:rsidR="00F24593">
        <w:t>need to look at the datasheet to verify the pinouts match the ones used here.</w:t>
      </w:r>
    </w:p>
    <w:p w14:paraId="53653FE7" w14:textId="6E8DE803" w:rsidR="002E58C0" w:rsidRPr="00C9122D" w:rsidRDefault="002E58C0" w:rsidP="00813869">
      <w:pPr>
        <w:rPr>
          <w:b/>
        </w:rPr>
      </w:pPr>
      <w:r w:rsidRPr="00C9122D">
        <w:rPr>
          <w:b/>
        </w:rPr>
        <w:t>MPSA42</w:t>
      </w:r>
      <w:r w:rsidR="00F24593" w:rsidRPr="00C9122D">
        <w:rPr>
          <w:b/>
        </w:rPr>
        <w:t>, 2N3904</w:t>
      </w:r>
      <w:r w:rsidR="00720C08" w:rsidRPr="00C9122D">
        <w:rPr>
          <w:b/>
        </w:rPr>
        <w:t>, BC550</w:t>
      </w:r>
      <w:r w:rsidR="00CC4E90" w:rsidRPr="00C9122D">
        <w:rPr>
          <w:b/>
        </w:rPr>
        <w:t xml:space="preserve"> (NPN)</w:t>
      </w:r>
    </w:p>
    <w:p w14:paraId="5B11C073" w14:textId="54155680" w:rsidR="002E58C0" w:rsidRDefault="002E58C0" w:rsidP="00813869">
      <w:r w:rsidRPr="002E58C0">
        <w:rPr>
          <w:noProof/>
        </w:rPr>
        <w:lastRenderedPageBreak/>
        <w:drawing>
          <wp:inline distT="0" distB="0" distL="0" distR="0" wp14:anchorId="1BCBC457" wp14:editId="03082AE5">
            <wp:extent cx="800100"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6">
                      <a:extLst>
                        <a:ext uri="{28A0092B-C50C-407E-A947-70E740481C1C}">
                          <a14:useLocalDpi xmlns:a14="http://schemas.microsoft.com/office/drawing/2010/main" val="0"/>
                        </a:ext>
                      </a:extLst>
                    </a:blip>
                    <a:srcRect r="11578"/>
                    <a:stretch/>
                  </pic:blipFill>
                  <pic:spPr bwMode="auto">
                    <a:xfrm>
                      <a:off x="0" y="0"/>
                      <a:ext cx="800100" cy="1352550"/>
                    </a:xfrm>
                    <a:prstGeom prst="rect">
                      <a:avLst/>
                    </a:prstGeom>
                    <a:noFill/>
                    <a:ln>
                      <a:noFill/>
                    </a:ln>
                    <a:extLst>
                      <a:ext uri="{53640926-AAD7-44D8-BBD7-CCE9431645EC}">
                        <a14:shadowObscured xmlns:a14="http://schemas.microsoft.com/office/drawing/2010/main"/>
                      </a:ext>
                    </a:extLst>
                  </pic:spPr>
                </pic:pic>
              </a:graphicData>
            </a:graphic>
          </wp:inline>
        </w:drawing>
      </w:r>
      <w:r w:rsidR="00680164">
        <w:t xml:space="preserve">  </w:t>
      </w:r>
      <w:r w:rsidR="00680164" w:rsidRPr="00680164">
        <w:rPr>
          <w:noProof/>
        </w:rPr>
        <w:drawing>
          <wp:inline distT="0" distB="0" distL="0" distR="0" wp14:anchorId="0A8D71B1" wp14:editId="6A0EC7D6">
            <wp:extent cx="1323975" cy="1514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23975" cy="1514475"/>
                    </a:xfrm>
                    <a:prstGeom prst="rect">
                      <a:avLst/>
                    </a:prstGeom>
                    <a:noFill/>
                    <a:ln>
                      <a:noFill/>
                    </a:ln>
                  </pic:spPr>
                </pic:pic>
              </a:graphicData>
            </a:graphic>
          </wp:inline>
        </w:drawing>
      </w:r>
    </w:p>
    <w:p w14:paraId="34CEBFF1" w14:textId="50FBC782" w:rsidR="002E58C0" w:rsidRDefault="002E58C0" w:rsidP="00813869">
      <w:r>
        <w:t>1 = Emitter, 2 = Base, 3 =Collector</w:t>
      </w:r>
    </w:p>
    <w:p w14:paraId="6621B9B0" w14:textId="241BB97E" w:rsidR="00472945" w:rsidRPr="00C9122D" w:rsidRDefault="00472945" w:rsidP="00813869">
      <w:pPr>
        <w:rPr>
          <w:b/>
        </w:rPr>
      </w:pPr>
      <w:r w:rsidRPr="00C9122D">
        <w:rPr>
          <w:b/>
        </w:rPr>
        <w:t>MPSA92</w:t>
      </w:r>
      <w:r w:rsidR="00302EC6" w:rsidRPr="00C9122D">
        <w:rPr>
          <w:b/>
        </w:rPr>
        <w:t>, BC560</w:t>
      </w:r>
      <w:r w:rsidRPr="00C9122D">
        <w:rPr>
          <w:b/>
        </w:rPr>
        <w:t xml:space="preserve"> PNP (note direction of arrow on emitter)</w:t>
      </w:r>
    </w:p>
    <w:p w14:paraId="1D6B3D52" w14:textId="392B4B8C" w:rsidR="00E73E13" w:rsidRDefault="00472945" w:rsidP="00E73E13">
      <w:pPr>
        <w:pStyle w:val="BodyText"/>
        <w:kinsoku w:val="0"/>
        <w:overflowPunct w:val="0"/>
        <w:ind w:right="1830"/>
      </w:pPr>
      <w:r w:rsidRPr="002E58C0">
        <w:rPr>
          <w:noProof/>
        </w:rPr>
        <w:drawing>
          <wp:inline distT="0" distB="0" distL="0" distR="0" wp14:anchorId="4CFE017E" wp14:editId="478C0B20">
            <wp:extent cx="800100" cy="1352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6">
                      <a:extLst>
                        <a:ext uri="{28A0092B-C50C-407E-A947-70E740481C1C}">
                          <a14:useLocalDpi xmlns:a14="http://schemas.microsoft.com/office/drawing/2010/main" val="0"/>
                        </a:ext>
                      </a:extLst>
                    </a:blip>
                    <a:srcRect r="11578"/>
                    <a:stretch/>
                  </pic:blipFill>
                  <pic:spPr bwMode="auto">
                    <a:xfrm>
                      <a:off x="0" y="0"/>
                      <a:ext cx="800100" cy="1352550"/>
                    </a:xfrm>
                    <a:prstGeom prst="rect">
                      <a:avLst/>
                    </a:prstGeom>
                    <a:noFill/>
                    <a:ln>
                      <a:noFill/>
                    </a:ln>
                    <a:extLst>
                      <a:ext uri="{53640926-AAD7-44D8-BBD7-CCE9431645EC}">
                        <a14:shadowObscured xmlns:a14="http://schemas.microsoft.com/office/drawing/2010/main"/>
                      </a:ext>
                    </a:extLst>
                  </pic:spPr>
                </pic:pic>
              </a:graphicData>
            </a:graphic>
          </wp:inline>
        </w:drawing>
      </w:r>
      <w:r w:rsidRPr="00472945">
        <w:rPr>
          <w:noProof/>
        </w:rPr>
        <w:drawing>
          <wp:inline distT="0" distB="0" distL="0" distR="0" wp14:anchorId="59C41598" wp14:editId="1B51B11E">
            <wp:extent cx="1438275" cy="15335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8275" cy="1533525"/>
                    </a:xfrm>
                    <a:prstGeom prst="rect">
                      <a:avLst/>
                    </a:prstGeom>
                    <a:noFill/>
                    <a:ln>
                      <a:noFill/>
                    </a:ln>
                  </pic:spPr>
                </pic:pic>
              </a:graphicData>
            </a:graphic>
          </wp:inline>
        </w:drawing>
      </w:r>
    </w:p>
    <w:p w14:paraId="31863F18" w14:textId="77777777" w:rsidR="00680164" w:rsidRDefault="00680164" w:rsidP="00813869"/>
    <w:p w14:paraId="1E899791" w14:textId="77777777" w:rsidR="00BE0FAE" w:rsidRDefault="00BE0FAE" w:rsidP="00813869"/>
    <w:p w14:paraId="75838212" w14:textId="18CB947F" w:rsidR="00813869" w:rsidRDefault="00813869" w:rsidP="00813869">
      <w:pPr>
        <w:pStyle w:val="Heading2"/>
      </w:pPr>
      <w:r>
        <w:t>ICs</w:t>
      </w:r>
    </w:p>
    <w:p w14:paraId="76E7F68E" w14:textId="77777777" w:rsidR="00813869" w:rsidRDefault="00813869" w:rsidP="00813869">
      <w:r>
        <w:t>This component can be damaged by static electricity.</w:t>
      </w:r>
    </w:p>
    <w:p w14:paraId="3BEA9D19" w14:textId="6C3DEF76" w:rsidR="00813869" w:rsidRDefault="00813869" w:rsidP="00813869">
      <w:r>
        <w:t xml:space="preserve">Pin 1 is indicated by a round circle and/or a divot on one end of the package. If there’s a divot on one </w:t>
      </w:r>
      <w:proofErr w:type="gramStart"/>
      <w:r>
        <w:t>end</w:t>
      </w:r>
      <w:proofErr w:type="gramEnd"/>
      <w:r>
        <w:t xml:space="preserve"> then with that on the left side pin 1 is the lower left pin. On the schematics the ref-des for IC</w:t>
      </w:r>
      <w:r w:rsidR="007F5A1E">
        <w:t>s</w:t>
      </w:r>
      <w:r>
        <w:t xml:space="preserve"> </w:t>
      </w:r>
      <w:r w:rsidR="007F5A1E">
        <w:t>starts with a U.</w:t>
      </w:r>
    </w:p>
    <w:p w14:paraId="3299A4C5" w14:textId="77777777" w:rsidR="00813869" w:rsidRDefault="00813869" w:rsidP="00813869"/>
    <w:p w14:paraId="4B52E77E" w14:textId="77777777" w:rsidR="00813869" w:rsidRDefault="00813869" w:rsidP="00813869">
      <w:r>
        <w:rPr>
          <w:noProof/>
        </w:rPr>
        <mc:AlternateContent>
          <mc:Choice Requires="wps">
            <w:drawing>
              <wp:anchor distT="45720" distB="45720" distL="114300" distR="114300" simplePos="0" relativeHeight="251693056" behindDoc="0" locked="0" layoutInCell="1" allowOverlap="1" wp14:anchorId="5E1ED62A" wp14:editId="600ADEF9">
                <wp:simplePos x="0" y="0"/>
                <wp:positionH relativeFrom="column">
                  <wp:posOffset>76200</wp:posOffset>
                </wp:positionH>
                <wp:positionV relativeFrom="paragraph">
                  <wp:posOffset>0</wp:posOffset>
                </wp:positionV>
                <wp:extent cx="4038600" cy="16764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676400"/>
                        </a:xfrm>
                        <a:prstGeom prst="rect">
                          <a:avLst/>
                        </a:prstGeom>
                        <a:solidFill>
                          <a:srgbClr val="FFFFFF"/>
                        </a:solidFill>
                        <a:ln w="9525">
                          <a:solidFill>
                            <a:srgbClr val="000000"/>
                          </a:solidFill>
                          <a:miter lim="800000"/>
                          <a:headEnd/>
                          <a:tailEnd/>
                        </a:ln>
                      </wps:spPr>
                      <wps:txbx>
                        <w:txbxContent>
                          <w:p w14:paraId="5C96AF8D" w14:textId="77777777" w:rsidR="00813869" w:rsidRDefault="00813869"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ED62A" id="_x0000_s1027" type="#_x0000_t202" style="position:absolute;margin-left:6pt;margin-top:0;width:318pt;height:13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">
                <v:textbox>
                  <w:txbxContent>
                    <w:p w14:paraId="5C96AF8D" w14:textId="77777777" w:rsidR="00813869" w:rsidRDefault="00813869"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v:textbox>
                <w10:wrap type="square"/>
              </v:shape>
            </w:pict>
          </mc:Fallback>
        </mc:AlternateContent>
      </w:r>
    </w:p>
    <w:p w14:paraId="4687A304" w14:textId="77777777" w:rsidR="00813869" w:rsidRDefault="00813869" w:rsidP="00813869"/>
    <w:p w14:paraId="5C85ACEA" w14:textId="77777777" w:rsidR="00813869" w:rsidRDefault="00813869" w:rsidP="00813869">
      <w:r>
        <w:rPr>
          <w:noProof/>
        </w:rPr>
        <mc:AlternateContent>
          <mc:Choice Requires="wps">
            <w:drawing>
              <wp:anchor distT="0" distB="0" distL="114300" distR="114300" simplePos="0" relativeHeight="251695104" behindDoc="0" locked="0" layoutInCell="1" allowOverlap="1" wp14:anchorId="1C18EEDF" wp14:editId="03909085">
                <wp:simplePos x="0" y="0"/>
                <wp:positionH relativeFrom="column">
                  <wp:posOffset>2438400</wp:posOffset>
                </wp:positionH>
                <wp:positionV relativeFrom="paragraph">
                  <wp:posOffset>123825</wp:posOffset>
                </wp:positionV>
                <wp:extent cx="1171575" cy="457200"/>
                <wp:effectExtent l="0" t="0" r="9525" b="0"/>
                <wp:wrapNone/>
                <wp:docPr id="35" name="Text Box 35"/>
                <wp:cNvGraphicFramePr/>
                <a:graphic xmlns:a="http://schemas.openxmlformats.org/drawingml/2006/main">
                  <a:graphicData uri="http://schemas.microsoft.com/office/word/2010/wordprocessingShape">
                    <wps:wsp>
                      <wps:cNvSpPr txBox="1"/>
                      <wps:spPr>
                        <a:xfrm>
                          <a:off x="0" y="0"/>
                          <a:ext cx="1171575" cy="457200"/>
                        </a:xfrm>
                        <a:prstGeom prst="rect">
                          <a:avLst/>
                        </a:prstGeom>
                        <a:solidFill>
                          <a:schemeClr val="lt1"/>
                        </a:solidFill>
                        <a:ln w="6350">
                          <a:noFill/>
                        </a:ln>
                      </wps:spPr>
                      <wps:txbx>
                        <w:txbxContent>
                          <w:p w14:paraId="000FBD90" w14:textId="77777777" w:rsidR="00813869" w:rsidRDefault="00813869" w:rsidP="00813869">
                            <w:r>
                              <w:t>Pin 1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8EEDF" id="Text Box 35" o:spid="_x0000_s1028" type="#_x0000_t202" style="position:absolute;margin-left:192pt;margin-top:9.75pt;width:92.25pt;height:3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" fillcolor="white [3201]" stroked="f" strokeweight=".5pt">
                <v:textbox>
                  <w:txbxContent>
                    <w:p w14:paraId="000FBD90" w14:textId="77777777" w:rsidR="00813869" w:rsidRDefault="00813869" w:rsidP="00813869">
                      <w:r>
                        <w:t>Pin 1 indicator</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C04F7EF" wp14:editId="45A87FD0">
                <wp:simplePos x="0" y="0"/>
                <wp:positionH relativeFrom="column">
                  <wp:posOffset>980440</wp:posOffset>
                </wp:positionH>
                <wp:positionV relativeFrom="paragraph">
                  <wp:posOffset>66040</wp:posOffset>
                </wp:positionV>
                <wp:extent cx="1514475" cy="257175"/>
                <wp:effectExtent l="19050" t="57150" r="28575" b="28575"/>
                <wp:wrapNone/>
                <wp:docPr id="34" name="Straight Arrow Connector 34"/>
                <wp:cNvGraphicFramePr/>
                <a:graphic xmlns:a="http://schemas.openxmlformats.org/drawingml/2006/main">
                  <a:graphicData uri="http://schemas.microsoft.com/office/word/2010/wordprocessingShape">
                    <wps:wsp>
                      <wps:cNvCnPr/>
                      <wps:spPr>
                        <a:xfrm flipH="1" flipV="1">
                          <a:off x="0" y="0"/>
                          <a:ext cx="1514475" cy="257175"/>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FEC2EA" id="_x0000_t32" coordsize="21600,21600" o:spt="32" o:oned="t" path="m,l21600,21600e" filled="f">
                <v:path arrowok="t" fillok="f" o:connecttype="none"/>
                <o:lock v:ext="edit" shapetype="t"/>
              </v:shapetype>
              <v:shape id="Straight Arrow Connector 34" o:spid="_x0000_s1026" type="#_x0000_t32" style="position:absolute;margin-left:77.2pt;margin-top:5.2pt;width:119.25pt;height:20.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" strokecolor="#ffc000 [3204]" strokeweight="1.75pt">
                <v:stroke endarrow="block"/>
              </v:shape>
            </w:pict>
          </mc:Fallback>
        </mc:AlternateContent>
      </w:r>
    </w:p>
    <w:p w14:paraId="0F476C65" w14:textId="77777777" w:rsidR="00813869" w:rsidRDefault="00813869" w:rsidP="00813869"/>
    <w:p w14:paraId="42161AEF" w14:textId="77777777" w:rsidR="00813869" w:rsidRDefault="00813869" w:rsidP="00813869"/>
    <w:p w14:paraId="65141E29" w14:textId="77777777" w:rsidR="00813869" w:rsidRDefault="00813869" w:rsidP="00813869"/>
    <w:p w14:paraId="4FD5F4D8" w14:textId="34AC9EF0" w:rsidR="00813869" w:rsidRDefault="00813869" w:rsidP="00813869">
      <w:r>
        <w:lastRenderedPageBreak/>
        <w:t xml:space="preserve">It is critical to install the IC correctly as installing it backwards may release </w:t>
      </w:r>
      <w:proofErr w:type="gramStart"/>
      <w:r>
        <w:t>all of</w:t>
      </w:r>
      <w:proofErr w:type="gramEnd"/>
      <w:r>
        <w:t xml:space="preserve"> the special magical smoke inside of the parts.</w:t>
      </w:r>
    </w:p>
    <w:p w14:paraId="5D5A3F7E" w14:textId="0EEA0A36" w:rsidR="009E4765" w:rsidRDefault="009E4765" w:rsidP="00813869">
      <w:r>
        <w:t>There are two types of ICs in this kit. One is the 555 timer IC, used to make oscillator circuits. The other is a</w:t>
      </w:r>
      <w:r w:rsidR="009B242F">
        <w:t xml:space="preserve"> dual</w:t>
      </w:r>
      <w:r>
        <w:t xml:space="preserve"> op-amp, used in amplifier, filter, and distortion circuits. They are not interchangeable and will most like </w:t>
      </w:r>
      <w:r w:rsidR="009B242F">
        <w:t>produce smoke if you accidentally swap them.</w:t>
      </w:r>
    </w:p>
    <w:p w14:paraId="43967F9A" w14:textId="61F4AAAB" w:rsidR="009B242F" w:rsidRDefault="009B242F" w:rsidP="00813869">
      <w:r>
        <w:t xml:space="preserve">Most dual op-amps can be swapped with other dual op-amps. They may not work </w:t>
      </w:r>
      <w:r w:rsidR="004E78B5">
        <w:t>optimally, and there are some special ones that will be destroyed, but most dual op-amps for audio use can be used in the exampled provided.</w:t>
      </w:r>
    </w:p>
    <w:p w14:paraId="550C86A8" w14:textId="4E7E0AAA" w:rsidR="00813869" w:rsidRDefault="00813869" w:rsidP="00813869"/>
    <w:tbl>
      <w:tblPr>
        <w:tblStyle w:val="TableGrid"/>
        <w:tblW w:w="0" w:type="auto"/>
        <w:tblLook w:val="04A0" w:firstRow="1" w:lastRow="0" w:firstColumn="1" w:lastColumn="0" w:noHBand="0" w:noVBand="1"/>
      </w:tblPr>
      <w:tblGrid>
        <w:gridCol w:w="2721"/>
        <w:gridCol w:w="2871"/>
      </w:tblGrid>
      <w:tr w:rsidR="00380033" w14:paraId="4DA8AEE1" w14:textId="77777777" w:rsidTr="00380033">
        <w:tc>
          <w:tcPr>
            <w:tcW w:w="2721" w:type="dxa"/>
          </w:tcPr>
          <w:p w14:paraId="57EEE6EF" w14:textId="12E54BB4" w:rsidR="00380033" w:rsidRDefault="00380033" w:rsidP="00D80AA0">
            <w:pPr>
              <w:pStyle w:val="partstable"/>
            </w:pPr>
            <w:r>
              <w:t>TLC555 Timer</w:t>
            </w:r>
          </w:p>
          <w:p w14:paraId="4C5804A7" w14:textId="17AF42D0" w:rsidR="00380033" w:rsidRDefault="00380033" w:rsidP="00205A7E">
            <w:r>
              <w:rPr>
                <w:noProof/>
              </w:rPr>
              <w:drawing>
                <wp:inline distT="0" distB="0" distL="0" distR="0" wp14:anchorId="39A2DAEA" wp14:editId="37B50313">
                  <wp:extent cx="1590675" cy="13187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0">
                                    <a14:imgEffect>
                                      <a14:brightnessContrast bright="35000"/>
                                    </a14:imgEffect>
                                  </a14:imgLayer>
                                </a14:imgProps>
                              </a:ext>
                            </a:extLst>
                          </a:blip>
                          <a:stretch>
                            <a:fillRect/>
                          </a:stretch>
                        </pic:blipFill>
                        <pic:spPr>
                          <a:xfrm>
                            <a:off x="0" y="0"/>
                            <a:ext cx="1591947" cy="1319819"/>
                          </a:xfrm>
                          <a:prstGeom prst="rect">
                            <a:avLst/>
                          </a:prstGeom>
                        </pic:spPr>
                      </pic:pic>
                    </a:graphicData>
                  </a:graphic>
                </wp:inline>
              </w:drawing>
            </w:r>
          </w:p>
        </w:tc>
        <w:tc>
          <w:tcPr>
            <w:tcW w:w="2871" w:type="dxa"/>
          </w:tcPr>
          <w:p w14:paraId="3C29258E" w14:textId="77777777" w:rsidR="00380033" w:rsidRDefault="00380033" w:rsidP="00205A7E">
            <w:r>
              <w:t>RC4558 Op-amp</w:t>
            </w:r>
          </w:p>
          <w:p w14:paraId="67B746B8" w14:textId="64F4666D" w:rsidR="00380033" w:rsidRDefault="00380033" w:rsidP="00205A7E">
            <w:r>
              <w:rPr>
                <w:noProof/>
              </w:rPr>
              <w:drawing>
                <wp:inline distT="0" distB="0" distL="0" distR="0" wp14:anchorId="0F0A483B" wp14:editId="5A344A09">
                  <wp:extent cx="1685925" cy="12278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brightnessContrast bright="15000"/>
                                    </a14:imgEffect>
                                  </a14:imgLayer>
                                </a14:imgProps>
                              </a:ext>
                            </a:extLst>
                          </a:blip>
                          <a:stretch>
                            <a:fillRect/>
                          </a:stretch>
                        </pic:blipFill>
                        <pic:spPr>
                          <a:xfrm>
                            <a:off x="0" y="0"/>
                            <a:ext cx="1701741" cy="1239381"/>
                          </a:xfrm>
                          <a:prstGeom prst="rect">
                            <a:avLst/>
                          </a:prstGeom>
                        </pic:spPr>
                      </pic:pic>
                    </a:graphicData>
                  </a:graphic>
                </wp:inline>
              </w:drawing>
            </w:r>
          </w:p>
        </w:tc>
      </w:tr>
    </w:tbl>
    <w:p w14:paraId="546BF30C" w14:textId="77777777" w:rsidR="00A868DB" w:rsidRPr="00813869" w:rsidRDefault="00A868DB" w:rsidP="00813869"/>
    <w:p w14:paraId="22D7C1AF" w14:textId="5C420190" w:rsidR="002565BA" w:rsidRDefault="007B32BC" w:rsidP="002565BA">
      <w:r>
        <w:t>The symbol for an IC depends on its function</w:t>
      </w:r>
      <w:r w:rsidR="00B11D7D">
        <w:t xml:space="preserve"> so we won’t include that here.</w:t>
      </w:r>
    </w:p>
    <w:p w14:paraId="6B42D065" w14:textId="19A1D3DB" w:rsidR="00AE5BA5" w:rsidRDefault="00AE5BA5" w:rsidP="002565BA">
      <w:r>
        <w:t xml:space="preserve">It is however important to understand how pins are ordered on a DIP </w:t>
      </w:r>
      <w:r w:rsidR="00C9760D">
        <w:t>package, which is the technical name</w:t>
      </w:r>
      <w:r w:rsidR="00F10699">
        <w:rPr>
          <w:rStyle w:val="FootnoteReference"/>
        </w:rPr>
        <w:footnoteReference w:id="2"/>
      </w:r>
      <w:r w:rsidR="00C9760D">
        <w:t xml:space="preserve"> for this type of </w:t>
      </w:r>
      <w:r w:rsidR="00F10699">
        <w:t>package with two rows of pins.</w:t>
      </w:r>
      <w:r w:rsidR="004A09D9">
        <w:t xml:space="preserve">  Pins are numbered counter-clockwise, starting with pin 1. We’ll generally keep pin 1 in the lower left corner, so on the 8 pin parts in this kit, the pins look like</w:t>
      </w:r>
      <w:r w:rsidR="004A09D9">
        <w:rPr>
          <w:rStyle w:val="FootnoteReference"/>
        </w:rPr>
        <w:footnoteReference w:id="3"/>
      </w:r>
      <w:r w:rsidR="004A09D9">
        <w:t>:</w:t>
      </w:r>
    </w:p>
    <w:p w14:paraId="4E9FADBA" w14:textId="4E7BF7FB" w:rsidR="004A09D9" w:rsidRDefault="004A09D9" w:rsidP="002565BA">
      <w:r>
        <w:rPr>
          <w:noProof/>
        </w:rPr>
        <w:lastRenderedPageBreak/>
        <w:drawing>
          <wp:inline distT="0" distB="0" distL="0" distR="0" wp14:anchorId="0E5EDCFC" wp14:editId="18EEBBA8">
            <wp:extent cx="2006266" cy="1657350"/>
            <wp:effectExtent l="2858" t="0" r="0" b="0"/>
            <wp:docPr id="62" name="Picture 62" descr="https://upload.wikimedia.org/wikipedia/commons/thumb/b/b3/Pin_numbering_01_Pengo.svg/460px-Pin_numbering_01_Pen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3/Pin_numbering_01_Pengo.svg/460px-Pin_numbering_01_Pengo.svg.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2012289" cy="1662325"/>
                    </a:xfrm>
                    <a:prstGeom prst="rect">
                      <a:avLst/>
                    </a:prstGeom>
                    <a:noFill/>
                    <a:ln>
                      <a:noFill/>
                    </a:ln>
                  </pic:spPr>
                </pic:pic>
              </a:graphicData>
            </a:graphic>
          </wp:inline>
        </w:drawing>
      </w:r>
    </w:p>
    <w:p w14:paraId="04D143C2" w14:textId="77777777" w:rsidR="004B6770" w:rsidRDefault="004B6770" w:rsidP="002565BA"/>
    <w:p w14:paraId="6FD6AD6E" w14:textId="77777777" w:rsidR="00F10699" w:rsidRDefault="00F10699" w:rsidP="002565BA"/>
    <w:p w14:paraId="63474643" w14:textId="7414242B" w:rsidR="002565BA" w:rsidRDefault="002565BA" w:rsidP="002565BA">
      <w:pPr>
        <w:pStyle w:val="Heading2"/>
      </w:pPr>
      <w:r>
        <w:t>Other parts</w:t>
      </w:r>
    </w:p>
    <w:p w14:paraId="43BC7890" w14:textId="77777777" w:rsidR="008B379D" w:rsidRPr="008B379D" w:rsidRDefault="008B379D" w:rsidP="008B379D"/>
    <w:tbl>
      <w:tblPr>
        <w:tblStyle w:val="TableGrid"/>
        <w:tblW w:w="0" w:type="auto"/>
        <w:tblLook w:val="04A0" w:firstRow="1" w:lastRow="0" w:firstColumn="1" w:lastColumn="0" w:noHBand="0" w:noVBand="1"/>
      </w:tblPr>
      <w:tblGrid>
        <w:gridCol w:w="2616"/>
        <w:gridCol w:w="2338"/>
      </w:tblGrid>
      <w:tr w:rsidR="004A367C" w14:paraId="1AC792A6" w14:textId="77777777" w:rsidTr="00205A7E">
        <w:tc>
          <w:tcPr>
            <w:tcW w:w="2338" w:type="dxa"/>
          </w:tcPr>
          <w:p w14:paraId="08A431DA" w14:textId="77777777" w:rsidR="008B379D" w:rsidRDefault="008B379D" w:rsidP="00995D96">
            <w:pPr>
              <w:pStyle w:val="partstable"/>
            </w:pPr>
            <w:r>
              <w:t>Hookup wire</w:t>
            </w:r>
          </w:p>
          <w:p w14:paraId="293A4BEC" w14:textId="1E19230F" w:rsidR="004A367C" w:rsidRDefault="008B379D" w:rsidP="008B379D">
            <w:pPr>
              <w:pStyle w:val="partstable"/>
            </w:pPr>
            <w:r>
              <w:rPr>
                <w:noProof/>
              </w:rPr>
              <w:drawing>
                <wp:inline distT="0" distB="0" distL="0" distR="0" wp14:anchorId="4562A607" wp14:editId="7488417E">
                  <wp:extent cx="651337" cy="528955"/>
                  <wp:effectExtent l="381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BEBA8EAE-BF5A-486C-A8C5-ECC9F3942E4B}">
                                <a14:imgProps xmlns:a14="http://schemas.microsoft.com/office/drawing/2010/main">
                                  <a14:imgLayer r:embed="rId108">
                                    <a14:imgEffect>
                                      <a14:brightnessContrast bright="35000"/>
                                    </a14:imgEffect>
                                  </a14:imgLayer>
                                </a14:imgProps>
                              </a:ext>
                            </a:extLst>
                          </a:blip>
                          <a:srcRect l="28989" t="34469" r="-1"/>
                          <a:stretch/>
                        </pic:blipFill>
                        <pic:spPr bwMode="auto">
                          <a:xfrm rot="16200000">
                            <a:off x="0" y="0"/>
                            <a:ext cx="653832" cy="530981"/>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3C7F75E6" w14:textId="77777777" w:rsidR="004A367C" w:rsidRDefault="004A367C" w:rsidP="00205A7E">
            <w:r>
              <w:t>9V battery clip</w:t>
            </w:r>
          </w:p>
          <w:p w14:paraId="00DAD83E" w14:textId="77777777" w:rsidR="004A367C" w:rsidRDefault="004A367C" w:rsidP="00205A7E">
            <w:r>
              <w:rPr>
                <w:noProof/>
              </w:rPr>
              <w:drawing>
                <wp:inline distT="0" distB="0" distL="0" distR="0" wp14:anchorId="7551BADA" wp14:editId="5B7A2126">
                  <wp:extent cx="917842" cy="807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brightnessContrast bright="35000"/>
                                    </a14:imgEffect>
                                  </a14:imgLayer>
                                </a14:imgProps>
                              </a:ext>
                            </a:extLst>
                          </a:blip>
                          <a:stretch>
                            <a:fillRect/>
                          </a:stretch>
                        </pic:blipFill>
                        <pic:spPr>
                          <a:xfrm>
                            <a:off x="0" y="0"/>
                            <a:ext cx="920742" cy="810272"/>
                          </a:xfrm>
                          <a:prstGeom prst="rect">
                            <a:avLst/>
                          </a:prstGeom>
                        </pic:spPr>
                      </pic:pic>
                    </a:graphicData>
                  </a:graphic>
                </wp:inline>
              </w:drawing>
            </w:r>
          </w:p>
          <w:p w14:paraId="66A67446" w14:textId="77777777" w:rsidR="004A367C" w:rsidRDefault="004A367C" w:rsidP="00205A7E"/>
        </w:tc>
      </w:tr>
      <w:tr w:rsidR="007676FE" w14:paraId="55ECCF46" w14:textId="77777777" w:rsidTr="00205A7E">
        <w:tc>
          <w:tcPr>
            <w:tcW w:w="2338" w:type="dxa"/>
          </w:tcPr>
          <w:p w14:paraId="47CAEAD3" w14:textId="77777777" w:rsidR="004C6CE7" w:rsidRDefault="00C23623" w:rsidP="008B379D">
            <w:r>
              <w:t>Mini phone (stereo) jack. Actual jack may be a different color.</w:t>
            </w:r>
          </w:p>
          <w:p w14:paraId="1CEC8357" w14:textId="1798463A" w:rsidR="007676FE" w:rsidRDefault="00C23623" w:rsidP="008B379D">
            <w:r>
              <w:rPr>
                <w:noProof/>
              </w:rPr>
              <w:drawing>
                <wp:inline distT="0" distB="0" distL="0" distR="0" wp14:anchorId="4BF1CE9A" wp14:editId="4D7F104F">
                  <wp:extent cx="1518327" cy="12668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22925" cy="1270661"/>
                          </a:xfrm>
                          <a:prstGeom prst="rect">
                            <a:avLst/>
                          </a:prstGeom>
                        </pic:spPr>
                      </pic:pic>
                    </a:graphicData>
                  </a:graphic>
                </wp:inline>
              </w:drawing>
            </w:r>
          </w:p>
        </w:tc>
        <w:tc>
          <w:tcPr>
            <w:tcW w:w="2338" w:type="dxa"/>
          </w:tcPr>
          <w:p w14:paraId="38775B0D" w14:textId="77777777" w:rsidR="007676FE" w:rsidRDefault="007676FE" w:rsidP="00205A7E"/>
        </w:tc>
      </w:tr>
    </w:tbl>
    <w:p w14:paraId="61C83D56" w14:textId="0806689D" w:rsidR="00BC0681" w:rsidRDefault="00BC0681" w:rsidP="00C121DC"/>
    <w:p w14:paraId="78E7F40C" w14:textId="31762C47" w:rsidR="00730B77" w:rsidRDefault="00730B77" w:rsidP="00C121DC">
      <w:r>
        <w:t xml:space="preserve">The 1/8” </w:t>
      </w:r>
      <w:r w:rsidR="007C58F2">
        <w:t xml:space="preserve">mini-phone jack has </w:t>
      </w:r>
      <w:r w:rsidR="008D31DE">
        <w:t xml:space="preserve">three tabs on the bottom that </w:t>
      </w:r>
      <w:r w:rsidR="005B63FE">
        <w:t xml:space="preserve">mate to the bread board. When viewed from </w:t>
      </w:r>
      <w:r w:rsidR="00843608">
        <w:t>front/</w:t>
      </w:r>
      <w:r w:rsidR="005B63FE">
        <w:t xml:space="preserve">above </w:t>
      </w:r>
      <w:r w:rsidR="00843608">
        <w:t xml:space="preserve">as shown in the photo below, the signal order is right, </w:t>
      </w:r>
      <w:r w:rsidR="00C86257">
        <w:t>n/c, ground, n/c, left.</w:t>
      </w:r>
      <w:r w:rsidR="004C51CB">
        <w:t xml:space="preserve"> Usually red indicates right and white indicates left</w:t>
      </w:r>
      <w:r w:rsidR="003C586E">
        <w:t>.</w:t>
      </w:r>
      <w:r w:rsidR="006305BD">
        <w:t xml:space="preserve"> </w:t>
      </w:r>
      <w:r w:rsidR="003C586E">
        <w:t>O</w:t>
      </w:r>
      <w:r w:rsidR="006305BD">
        <w:t>n breadboard</w:t>
      </w:r>
      <w:r w:rsidR="003C586E">
        <w:t>s</w:t>
      </w:r>
      <w:r w:rsidR="006305BD">
        <w:t xml:space="preserve"> convention is to use red </w:t>
      </w:r>
      <w:r w:rsidR="003C586E">
        <w:t xml:space="preserve">wire </w:t>
      </w:r>
      <w:r w:rsidR="006305BD">
        <w:t>for the positive power connections</w:t>
      </w:r>
      <w:r w:rsidR="003C586E">
        <w:t xml:space="preserve"> so don’t mix up red wires if you use them for the right channel audio connection</w:t>
      </w:r>
      <w:r w:rsidR="006305BD">
        <w:t>.  Cho</w:t>
      </w:r>
      <w:r w:rsidR="003C586E">
        <w:t>o</w:t>
      </w:r>
      <w:r w:rsidR="006305BD">
        <w:t>se whatever color you want, but if you pick red</w:t>
      </w:r>
      <w:r w:rsidR="003C586E">
        <w:t xml:space="preserve"> audio</w:t>
      </w:r>
      <w:r w:rsidR="006305BD">
        <w:t>, don’t wire it to power!</w:t>
      </w:r>
    </w:p>
    <w:p w14:paraId="16B1C801" w14:textId="70B7867B" w:rsidR="00B6030B" w:rsidRDefault="00B6030B" w:rsidP="00C121DC">
      <w:r>
        <w:rPr>
          <w:noProof/>
        </w:rPr>
        <w:lastRenderedPageBreak/>
        <w:drawing>
          <wp:inline distT="0" distB="0" distL="0" distR="0" wp14:anchorId="4BAF074E" wp14:editId="14B82776">
            <wp:extent cx="2181225" cy="2019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1225" cy="2019300"/>
                    </a:xfrm>
                    <a:prstGeom prst="rect">
                      <a:avLst/>
                    </a:prstGeom>
                  </pic:spPr>
                </pic:pic>
              </a:graphicData>
            </a:graphic>
          </wp:inline>
        </w:drawing>
      </w:r>
    </w:p>
    <w:p w14:paraId="32867776" w14:textId="77777777" w:rsidR="00C86257" w:rsidRDefault="00C86257" w:rsidP="00C121DC"/>
    <w:p w14:paraId="5CE97483" w14:textId="12DE5784" w:rsidR="004B75DB" w:rsidRDefault="004B75DB" w:rsidP="00C121DC">
      <w:r>
        <w:t>The mini-phone plug has the left on the tip and the right on the ring, and ground is the main (large) part</w:t>
      </w:r>
      <w:r w:rsidR="005B63FE">
        <w:t xml:space="preserve"> on the jack</w:t>
      </w:r>
      <w:r>
        <w:t>.</w:t>
      </w:r>
    </w:p>
    <w:p w14:paraId="351B7899" w14:textId="79433E34" w:rsidR="004B75DB" w:rsidRDefault="00222E88" w:rsidP="00C121DC">
      <w:r>
        <w:rPr>
          <w:noProof/>
        </w:rPr>
        <w:drawing>
          <wp:inline distT="0" distB="0" distL="0" distR="0" wp14:anchorId="1626BFD0" wp14:editId="5489D982">
            <wp:extent cx="2857500" cy="2133600"/>
            <wp:effectExtent l="0" t="0" r="0" b="0"/>
            <wp:docPr id="5" name="Picture 5" descr="TRS Audio Plug Connection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S Audio Plug Connections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133600"/>
                    </a:xfrm>
                    <a:prstGeom prst="rect">
                      <a:avLst/>
                    </a:prstGeom>
                    <a:noFill/>
                    <a:ln>
                      <a:noFill/>
                    </a:ln>
                  </pic:spPr>
                </pic:pic>
              </a:graphicData>
            </a:graphic>
          </wp:inline>
        </w:drawing>
      </w:r>
      <w:r>
        <w:t>http://circuitbasics.com</w:t>
      </w:r>
    </w:p>
    <w:p w14:paraId="5C2F4858" w14:textId="139CC93D" w:rsidR="003B25E9" w:rsidRDefault="003E7159" w:rsidP="00F60693">
      <w:r>
        <w:t xml:space="preserve">On a mono plug </w:t>
      </w:r>
      <w:proofErr w:type="gramStart"/>
      <w:r>
        <w:t>only</w:t>
      </w:r>
      <w:proofErr w:type="gramEnd"/>
      <w:r>
        <w:t xml:space="preserve"> the tip signal is present and the rest of the plug is grounded. On input this means </w:t>
      </w:r>
      <w:r w:rsidR="006963DE">
        <w:t>there will be no signal from the “right” connection.</w:t>
      </w:r>
    </w:p>
    <w:p w14:paraId="1CBB0D89" w14:textId="164126B8" w:rsidR="006D2D1C" w:rsidRDefault="006963DE" w:rsidP="00F60693">
      <w:r>
        <w:t>On output this means that the right output will be shorted to ground.  This is probably a bad idea</w:t>
      </w:r>
      <w:r w:rsidR="006D2D1C">
        <w:t xml:space="preserve">, so don’t use a mono plug in the output when 2 channels are in use (like the </w:t>
      </w:r>
      <w:proofErr w:type="spellStart"/>
      <w:r w:rsidR="006D2D1C">
        <w:t>C</w:t>
      </w:r>
      <w:r w:rsidR="00DE3DC5">
        <w:t>M</w:t>
      </w:r>
      <w:r w:rsidR="006D2D1C">
        <w:t>oy</w:t>
      </w:r>
      <w:proofErr w:type="spellEnd"/>
      <w:r w:rsidR="006D2D1C">
        <w:t xml:space="preserve"> headphone am</w:t>
      </w:r>
      <w:r w:rsidR="00DE3DC5">
        <w:t>p).</w:t>
      </w:r>
    </w:p>
    <w:p w14:paraId="5C7710B9" w14:textId="55AB4F77" w:rsidR="00DE3DC5" w:rsidRDefault="00DE3DC5" w:rsidP="00F60693">
      <w:r>
        <w:t xml:space="preserve">Conversely, if the circuit operates on only one channel (for example the 555 metronome or the fuzz </w:t>
      </w:r>
      <w:r w:rsidR="00C766EC">
        <w:t xml:space="preserve">circuits) then wire the output to the “left” connector as then a mono jack can be </w:t>
      </w:r>
      <w:proofErr w:type="gramStart"/>
      <w:r w:rsidR="00C766EC">
        <w:t>used</w:t>
      </w:r>
      <w:proofErr w:type="gramEnd"/>
      <w:r w:rsidR="00C766EC">
        <w:t xml:space="preserve"> and the circuit will work the way you expect.</w:t>
      </w:r>
    </w:p>
    <w:p w14:paraId="28146F7C" w14:textId="18A45623" w:rsidR="001D3600" w:rsidRDefault="001D3600" w:rsidP="00F60693">
      <w:r>
        <w:t>On the schematics the jacks look like this</w:t>
      </w:r>
      <w:r w:rsidR="004B703A">
        <w:rPr>
          <w:rStyle w:val="FootnoteReference"/>
        </w:rPr>
        <w:footnoteReference w:id="4"/>
      </w:r>
      <w:r>
        <w:t>:</w:t>
      </w:r>
    </w:p>
    <w:p w14:paraId="4CD470FD" w14:textId="0CFF67EA" w:rsidR="001D3600" w:rsidRDefault="001D3600" w:rsidP="00F60693"/>
    <w:p w14:paraId="4688B52B" w14:textId="77777777" w:rsidR="001D3600" w:rsidRDefault="001D3600" w:rsidP="00F60693">
      <w:pPr>
        <w:rPr>
          <w:noProof/>
        </w:rPr>
      </w:pPr>
    </w:p>
    <w:p w14:paraId="3D4232DB" w14:textId="2323EBCD" w:rsidR="001D3600" w:rsidRDefault="001D3600" w:rsidP="00F60693">
      <w:r>
        <w:rPr>
          <w:noProof/>
        </w:rPr>
        <w:drawing>
          <wp:inline distT="0" distB="0" distL="0" distR="0" wp14:anchorId="1B2BA650" wp14:editId="77E96226">
            <wp:extent cx="1362075" cy="819150"/>
            <wp:effectExtent l="0" t="0" r="9525" b="0"/>
            <wp:docPr id="19" name="Picture 19" descr="https://upload.wikimedia.org/wikipedia/commons/8/88/Phone_jack_symb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8/88/Phone_jack_symbols.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52333" b="71333"/>
                    <a:stretch/>
                  </pic:blipFill>
                  <pic:spPr bwMode="auto">
                    <a:xfrm>
                      <a:off x="0" y="0"/>
                      <a:ext cx="1362075" cy="819150"/>
                    </a:xfrm>
                    <a:prstGeom prst="rect">
                      <a:avLst/>
                    </a:prstGeom>
                    <a:noFill/>
                    <a:ln>
                      <a:noFill/>
                    </a:ln>
                    <a:extLst>
                      <a:ext uri="{53640926-AAD7-44D8-BBD7-CCE9431645EC}">
                        <a14:shadowObscured xmlns:a14="http://schemas.microsoft.com/office/drawing/2010/main"/>
                      </a:ext>
                    </a:extLst>
                  </pic:spPr>
                </pic:pic>
              </a:graphicData>
            </a:graphic>
          </wp:inline>
        </w:drawing>
      </w:r>
    </w:p>
    <w:p w14:paraId="3419DA16" w14:textId="61611BC3" w:rsidR="004B703A" w:rsidRDefault="004B703A" w:rsidP="00F60693">
      <w:r>
        <w:t>The upper connection</w:t>
      </w:r>
      <w:r w:rsidR="003C586E">
        <w:t xml:space="preserve"> is</w:t>
      </w:r>
      <w:r>
        <w:t xml:space="preserve"> the tip of the jack (left channel) and the lower connection the </w:t>
      </w:r>
      <w:r w:rsidR="007A0D35">
        <w:t>ring of the jack (right channel)</w:t>
      </w:r>
      <w:r w:rsidR="003C586E">
        <w:t xml:space="preserve">; </w:t>
      </w:r>
      <w:r w:rsidR="007A0D35">
        <w:t xml:space="preserve">the ground connection is indicated by the larger box representing the </w:t>
      </w:r>
      <w:r w:rsidR="009F153C">
        <w:t>barrel</w:t>
      </w:r>
      <w:r w:rsidR="007A0D35">
        <w:t xml:space="preserve"> of the connector.</w:t>
      </w:r>
      <w:r w:rsidR="009F153C">
        <w:t xml:space="preserve"> The barrel of the connector is always grounded in the circuits provided in the guide</w:t>
      </w:r>
      <w:r w:rsidR="00C41915">
        <w:t>, and that’s indicated in the above by the little “ground” symbol (which can be drawn in other ways too).</w:t>
      </w:r>
    </w:p>
    <w:p w14:paraId="2776EA55" w14:textId="62442030" w:rsidR="001D3600" w:rsidRDefault="000511D3" w:rsidP="000511D3">
      <w:pPr>
        <w:pStyle w:val="Heading2"/>
      </w:pPr>
      <w:r>
        <w:t>Making up jumper wires</w:t>
      </w:r>
    </w:p>
    <w:p w14:paraId="6A93BE28" w14:textId="1E9FE596" w:rsidR="000511D3" w:rsidRDefault="00645976" w:rsidP="00F60693">
      <w:r>
        <w:t xml:space="preserve">The kits are provided with pieces of </w:t>
      </w:r>
      <w:proofErr w:type="gramStart"/>
      <w:r>
        <w:t>22 gauge</w:t>
      </w:r>
      <w:proofErr w:type="gramEnd"/>
      <w:r>
        <w:t xml:space="preserve"> solid wire, which is the best size/type for use with breadboards.</w:t>
      </w:r>
      <w:r w:rsidR="00A02505">
        <w:t xml:space="preserve"> It’s more convenient to make up a couple different lengths of a few of the colors for a project before you start.  Over time you’ll accumulate enough different </w:t>
      </w:r>
      <w:r w:rsidR="00880B98">
        <w:t>lengths.  You can also purchase kits of precut wire on</w:t>
      </w:r>
      <w:r w:rsidR="003C586E">
        <w:t>-</w:t>
      </w:r>
      <w:r w:rsidR="00880B98">
        <w:t>line, but they are not cheap compared to just buying a multi-color 6-pack of wire and some wire stripper</w:t>
      </w:r>
      <w:r w:rsidR="005F77B0">
        <w:t>s/cutters.</w:t>
      </w:r>
    </w:p>
    <w:p w14:paraId="175DFA01" w14:textId="1D8D657B" w:rsidR="00973521" w:rsidRDefault="004509E3" w:rsidP="00F60693">
      <w:r>
        <w:t xml:space="preserve">If your wire strippers are adjustable you should adjust them so that </w:t>
      </w:r>
      <w:r w:rsidR="00EE28C1">
        <w:t xml:space="preserve">in the fully closed </w:t>
      </w:r>
      <w:proofErr w:type="gramStart"/>
      <w:r w:rsidR="00EE28C1">
        <w:t>position</w:t>
      </w:r>
      <w:proofErr w:type="gramEnd"/>
      <w:r w:rsidR="00EE28C1">
        <w:t xml:space="preserve"> they do not nick the underlying copper wire. </w:t>
      </w:r>
      <w:r w:rsidR="001A429B">
        <w:t xml:space="preserve">If you do nick the wire cut the end off and try again; nicked wires </w:t>
      </w:r>
      <w:proofErr w:type="gramStart"/>
      <w:r w:rsidR="001A429B">
        <w:t>have a tendency to</w:t>
      </w:r>
      <w:proofErr w:type="gramEnd"/>
      <w:r w:rsidR="001A429B">
        <w:t xml:space="preserve"> break off in the breadboard and then it’s annoying to get them out. If you nick them all the </w:t>
      </w:r>
      <w:proofErr w:type="gramStart"/>
      <w:r w:rsidR="001A429B">
        <w:t>time</w:t>
      </w:r>
      <w:proofErr w:type="gramEnd"/>
      <w:r w:rsidR="001A429B">
        <w:t xml:space="preserve"> then adjust the strippers to a larger opening and/or make sure you pull </w:t>
      </w:r>
      <w:r w:rsidR="006E12DF">
        <w:t>the strippers perpendicular to the wire.</w:t>
      </w:r>
    </w:p>
    <w:p w14:paraId="6E22FF85" w14:textId="59503A26" w:rsidR="00C766EC" w:rsidRDefault="00973521" w:rsidP="00F60693">
      <w:r>
        <w:t xml:space="preserve">Strip back about ¼” </w:t>
      </w:r>
      <w:r w:rsidR="00D24466">
        <w:t xml:space="preserve">(5 mm) </w:t>
      </w:r>
      <w:r>
        <w:t>of insulation</w:t>
      </w:r>
      <w:r w:rsidR="004509E3">
        <w:t xml:space="preserve"> </w:t>
      </w:r>
      <w:r w:rsidR="00D24466">
        <w:t xml:space="preserve">from the wire. For </w:t>
      </w:r>
      <w:proofErr w:type="spellStart"/>
      <w:r w:rsidR="00D24466">
        <w:t>jumpering</w:t>
      </w:r>
      <w:proofErr w:type="spellEnd"/>
      <w:r w:rsidR="00D24466">
        <w:t xml:space="preserve"> to an adjacent </w:t>
      </w:r>
      <w:proofErr w:type="gramStart"/>
      <w:r w:rsidR="00D24466">
        <w:t>hole</w:t>
      </w:r>
      <w:proofErr w:type="gramEnd"/>
      <w:r w:rsidR="00D24466">
        <w:t xml:space="preserve"> you can forgo insulation on the wire.</w:t>
      </w:r>
    </w:p>
    <w:p w14:paraId="37F1D818" w14:textId="2971B25E" w:rsidR="006268B4" w:rsidRDefault="008E53A9" w:rsidP="00F60693">
      <w:r>
        <w:rPr>
          <w:noProof/>
        </w:rPr>
        <w:drawing>
          <wp:inline distT="0" distB="0" distL="0" distR="0" wp14:anchorId="65C98ED3" wp14:editId="4BB9DD8D">
            <wp:extent cx="3038475" cy="182922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brightnessContrast bright="17000"/>
                              </a14:imgEffect>
                            </a14:imgLayer>
                          </a14:imgProps>
                        </a:ext>
                      </a:extLst>
                    </a:blip>
                    <a:stretch>
                      <a:fillRect/>
                    </a:stretch>
                  </pic:blipFill>
                  <pic:spPr>
                    <a:xfrm>
                      <a:off x="0" y="0"/>
                      <a:ext cx="3048156" cy="1835051"/>
                    </a:xfrm>
                    <a:prstGeom prst="rect">
                      <a:avLst/>
                    </a:prstGeom>
                  </pic:spPr>
                </pic:pic>
              </a:graphicData>
            </a:graphic>
          </wp:inline>
        </w:drawing>
      </w:r>
    </w:p>
    <w:p w14:paraId="09D48F93" w14:textId="5D54CA06" w:rsidR="008E53A9" w:rsidRDefault="004F7AE6" w:rsidP="00F60693">
      <w:r>
        <w:t>By convention r</w:t>
      </w:r>
      <w:r w:rsidR="008E53A9">
        <w:t xml:space="preserve">ed is usually used for </w:t>
      </w:r>
      <w:r>
        <w:t>power (positive) and black for ground (negative) connections.</w:t>
      </w:r>
    </w:p>
    <w:p w14:paraId="1FAB3992" w14:textId="77777777" w:rsidR="008E53A9" w:rsidRDefault="008E53A9" w:rsidP="00F60693"/>
    <w:p w14:paraId="5DD0ECCD" w14:textId="1CE976BB" w:rsidR="00A60CF3" w:rsidRDefault="001A1BA7" w:rsidP="001A1BA7">
      <w:pPr>
        <w:pStyle w:val="Heading1"/>
      </w:pPr>
      <w:r>
        <w:t>Overview of assembly steps</w:t>
      </w:r>
    </w:p>
    <w:p w14:paraId="796830BE" w14:textId="386FA7DE" w:rsidR="005838B4" w:rsidRDefault="005838B4" w:rsidP="005838B4"/>
    <w:p w14:paraId="2E87C2D2" w14:textId="27696E9A" w:rsidR="007D03D9" w:rsidRDefault="007D03D9" w:rsidP="007D03D9">
      <w:pPr>
        <w:pStyle w:val="Heading2"/>
      </w:pPr>
      <w:r>
        <w:t>Understanding the breadboard</w:t>
      </w:r>
    </w:p>
    <w:p w14:paraId="12C4D0C1" w14:textId="6572FBC0" w:rsidR="007D03D9" w:rsidRDefault="007D03D9" w:rsidP="005838B4">
      <w:r>
        <w:t>Breadboards provide a way to connect parts without need to solder them together. This makes it ea</w:t>
      </w:r>
      <w:r w:rsidR="00BC0B4D">
        <w:t>sy</w:t>
      </w:r>
      <w:r>
        <w:t xml:space="preserve"> to experiment with different parts in a circuit </w:t>
      </w:r>
      <w:r w:rsidR="007D2568">
        <w:t xml:space="preserve">as well as </w:t>
      </w:r>
      <w:r w:rsidR="00BC0B4D">
        <w:t>reuse them for different circuits.</w:t>
      </w:r>
    </w:p>
    <w:p w14:paraId="5449CA83" w14:textId="165FE50C" w:rsidR="008E582D" w:rsidRDefault="008E582D" w:rsidP="005838B4">
      <w:r>
        <w:t xml:space="preserve">There are a lot of on-line resources </w:t>
      </w:r>
      <w:r w:rsidR="00857CA6">
        <w:t>that can explain breadboards in a lot of details, google will find them for you but here’s a few to get started with.</w:t>
      </w:r>
    </w:p>
    <w:p w14:paraId="2A17BEBB" w14:textId="6D21841D" w:rsidR="004719D9" w:rsidRDefault="005319AA" w:rsidP="005838B4">
      <w:hyperlink r:id="rId115" w:history="1">
        <w:r w:rsidR="00330EE8" w:rsidRPr="00BE3980">
          <w:rPr>
            <w:rStyle w:val="Hyperlink"/>
          </w:rPr>
          <w:t>https://www.sciencebuddies.org/science-fair-projects/references/how-to-use-a-breadboard</w:t>
        </w:r>
      </w:hyperlink>
    </w:p>
    <w:p w14:paraId="58F6B24B" w14:textId="3A105E71" w:rsidR="00857CA6" w:rsidRDefault="005319AA" w:rsidP="005838B4">
      <w:hyperlink r:id="rId116" w:history="1">
        <w:r w:rsidR="00330EE8" w:rsidRPr="00BE3980">
          <w:rPr>
            <w:rStyle w:val="Hyperlink"/>
          </w:rPr>
          <w:t>https://learn.sparkfun.com/tutorials/how-to-use-a-breadboard</w:t>
        </w:r>
      </w:hyperlink>
    </w:p>
    <w:p w14:paraId="09429021" w14:textId="256EC831" w:rsidR="00330EE8" w:rsidRDefault="005319AA" w:rsidP="005838B4">
      <w:hyperlink r:id="rId117" w:history="1">
        <w:r w:rsidR="00330EE8" w:rsidRPr="00BE3980">
          <w:rPr>
            <w:rStyle w:val="Hyperlink"/>
          </w:rPr>
          <w:t>https://learn.adafruit.com/breadboards-for-beginners/introduction</w:t>
        </w:r>
      </w:hyperlink>
    </w:p>
    <w:p w14:paraId="5B852595" w14:textId="77777777" w:rsidR="00330EE8" w:rsidRDefault="00330EE8" w:rsidP="005838B4"/>
    <w:p w14:paraId="6FA7A9BF" w14:textId="457CFB36" w:rsidR="00857CA6" w:rsidRDefault="00C65A74" w:rsidP="005838B4">
      <w:r>
        <w:t xml:space="preserve">If you’re at a build </w:t>
      </w:r>
      <w:proofErr w:type="gramStart"/>
      <w:r>
        <w:t>event</w:t>
      </w:r>
      <w:proofErr w:type="gramEnd"/>
      <w:r>
        <w:t xml:space="preserve"> we’ll provide </w:t>
      </w:r>
      <w:r w:rsidR="00B01019">
        <w:t>some material to help you understand the breadboards; this guide will not include</w:t>
      </w:r>
      <w:r w:rsidR="00C53B80">
        <w:t xml:space="preserve"> this since others have already created some great material.</w:t>
      </w:r>
    </w:p>
    <w:p w14:paraId="6B51A97E" w14:textId="64468E9F" w:rsidR="00BC0B4D" w:rsidRDefault="00D80071" w:rsidP="00D80071">
      <w:pPr>
        <w:pStyle w:val="Heading3"/>
      </w:pPr>
      <w:r>
        <w:t>Yeah but…</w:t>
      </w:r>
    </w:p>
    <w:p w14:paraId="01DA57FC" w14:textId="55442BC3" w:rsidR="00D80071" w:rsidRDefault="00D80071" w:rsidP="005838B4"/>
    <w:p w14:paraId="334FC217" w14:textId="5471172D" w:rsidR="00D80071" w:rsidRDefault="00D80071" w:rsidP="005838B4">
      <w:r>
        <w:t>If your breadboard looks like this:</w:t>
      </w:r>
    </w:p>
    <w:p w14:paraId="1192F9B5" w14:textId="75868906" w:rsidR="00D80071" w:rsidRDefault="00D80071" w:rsidP="005838B4">
      <w:r>
        <w:rPr>
          <w:noProof/>
        </w:rPr>
        <w:drawing>
          <wp:inline distT="0" distB="0" distL="0" distR="0" wp14:anchorId="22892565" wp14:editId="1FEAC612">
            <wp:extent cx="3786188" cy="2524125"/>
            <wp:effectExtent l="0" t="0" r="5080" b="0"/>
            <wp:docPr id="206" name="Picture 206" descr="Image result f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readboar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88577" cy="2525718"/>
                    </a:xfrm>
                    <a:prstGeom prst="rect">
                      <a:avLst/>
                    </a:prstGeom>
                    <a:noFill/>
                    <a:ln>
                      <a:noFill/>
                    </a:ln>
                  </pic:spPr>
                </pic:pic>
              </a:graphicData>
            </a:graphic>
          </wp:inline>
        </w:drawing>
      </w:r>
    </w:p>
    <w:p w14:paraId="4543931B" w14:textId="40E0A523" w:rsidR="005146A2" w:rsidRDefault="005146A2" w:rsidP="005838B4">
      <w:r>
        <w:t>(found on the internet, I won’t embarrass the poster with the URL)</w:t>
      </w:r>
    </w:p>
    <w:p w14:paraId="78383679" w14:textId="27E1F654" w:rsidR="00D80071" w:rsidRDefault="00D80071" w:rsidP="005838B4"/>
    <w:p w14:paraId="22B3CD88" w14:textId="642DD024" w:rsidR="00D80071" w:rsidRDefault="00D80071" w:rsidP="005838B4">
      <w:r>
        <w:t>Then you’re DOING IT WRONG!</w:t>
      </w:r>
    </w:p>
    <w:p w14:paraId="4C96D07D" w14:textId="62D1BF60" w:rsidR="005146A2" w:rsidRDefault="005146A2" w:rsidP="005838B4">
      <w:r>
        <w:t>This is what a typical one looks like:</w:t>
      </w:r>
    </w:p>
    <w:p w14:paraId="23A7C03C" w14:textId="53FEA9A5" w:rsidR="005146A2" w:rsidRDefault="00AC5E9D" w:rsidP="005838B4">
      <w:r>
        <w:rPr>
          <w:noProof/>
        </w:rPr>
        <w:lastRenderedPageBreak/>
        <w:drawing>
          <wp:inline distT="0" distB="0" distL="0" distR="0" wp14:anchorId="4222ED3C" wp14:editId="72DD2367">
            <wp:extent cx="4325860" cy="40290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7682" cy="4030772"/>
                    </a:xfrm>
                    <a:prstGeom prst="rect">
                      <a:avLst/>
                    </a:prstGeom>
                    <a:noFill/>
                    <a:ln>
                      <a:noFill/>
                    </a:ln>
                  </pic:spPr>
                </pic:pic>
              </a:graphicData>
            </a:graphic>
          </wp:inline>
        </w:drawing>
      </w:r>
    </w:p>
    <w:p w14:paraId="6BBEF64E" w14:textId="33F409B8" w:rsidR="00AC5E9D" w:rsidRDefault="00AC5E9D" w:rsidP="005838B4">
      <w:r>
        <w:t>(</w:t>
      </w:r>
      <w:proofErr w:type="gramStart"/>
      <w:r>
        <w:t>yeah</w:t>
      </w:r>
      <w:proofErr w:type="gramEnd"/>
      <w:r>
        <w:t xml:space="preserve"> this person cheated using alligator clips for some connections instead of </w:t>
      </w:r>
      <w:r w:rsidR="00EA0FBF">
        <w:t xml:space="preserve">jumper </w:t>
      </w:r>
      <w:r>
        <w:t xml:space="preserve">wire, </w:t>
      </w:r>
      <w:r w:rsidR="00B62206">
        <w:t xml:space="preserve">but you get the idea…it’s about function, not making it look pretty for </w:t>
      </w:r>
      <w:r w:rsidR="00EA0FBF">
        <w:t>Instagram</w:t>
      </w:r>
      <w:r w:rsidR="00B62206">
        <w:t>)</w:t>
      </w:r>
    </w:p>
    <w:p w14:paraId="29728C95" w14:textId="77777777" w:rsidR="000E59C7" w:rsidRDefault="000E59C7" w:rsidP="00F60693"/>
    <w:p w14:paraId="29341442" w14:textId="6DAE95AE" w:rsidR="00A60CF3" w:rsidRDefault="000E59C7" w:rsidP="002962E0">
      <w:pPr>
        <w:pStyle w:val="Heading2"/>
        <w:keepNext/>
      </w:pPr>
      <w:r>
        <w:t>Things to think about before you start</w:t>
      </w:r>
    </w:p>
    <w:p w14:paraId="15417C7B" w14:textId="1742E386" w:rsidR="00D408F6" w:rsidRDefault="00D408F6" w:rsidP="000D435A"/>
    <w:p w14:paraId="7C1F485E" w14:textId="148BD02D" w:rsidR="00E45002" w:rsidRDefault="00E45002" w:rsidP="000D435A">
      <w:r>
        <w:t>Oh heck, it’s a breadboard, you really can’t screw it up too badly…</w:t>
      </w:r>
      <w:r w:rsidR="00867593">
        <w:t>just fix your mistake.</w:t>
      </w:r>
    </w:p>
    <w:p w14:paraId="52BDFD07" w14:textId="536D7934" w:rsidR="00867593" w:rsidRDefault="00867593" w:rsidP="000D435A">
      <w:r>
        <w:t>One exception is putting in ICs and transistors backwards</w:t>
      </w:r>
      <w:r w:rsidR="004D1C31">
        <w:t>, that might break them.</w:t>
      </w:r>
      <w:r w:rsidR="00EA0FBF">
        <w:t xml:space="preserve"> </w:t>
      </w:r>
      <w:proofErr w:type="gramStart"/>
      <w:r w:rsidR="00EA0FBF">
        <w:t>So</w:t>
      </w:r>
      <w:proofErr w:type="gramEnd"/>
      <w:r w:rsidR="00EA0FBF">
        <w:t xml:space="preserve"> </w:t>
      </w:r>
      <w:r w:rsidR="00643ADD">
        <w:t>pay really close attention to when you put those parts in.</w:t>
      </w:r>
    </w:p>
    <w:p w14:paraId="29CFA293" w14:textId="3DF85823" w:rsidR="00643ADD" w:rsidRDefault="00643ADD" w:rsidP="000D435A">
      <w:r>
        <w:t>Polarized capacitors too</w:t>
      </w:r>
      <w:r w:rsidR="0090245A">
        <w:t xml:space="preserve"> – while </w:t>
      </w:r>
      <w:r w:rsidR="005B3BBF">
        <w:t>good ones</w:t>
      </w:r>
      <w:r w:rsidR="0090245A">
        <w:t xml:space="preserve"> shouldn’t explode</w:t>
      </w:r>
      <w:r w:rsidR="005B3BBF">
        <w:t xml:space="preserve"> we got really cheap fake ones from China </w:t>
      </w:r>
      <w:r w:rsidR="001E4C32">
        <w:t xml:space="preserve">for these kits </w:t>
      </w:r>
      <w:proofErr w:type="gramStart"/>
      <w:r w:rsidR="005B3BBF">
        <w:t xml:space="preserve">- </w:t>
      </w:r>
      <w:r w:rsidR="0090245A">
        <w:t xml:space="preserve"> they</w:t>
      </w:r>
      <w:proofErr w:type="gramEnd"/>
      <w:r w:rsidR="0090245A">
        <w:t xml:space="preserve"> can be unhappy if hooked up backwards.</w:t>
      </w:r>
    </w:p>
    <w:p w14:paraId="65951119" w14:textId="34754A82" w:rsidR="00995D96" w:rsidRDefault="00995D96">
      <w:r>
        <w:br w:type="page"/>
      </w:r>
    </w:p>
    <w:p w14:paraId="6EB6C135" w14:textId="77777777" w:rsidR="00EF0D9F" w:rsidRDefault="00EF0D9F" w:rsidP="000D435A"/>
    <w:p w14:paraId="5F123C5C" w14:textId="0413BB65" w:rsidR="003C007D" w:rsidRDefault="001D1433" w:rsidP="001D1433">
      <w:pPr>
        <w:pStyle w:val="Heading1"/>
      </w:pPr>
      <w:r>
        <w:t>The good stuff</w:t>
      </w:r>
    </w:p>
    <w:p w14:paraId="3DB65752" w14:textId="2F44E76B" w:rsidR="001D1433" w:rsidRDefault="0036086F" w:rsidP="001D1433">
      <w:r>
        <w:rPr>
          <w:noProof/>
        </w:rPr>
        <w:drawing>
          <wp:anchor distT="0" distB="0" distL="114300" distR="114300" simplePos="0" relativeHeight="251667456" behindDoc="0" locked="0" layoutInCell="1" allowOverlap="1" wp14:anchorId="0C9F6984" wp14:editId="469B1CC8">
            <wp:simplePos x="0" y="0"/>
            <wp:positionH relativeFrom="column">
              <wp:posOffset>76200</wp:posOffset>
            </wp:positionH>
            <wp:positionV relativeFrom="paragraph">
              <wp:posOffset>129540</wp:posOffset>
            </wp:positionV>
            <wp:extent cx="1419225" cy="184387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W.svg"/>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1419225" cy="1843875"/>
                    </a:xfrm>
                    <a:prstGeom prst="rect">
                      <a:avLst/>
                    </a:prstGeom>
                  </pic:spPr>
                </pic:pic>
              </a:graphicData>
            </a:graphic>
          </wp:anchor>
        </w:drawing>
      </w:r>
      <w:r w:rsidR="007F2465">
        <w:t xml:space="preserve">This document and </w:t>
      </w:r>
      <w:proofErr w:type="gramStart"/>
      <w:r w:rsidR="007F2465">
        <w:t>all of</w:t>
      </w:r>
      <w:proofErr w:type="gramEnd"/>
      <w:r w:rsidR="007F2465">
        <w:t xml:space="preserve"> the source files associated with this project are C</w:t>
      </w:r>
      <w:r w:rsidR="00274D3C">
        <w:t xml:space="preserve">opyright 2018 by the </w:t>
      </w:r>
      <w:r w:rsidR="003C50DA">
        <w:t xml:space="preserve">Audio </w:t>
      </w:r>
      <w:r w:rsidR="0072716B">
        <w:t>Builders Workshop</w:t>
      </w:r>
      <w:r w:rsidR="00CE496A">
        <w:t xml:space="preserve"> (ABW)</w:t>
      </w:r>
      <w:r w:rsidR="0072716B">
        <w:t>.</w:t>
      </w:r>
    </w:p>
    <w:p w14:paraId="4C5B5A3E" w14:textId="28F13025" w:rsidR="00E13F14" w:rsidRDefault="005319AA" w:rsidP="001D1433">
      <w:hyperlink r:id="rId122" w:history="1">
        <w:r w:rsidR="00E53ACF" w:rsidRPr="007506E0">
          <w:rPr>
            <w:rStyle w:val="Hyperlink"/>
          </w:rPr>
          <w:t>https://www.facebook.com/groups/AudioBuildersWorkshop/</w:t>
        </w:r>
      </w:hyperlink>
    </w:p>
    <w:p w14:paraId="2DEE380A" w14:textId="3AE2F104" w:rsidR="00406F68" w:rsidRDefault="00406F68" w:rsidP="001D1433"/>
    <w:p w14:paraId="06BA1ED3" w14:textId="34691591" w:rsidR="00E53ACF" w:rsidRDefault="00E53ACF" w:rsidP="001D1433">
      <w:r>
        <w:t>a working group of the Boston AES</w:t>
      </w:r>
    </w:p>
    <w:p w14:paraId="3E6D1D8A" w14:textId="2DD2E629" w:rsidR="00406F68" w:rsidRDefault="005319AA" w:rsidP="001D1433">
      <w:hyperlink r:id="rId123" w:history="1">
        <w:r w:rsidR="00406F68" w:rsidRPr="00243A1C">
          <w:rPr>
            <w:rStyle w:val="Hyperlink"/>
          </w:rPr>
          <w:t>http://bostonaes.org/</w:t>
        </w:r>
      </w:hyperlink>
    </w:p>
    <w:p w14:paraId="43E7F052" w14:textId="77777777" w:rsidR="00E53ACF" w:rsidRDefault="00E53ACF" w:rsidP="001D1433"/>
    <w:p w14:paraId="22C711DB" w14:textId="4215713B" w:rsidR="0072716B" w:rsidRDefault="0072716B" w:rsidP="001D1433">
      <w:r>
        <w:t>A</w:t>
      </w:r>
      <w:r w:rsidR="00CE496A">
        <w:t>ll materials are licensed by the ABW under the Creative Commons Attribution-Share-Alike license</w:t>
      </w:r>
      <w:r w:rsidR="008B0B57">
        <w:t xml:space="preserve"> CC-BY-SA: </w:t>
      </w:r>
      <w:hyperlink r:id="rId124" w:history="1">
        <w:r w:rsidR="008B0B57" w:rsidRPr="007506E0">
          <w:rPr>
            <w:rStyle w:val="Hyperlink"/>
          </w:rPr>
          <w:t>https://creativecommons.org/licenses/by-sa/4.0/legalcode</w:t>
        </w:r>
      </w:hyperlink>
    </w:p>
    <w:p w14:paraId="40AE5243" w14:textId="701781B9" w:rsidR="008B0B57" w:rsidRDefault="00A52CA3" w:rsidP="001D1433">
      <w:r>
        <w:rPr>
          <w:noProof/>
        </w:rPr>
        <w:drawing>
          <wp:inline distT="0" distB="0" distL="0" distR="0" wp14:anchorId="15F47D32" wp14:editId="5F739492">
            <wp:extent cx="3314700" cy="962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14700" cy="962025"/>
                    </a:xfrm>
                    <a:prstGeom prst="rect">
                      <a:avLst/>
                    </a:prstGeom>
                  </pic:spPr>
                </pic:pic>
              </a:graphicData>
            </a:graphic>
          </wp:inline>
        </w:drawing>
      </w:r>
    </w:p>
    <w:p w14:paraId="174F172A" w14:textId="77777777" w:rsidR="008E367A" w:rsidRDefault="008E367A" w:rsidP="00AD3FFB"/>
    <w:p w14:paraId="6A523426" w14:textId="50385DDB" w:rsidR="00243A1C" w:rsidRDefault="00243A1C" w:rsidP="001D1433"/>
    <w:p w14:paraId="1D756BDC" w14:textId="7DF85A07" w:rsidR="008E367A" w:rsidRDefault="00F10CA0" w:rsidP="001D1433">
      <w:r>
        <w:rPr>
          <w:noProof/>
        </w:rPr>
        <mc:AlternateContent>
          <mc:Choice Requires="wps">
            <w:drawing>
              <wp:anchor distT="0" distB="0" distL="114300" distR="114300" simplePos="0" relativeHeight="251687936" behindDoc="0" locked="0" layoutInCell="1" allowOverlap="1" wp14:anchorId="3BA2BF0C" wp14:editId="4C44D82F">
                <wp:simplePos x="0" y="0"/>
                <wp:positionH relativeFrom="column">
                  <wp:posOffset>819149</wp:posOffset>
                </wp:positionH>
                <wp:positionV relativeFrom="paragraph">
                  <wp:posOffset>48895</wp:posOffset>
                </wp:positionV>
                <wp:extent cx="4314825"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431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A4EF4E" id="Straight Connector 5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4.5pt,3.85pt" to="40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" strokecolor="#ffc000 [3204]"/>
            </w:pict>
          </mc:Fallback>
        </mc:AlternateContent>
      </w:r>
    </w:p>
    <w:p w14:paraId="50D88A7F" w14:textId="3EF657C3" w:rsidR="00A52CA3" w:rsidRDefault="00243A1C" w:rsidP="008E367A">
      <w:pPr>
        <w:jc w:val="center"/>
      </w:pPr>
      <w:r>
        <w:t xml:space="preserve">Design and </w:t>
      </w:r>
      <w:r w:rsidR="00D058D9">
        <w:t xml:space="preserve">this part of the </w:t>
      </w:r>
      <w:r>
        <w:t xml:space="preserve">documentation </w:t>
      </w:r>
      <w:r w:rsidR="00434393">
        <w:t>de</w:t>
      </w:r>
      <w:r w:rsidR="007E3351">
        <w:t>veloped by Clockworks Signal Processing LLC for ABW.</w:t>
      </w:r>
    </w:p>
    <w:p w14:paraId="3EA5D8D0" w14:textId="5167D8B4" w:rsidR="00E13F14" w:rsidRDefault="00E13F14" w:rsidP="008E367A">
      <w:pPr>
        <w:jc w:val="center"/>
      </w:pPr>
      <w:r>
        <w:rPr>
          <w:noProof/>
        </w:rPr>
        <w:drawing>
          <wp:inline distT="0" distB="0" distL="0" distR="0" wp14:anchorId="467F43D4" wp14:editId="7EF3288E">
            <wp:extent cx="2305050" cy="563066"/>
            <wp:effectExtent l="0" t="0" r="0" b="8890"/>
            <wp:docPr id="46" name="Picture 4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36200" cy="570675"/>
                    </a:xfrm>
                    <a:prstGeom prst="rect">
                      <a:avLst/>
                    </a:prstGeom>
                    <a:noFill/>
                    <a:ln>
                      <a:noFill/>
                    </a:ln>
                  </pic:spPr>
                </pic:pic>
              </a:graphicData>
            </a:graphic>
          </wp:inline>
        </w:drawing>
      </w:r>
    </w:p>
    <w:p w14:paraId="17F15AD1" w14:textId="105BEBAF" w:rsidR="00E13F14" w:rsidRDefault="005319AA" w:rsidP="008E367A">
      <w:pPr>
        <w:jc w:val="center"/>
      </w:pPr>
      <w:hyperlink r:id="rId127" w:history="1">
        <w:r w:rsidR="00E13F14" w:rsidRPr="007506E0">
          <w:rPr>
            <w:rStyle w:val="Hyperlink"/>
          </w:rPr>
          <w:t>http://clk.works/</w:t>
        </w:r>
      </w:hyperlink>
    </w:p>
    <w:p w14:paraId="7234A078" w14:textId="77777777" w:rsidR="00CA0DD1" w:rsidRPr="00CA0DD1" w:rsidRDefault="00CA0DD1" w:rsidP="00CA0DD1"/>
    <w:sectPr w:rsidR="00CA0DD1" w:rsidRPr="00CA0DD1" w:rsidSect="004E1AED">
      <w:headerReference w:type="default" r:id="rId128"/>
      <w:footerReference w:type="default" r:id="rId129"/>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67C9F" w14:textId="77777777" w:rsidR="00946C70" w:rsidRDefault="00946C70">
      <w:pPr>
        <w:spacing w:after="0" w:line="240" w:lineRule="auto"/>
      </w:pPr>
      <w:r>
        <w:separator/>
      </w:r>
    </w:p>
  </w:endnote>
  <w:endnote w:type="continuationSeparator" w:id="0">
    <w:p w14:paraId="15481A9F" w14:textId="77777777" w:rsidR="00946C70" w:rsidRDefault="00946C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40BC3DD5" w14:textId="3E6AFABD" w:rsidR="004E1AED" w:rsidRDefault="004E1AED" w:rsidP="009D04CA">
        <w:pPr>
          <w:pStyle w:val="Footer"/>
          <w:tabs>
            <w:tab w:val="left" w:pos="8010"/>
          </w:tabs>
        </w:pPr>
        <w:r>
          <w:fldChar w:fldCharType="begin"/>
        </w:r>
        <w:r>
          <w:instrText xml:space="preserve"> PAGE   \* MERGEFORMAT </w:instrText>
        </w:r>
        <w:r>
          <w:fldChar w:fldCharType="separate"/>
        </w:r>
        <w:r>
          <w:rPr>
            <w:noProof/>
          </w:rPr>
          <w:t>2</w:t>
        </w:r>
        <w:r>
          <w:rPr>
            <w:noProof/>
          </w:rPr>
          <w:fldChar w:fldCharType="end"/>
        </w:r>
        <w:r w:rsidR="009D04CA">
          <w:rPr>
            <w:noProof/>
          </w:rPr>
          <w:tab/>
          <w:t xml:space="preserve">Rev </w:t>
        </w:r>
        <w:r w:rsidR="00B563DE">
          <w:rPr>
            <w:noProof/>
          </w:rPr>
          <w:t>2</w:t>
        </w:r>
        <w:r w:rsidR="008000FF">
          <w:rPr>
            <w:noProof/>
          </w:rPr>
          <w:t>.0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C42901" w14:textId="77777777" w:rsidR="00946C70" w:rsidRDefault="00946C70">
      <w:pPr>
        <w:spacing w:after="0" w:line="240" w:lineRule="auto"/>
      </w:pPr>
      <w:r>
        <w:separator/>
      </w:r>
    </w:p>
  </w:footnote>
  <w:footnote w:type="continuationSeparator" w:id="0">
    <w:p w14:paraId="32CB0BDE" w14:textId="77777777" w:rsidR="00946C70" w:rsidRDefault="00946C70">
      <w:pPr>
        <w:spacing w:after="0" w:line="240" w:lineRule="auto"/>
      </w:pPr>
      <w:r>
        <w:continuationSeparator/>
      </w:r>
    </w:p>
  </w:footnote>
  <w:footnote w:id="1">
    <w:p w14:paraId="5761CCB3" w14:textId="7D47B1E6" w:rsidR="008118DC" w:rsidRDefault="008118DC">
      <w:pPr>
        <w:pStyle w:val="FootnoteText"/>
      </w:pPr>
      <w:r>
        <w:rPr>
          <w:rStyle w:val="FootnoteReference"/>
        </w:rPr>
        <w:footnoteRef/>
      </w:r>
      <w:r>
        <w:t xml:space="preserve"> Symbols from </w:t>
      </w:r>
      <w:hyperlink r:id="rId1" w:history="1">
        <w:r w:rsidRPr="00631D67">
          <w:rPr>
            <w:rStyle w:val="Hyperlink"/>
          </w:rPr>
          <w:t>https://en.wikipedia.org/wiki/Electronic_symbol</w:t>
        </w:r>
      </w:hyperlink>
      <w:r>
        <w:t xml:space="preserve"> unless noted otherwise</w:t>
      </w:r>
    </w:p>
  </w:footnote>
  <w:footnote w:id="2">
    <w:p w14:paraId="6152556D" w14:textId="11C113BB" w:rsidR="004930C1" w:rsidRDefault="00F10699">
      <w:pPr>
        <w:pStyle w:val="FootnoteText"/>
      </w:pPr>
      <w:r>
        <w:rPr>
          <w:rStyle w:val="FootnoteReference"/>
        </w:rPr>
        <w:footnoteRef/>
      </w:r>
      <w:r>
        <w:t xml:space="preserve"> </w:t>
      </w:r>
      <w:proofErr w:type="gramStart"/>
      <w:r>
        <w:t>Actually</w:t>
      </w:r>
      <w:proofErr w:type="gramEnd"/>
      <w:r>
        <w:t xml:space="preserve"> it kind of doesn’t make sense as DIP stands for Dual Inline Package</w:t>
      </w:r>
      <w:r w:rsidR="004930C1">
        <w:t xml:space="preserve">, so “DIP package” means </w:t>
      </w:r>
      <w:r w:rsidR="004930C1" w:rsidRPr="00986D03">
        <w:rPr>
          <w:i/>
        </w:rPr>
        <w:t>Dual Inline Package</w:t>
      </w:r>
      <w:r w:rsidR="004930C1">
        <w:t xml:space="preserve"> </w:t>
      </w:r>
      <w:proofErr w:type="spellStart"/>
      <w:r w:rsidR="004930C1">
        <w:t>package</w:t>
      </w:r>
      <w:proofErr w:type="spellEnd"/>
      <w:r w:rsidR="004930C1">
        <w:t>.</w:t>
      </w:r>
      <w:r w:rsidR="00986D03">
        <w:t xml:space="preserve">  But it’s what we call it. Ro</w:t>
      </w:r>
      <w:r w:rsidR="009153AF">
        <w:t>g</w:t>
      </w:r>
      <w:r w:rsidR="00986D03">
        <w:t xml:space="preserve">er </w:t>
      </w:r>
      <w:proofErr w:type="spellStart"/>
      <w:r w:rsidR="00DD015D">
        <w:t>R</w:t>
      </w:r>
      <w:r w:rsidR="00986D03">
        <w:t>o</w:t>
      </w:r>
      <w:r w:rsidR="009153AF">
        <w:t>g</w:t>
      </w:r>
      <w:r w:rsidR="00986D03">
        <w:t>er</w:t>
      </w:r>
      <w:proofErr w:type="spellEnd"/>
      <w:r w:rsidR="00986D03">
        <w:t>.</w:t>
      </w:r>
    </w:p>
  </w:footnote>
  <w:footnote w:id="3">
    <w:p w14:paraId="70493865" w14:textId="034AD498" w:rsidR="004A09D9" w:rsidRDefault="004A09D9">
      <w:pPr>
        <w:pStyle w:val="FootnoteText"/>
      </w:pPr>
      <w:r>
        <w:rPr>
          <w:rStyle w:val="FootnoteReference"/>
        </w:rPr>
        <w:footnoteRef/>
      </w:r>
      <w:r>
        <w:t xml:space="preserve"> </w:t>
      </w:r>
      <w:r w:rsidR="00995D96" w:rsidRPr="00995D96">
        <w:t>https://en.wikipedia.org/wiki/Dual_in-line_package#/media/File:Pin_numbering_01_Pengo.svg</w:t>
      </w:r>
    </w:p>
  </w:footnote>
  <w:footnote w:id="4">
    <w:p w14:paraId="73892BEB" w14:textId="17DD62CC" w:rsidR="004B703A" w:rsidRDefault="004B703A">
      <w:pPr>
        <w:pStyle w:val="FootnoteText"/>
      </w:pPr>
      <w:r>
        <w:rPr>
          <w:rStyle w:val="FootnoteReference"/>
        </w:rPr>
        <w:footnoteRef/>
      </w:r>
      <w:r>
        <w:t xml:space="preserve"> </w:t>
      </w:r>
      <w:r w:rsidRPr="004B703A">
        <w:t>CC BY-SA 3.0, https://commons.wikimedia.org/w/index.php?curid=80347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6F3A8" w14:textId="77777777" w:rsidR="006665E0" w:rsidRDefault="00F46F00" w:rsidP="00250078">
    <w:pPr>
      <w:pStyle w:val="Header"/>
      <w:tabs>
        <w:tab w:val="left" w:pos="8640"/>
      </w:tabs>
      <w:ind w:left="-180"/>
    </w:pPr>
    <w:r>
      <w:rPr>
        <w:noProof/>
      </w:rPr>
      <w:drawing>
        <wp:anchor distT="0" distB="0" distL="114300" distR="114300" simplePos="0" relativeHeight="251658240" behindDoc="0" locked="0" layoutInCell="1" allowOverlap="1" wp14:anchorId="6B7AA2FF" wp14:editId="767D1525">
          <wp:simplePos x="0" y="0"/>
          <wp:positionH relativeFrom="column">
            <wp:posOffset>-476250</wp:posOffset>
          </wp:positionH>
          <wp:positionV relativeFrom="paragraph">
            <wp:posOffset>0</wp:posOffset>
          </wp:positionV>
          <wp:extent cx="373900" cy="485775"/>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W.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73900" cy="485775"/>
                  </a:xfrm>
                  <a:prstGeom prst="rect">
                    <a:avLst/>
                  </a:prstGeom>
                </pic:spPr>
              </pic:pic>
            </a:graphicData>
          </a:graphic>
        </wp:anchor>
      </w:drawing>
    </w:r>
    <w:r w:rsidR="00D835B5">
      <w:t xml:space="preserve"> </w:t>
    </w:r>
  </w:p>
  <w:p w14:paraId="5D119322" w14:textId="7595352F" w:rsidR="009D04CA" w:rsidRPr="00250078" w:rsidRDefault="00653ECE" w:rsidP="00F46F00">
    <w:pPr>
      <w:pStyle w:val="Header"/>
      <w:tabs>
        <w:tab w:val="left" w:pos="8640"/>
      </w:tabs>
      <w:rPr>
        <w:i/>
        <w:color w:val="0673A5" w:themeColor="text2" w:themeShade="BF"/>
      </w:rPr>
    </w:pPr>
    <w:r>
      <w:rPr>
        <w:i/>
        <w:color w:val="0673A5" w:themeColor="text2" w:themeShade="BF"/>
      </w:rPr>
      <w:t>Breadboard</w:t>
    </w:r>
    <w:r w:rsidR="00D835B5" w:rsidRPr="00250078">
      <w:rPr>
        <w:i/>
        <w:color w:val="0673A5" w:themeColor="text2" w:themeShade="BF"/>
      </w:rPr>
      <w:t xml:space="preserve"> Kit Build </w:t>
    </w:r>
    <w:r w:rsidR="00FC78BC">
      <w:rPr>
        <w:i/>
        <w:color w:val="0673A5" w:themeColor="text2" w:themeShade="BF"/>
      </w:rPr>
      <w:t>Getting Started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FA07C2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E44989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85C268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67260C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98695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3B240D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3882F3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1AC97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4DE842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0BA14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C0F95"/>
    <w:multiLevelType w:val="multilevel"/>
    <w:tmpl w:val="1A325DA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21460FA"/>
    <w:multiLevelType w:val="hybridMultilevel"/>
    <w:tmpl w:val="3FC49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741C28"/>
    <w:multiLevelType w:val="hybridMultilevel"/>
    <w:tmpl w:val="ACC0D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873B6C"/>
    <w:multiLevelType w:val="hybridMultilevel"/>
    <w:tmpl w:val="B25E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CD0E86"/>
    <w:multiLevelType w:val="hybridMultilevel"/>
    <w:tmpl w:val="A950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20B16"/>
    <w:multiLevelType w:val="hybridMultilevel"/>
    <w:tmpl w:val="2D3E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8057D1"/>
    <w:multiLevelType w:val="hybridMultilevel"/>
    <w:tmpl w:val="4CE8E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3"/>
  </w:num>
  <w:num w:numId="3">
    <w:abstractNumId w:val="18"/>
  </w:num>
  <w:num w:numId="4">
    <w:abstractNumId w:val="14"/>
  </w:num>
  <w:num w:numId="5">
    <w:abstractNumId w:val="22"/>
  </w:num>
  <w:num w:numId="6">
    <w:abstractNumId w:val="23"/>
  </w:num>
  <w:num w:numId="7">
    <w:abstractNumId w:val="21"/>
  </w:num>
  <w:num w:numId="8">
    <w:abstractNumId w:val="2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7"/>
  </w:num>
  <w:num w:numId="20">
    <w:abstractNumId w:val="20"/>
  </w:num>
  <w:num w:numId="21">
    <w:abstractNumId w:val="12"/>
  </w:num>
  <w:num w:numId="22">
    <w:abstractNumId w:val="15"/>
  </w:num>
  <w:num w:numId="23">
    <w:abstractNumId w:val="11"/>
  </w:num>
  <w:num w:numId="24">
    <w:abstractNumId w:val="16"/>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092"/>
    <w:rsid w:val="00002B2F"/>
    <w:rsid w:val="000050D1"/>
    <w:rsid w:val="0000549D"/>
    <w:rsid w:val="00012F14"/>
    <w:rsid w:val="0001363C"/>
    <w:rsid w:val="000145BD"/>
    <w:rsid w:val="00015AA3"/>
    <w:rsid w:val="000169C1"/>
    <w:rsid w:val="00021E08"/>
    <w:rsid w:val="00024F75"/>
    <w:rsid w:val="00027C58"/>
    <w:rsid w:val="0003282F"/>
    <w:rsid w:val="000355DD"/>
    <w:rsid w:val="000433C5"/>
    <w:rsid w:val="0004410D"/>
    <w:rsid w:val="00044D8C"/>
    <w:rsid w:val="000511D3"/>
    <w:rsid w:val="00051FF5"/>
    <w:rsid w:val="00053B8D"/>
    <w:rsid w:val="000705BB"/>
    <w:rsid w:val="000716A4"/>
    <w:rsid w:val="00073F8D"/>
    <w:rsid w:val="00076977"/>
    <w:rsid w:val="00077091"/>
    <w:rsid w:val="00077C98"/>
    <w:rsid w:val="000804A4"/>
    <w:rsid w:val="00084F37"/>
    <w:rsid w:val="0008619E"/>
    <w:rsid w:val="00087AC7"/>
    <w:rsid w:val="0009397D"/>
    <w:rsid w:val="00095204"/>
    <w:rsid w:val="00095FD8"/>
    <w:rsid w:val="00096214"/>
    <w:rsid w:val="000A1923"/>
    <w:rsid w:val="000A2503"/>
    <w:rsid w:val="000A2E94"/>
    <w:rsid w:val="000B535C"/>
    <w:rsid w:val="000B5EA2"/>
    <w:rsid w:val="000C3FDB"/>
    <w:rsid w:val="000D435A"/>
    <w:rsid w:val="000D4BF6"/>
    <w:rsid w:val="000D7002"/>
    <w:rsid w:val="000E17D9"/>
    <w:rsid w:val="000E18A1"/>
    <w:rsid w:val="000E3B44"/>
    <w:rsid w:val="000E55A2"/>
    <w:rsid w:val="000E59C7"/>
    <w:rsid w:val="000E7795"/>
    <w:rsid w:val="000F4F34"/>
    <w:rsid w:val="00101F1C"/>
    <w:rsid w:val="00105F1F"/>
    <w:rsid w:val="00106412"/>
    <w:rsid w:val="0012094F"/>
    <w:rsid w:val="00120C79"/>
    <w:rsid w:val="00121273"/>
    <w:rsid w:val="001247B2"/>
    <w:rsid w:val="00125447"/>
    <w:rsid w:val="00130A39"/>
    <w:rsid w:val="00136524"/>
    <w:rsid w:val="00136AAC"/>
    <w:rsid w:val="001405A5"/>
    <w:rsid w:val="00143FF4"/>
    <w:rsid w:val="0014602F"/>
    <w:rsid w:val="00150517"/>
    <w:rsid w:val="00154FD7"/>
    <w:rsid w:val="00156D8B"/>
    <w:rsid w:val="001605E2"/>
    <w:rsid w:val="00162512"/>
    <w:rsid w:val="0016391C"/>
    <w:rsid w:val="001732E1"/>
    <w:rsid w:val="00173B78"/>
    <w:rsid w:val="0017432F"/>
    <w:rsid w:val="001802A7"/>
    <w:rsid w:val="00180B9D"/>
    <w:rsid w:val="001823A2"/>
    <w:rsid w:val="00185B5E"/>
    <w:rsid w:val="00186CE2"/>
    <w:rsid w:val="001906E7"/>
    <w:rsid w:val="00194DF6"/>
    <w:rsid w:val="00197275"/>
    <w:rsid w:val="00197D7D"/>
    <w:rsid w:val="001A1BA7"/>
    <w:rsid w:val="001A2552"/>
    <w:rsid w:val="001A429B"/>
    <w:rsid w:val="001A4E80"/>
    <w:rsid w:val="001B1944"/>
    <w:rsid w:val="001B23A5"/>
    <w:rsid w:val="001B26A5"/>
    <w:rsid w:val="001B4E04"/>
    <w:rsid w:val="001B6184"/>
    <w:rsid w:val="001C1DED"/>
    <w:rsid w:val="001C3DDA"/>
    <w:rsid w:val="001C49AE"/>
    <w:rsid w:val="001D1433"/>
    <w:rsid w:val="001D3600"/>
    <w:rsid w:val="001D5EE0"/>
    <w:rsid w:val="001E3581"/>
    <w:rsid w:val="001E4C32"/>
    <w:rsid w:val="001E678D"/>
    <w:rsid w:val="001E727C"/>
    <w:rsid w:val="001F0A2B"/>
    <w:rsid w:val="001F2D36"/>
    <w:rsid w:val="001F3BE5"/>
    <w:rsid w:val="001F679D"/>
    <w:rsid w:val="00204246"/>
    <w:rsid w:val="00206A98"/>
    <w:rsid w:val="00212578"/>
    <w:rsid w:val="0021541C"/>
    <w:rsid w:val="00215A09"/>
    <w:rsid w:val="002161C7"/>
    <w:rsid w:val="0021650F"/>
    <w:rsid w:val="00222E88"/>
    <w:rsid w:val="002300D5"/>
    <w:rsid w:val="0023294A"/>
    <w:rsid w:val="00235A39"/>
    <w:rsid w:val="002406B0"/>
    <w:rsid w:val="00243A1C"/>
    <w:rsid w:val="002448CE"/>
    <w:rsid w:val="00246BAF"/>
    <w:rsid w:val="002479F5"/>
    <w:rsid w:val="00250078"/>
    <w:rsid w:val="002565BA"/>
    <w:rsid w:val="00262540"/>
    <w:rsid w:val="00262D45"/>
    <w:rsid w:val="00262D49"/>
    <w:rsid w:val="00271A7C"/>
    <w:rsid w:val="00274D3C"/>
    <w:rsid w:val="0028670C"/>
    <w:rsid w:val="00293D2D"/>
    <w:rsid w:val="002941D3"/>
    <w:rsid w:val="00295E50"/>
    <w:rsid w:val="002962E0"/>
    <w:rsid w:val="002A3C37"/>
    <w:rsid w:val="002A53D1"/>
    <w:rsid w:val="002A6ACA"/>
    <w:rsid w:val="002A7B48"/>
    <w:rsid w:val="002B424A"/>
    <w:rsid w:val="002B4E4C"/>
    <w:rsid w:val="002C1141"/>
    <w:rsid w:val="002C3685"/>
    <w:rsid w:val="002D148B"/>
    <w:rsid w:val="002D69B7"/>
    <w:rsid w:val="002E20AC"/>
    <w:rsid w:val="002E58C0"/>
    <w:rsid w:val="002F0853"/>
    <w:rsid w:val="002F7984"/>
    <w:rsid w:val="003028BF"/>
    <w:rsid w:val="00302EC6"/>
    <w:rsid w:val="00304345"/>
    <w:rsid w:val="00305D0C"/>
    <w:rsid w:val="00306A7E"/>
    <w:rsid w:val="00313155"/>
    <w:rsid w:val="00314004"/>
    <w:rsid w:val="00317C59"/>
    <w:rsid w:val="00322E2D"/>
    <w:rsid w:val="00325FBD"/>
    <w:rsid w:val="003261AA"/>
    <w:rsid w:val="00326383"/>
    <w:rsid w:val="00330EE8"/>
    <w:rsid w:val="00333E4F"/>
    <w:rsid w:val="00340B52"/>
    <w:rsid w:val="00343536"/>
    <w:rsid w:val="00356C74"/>
    <w:rsid w:val="0036086F"/>
    <w:rsid w:val="00362F6F"/>
    <w:rsid w:val="00363E8A"/>
    <w:rsid w:val="00372ABC"/>
    <w:rsid w:val="003732C0"/>
    <w:rsid w:val="00380033"/>
    <w:rsid w:val="00380744"/>
    <w:rsid w:val="003826BF"/>
    <w:rsid w:val="00383365"/>
    <w:rsid w:val="003868BD"/>
    <w:rsid w:val="00391273"/>
    <w:rsid w:val="003912DD"/>
    <w:rsid w:val="003934D1"/>
    <w:rsid w:val="00396BBE"/>
    <w:rsid w:val="003A0DB9"/>
    <w:rsid w:val="003A3AF9"/>
    <w:rsid w:val="003B142C"/>
    <w:rsid w:val="003B25E9"/>
    <w:rsid w:val="003B492B"/>
    <w:rsid w:val="003B61E5"/>
    <w:rsid w:val="003C007D"/>
    <w:rsid w:val="003C0FA3"/>
    <w:rsid w:val="003C50DA"/>
    <w:rsid w:val="003C586E"/>
    <w:rsid w:val="003D12E7"/>
    <w:rsid w:val="003D23E2"/>
    <w:rsid w:val="003D69D4"/>
    <w:rsid w:val="003E4322"/>
    <w:rsid w:val="003E7159"/>
    <w:rsid w:val="003F5AEC"/>
    <w:rsid w:val="003F7A03"/>
    <w:rsid w:val="004005A5"/>
    <w:rsid w:val="00406F68"/>
    <w:rsid w:val="00410677"/>
    <w:rsid w:val="0041071F"/>
    <w:rsid w:val="004152C3"/>
    <w:rsid w:val="004157C7"/>
    <w:rsid w:val="004231DF"/>
    <w:rsid w:val="00423321"/>
    <w:rsid w:val="004247B9"/>
    <w:rsid w:val="00425646"/>
    <w:rsid w:val="00426320"/>
    <w:rsid w:val="00427923"/>
    <w:rsid w:val="00432FF6"/>
    <w:rsid w:val="00434393"/>
    <w:rsid w:val="004354C4"/>
    <w:rsid w:val="00440888"/>
    <w:rsid w:val="00442255"/>
    <w:rsid w:val="00446861"/>
    <w:rsid w:val="00447F7D"/>
    <w:rsid w:val="004509E3"/>
    <w:rsid w:val="00451538"/>
    <w:rsid w:val="004557E2"/>
    <w:rsid w:val="0045618A"/>
    <w:rsid w:val="004604EB"/>
    <w:rsid w:val="00462202"/>
    <w:rsid w:val="00462F8B"/>
    <w:rsid w:val="00467B94"/>
    <w:rsid w:val="004719D9"/>
    <w:rsid w:val="00472945"/>
    <w:rsid w:val="00473A29"/>
    <w:rsid w:val="0048270E"/>
    <w:rsid w:val="004930C1"/>
    <w:rsid w:val="00494C48"/>
    <w:rsid w:val="004A09D9"/>
    <w:rsid w:val="004A367C"/>
    <w:rsid w:val="004A54B8"/>
    <w:rsid w:val="004A5F63"/>
    <w:rsid w:val="004B4EA7"/>
    <w:rsid w:val="004B6770"/>
    <w:rsid w:val="004B703A"/>
    <w:rsid w:val="004B75DB"/>
    <w:rsid w:val="004C05E0"/>
    <w:rsid w:val="004C43C6"/>
    <w:rsid w:val="004C4B39"/>
    <w:rsid w:val="004C5105"/>
    <w:rsid w:val="004C51CB"/>
    <w:rsid w:val="004C6B47"/>
    <w:rsid w:val="004C6CE7"/>
    <w:rsid w:val="004D135F"/>
    <w:rsid w:val="004D1C31"/>
    <w:rsid w:val="004D20C1"/>
    <w:rsid w:val="004D4624"/>
    <w:rsid w:val="004D46DF"/>
    <w:rsid w:val="004D7079"/>
    <w:rsid w:val="004E1AED"/>
    <w:rsid w:val="004E28B1"/>
    <w:rsid w:val="004E367B"/>
    <w:rsid w:val="004E6564"/>
    <w:rsid w:val="004E78B5"/>
    <w:rsid w:val="004F1F2C"/>
    <w:rsid w:val="004F7AE6"/>
    <w:rsid w:val="00502246"/>
    <w:rsid w:val="00511A9D"/>
    <w:rsid w:val="005146A2"/>
    <w:rsid w:val="00514D62"/>
    <w:rsid w:val="005154B7"/>
    <w:rsid w:val="005239FB"/>
    <w:rsid w:val="00524048"/>
    <w:rsid w:val="00527BB6"/>
    <w:rsid w:val="00530BE8"/>
    <w:rsid w:val="00530DC8"/>
    <w:rsid w:val="005319AA"/>
    <w:rsid w:val="00540632"/>
    <w:rsid w:val="00540BEA"/>
    <w:rsid w:val="005411C6"/>
    <w:rsid w:val="005427EA"/>
    <w:rsid w:val="00542FB2"/>
    <w:rsid w:val="0054502F"/>
    <w:rsid w:val="0054737C"/>
    <w:rsid w:val="00547CE8"/>
    <w:rsid w:val="00551E05"/>
    <w:rsid w:val="00554F83"/>
    <w:rsid w:val="00560A48"/>
    <w:rsid w:val="00561562"/>
    <w:rsid w:val="0056273E"/>
    <w:rsid w:val="00567376"/>
    <w:rsid w:val="00571D71"/>
    <w:rsid w:val="00573BBD"/>
    <w:rsid w:val="005741C0"/>
    <w:rsid w:val="00574971"/>
    <w:rsid w:val="005838B4"/>
    <w:rsid w:val="00590AD7"/>
    <w:rsid w:val="005971AA"/>
    <w:rsid w:val="005A0854"/>
    <w:rsid w:val="005A57E8"/>
    <w:rsid w:val="005A656F"/>
    <w:rsid w:val="005B0784"/>
    <w:rsid w:val="005B1887"/>
    <w:rsid w:val="005B34C7"/>
    <w:rsid w:val="005B3BBF"/>
    <w:rsid w:val="005B63FE"/>
    <w:rsid w:val="005C12A5"/>
    <w:rsid w:val="005C5B92"/>
    <w:rsid w:val="005D1C28"/>
    <w:rsid w:val="005D7FC5"/>
    <w:rsid w:val="005E209E"/>
    <w:rsid w:val="005E4212"/>
    <w:rsid w:val="005E5402"/>
    <w:rsid w:val="005E59FC"/>
    <w:rsid w:val="005F249C"/>
    <w:rsid w:val="005F40C0"/>
    <w:rsid w:val="005F77B0"/>
    <w:rsid w:val="006024A6"/>
    <w:rsid w:val="00602B70"/>
    <w:rsid w:val="00605647"/>
    <w:rsid w:val="0061266F"/>
    <w:rsid w:val="00622CA2"/>
    <w:rsid w:val="006230B9"/>
    <w:rsid w:val="0062404E"/>
    <w:rsid w:val="006268B4"/>
    <w:rsid w:val="00626B5D"/>
    <w:rsid w:val="00627BBA"/>
    <w:rsid w:val="006305BD"/>
    <w:rsid w:val="00632257"/>
    <w:rsid w:val="00632A17"/>
    <w:rsid w:val="00635EAE"/>
    <w:rsid w:val="0063720C"/>
    <w:rsid w:val="00642533"/>
    <w:rsid w:val="00642EB0"/>
    <w:rsid w:val="00643ADD"/>
    <w:rsid w:val="00645976"/>
    <w:rsid w:val="00647221"/>
    <w:rsid w:val="00647A7B"/>
    <w:rsid w:val="00653ECE"/>
    <w:rsid w:val="006555DA"/>
    <w:rsid w:val="00656000"/>
    <w:rsid w:val="006620C9"/>
    <w:rsid w:val="00662C48"/>
    <w:rsid w:val="006665E0"/>
    <w:rsid w:val="00666EB3"/>
    <w:rsid w:val="006718BB"/>
    <w:rsid w:val="00674538"/>
    <w:rsid w:val="00674735"/>
    <w:rsid w:val="00676591"/>
    <w:rsid w:val="00680164"/>
    <w:rsid w:val="00681298"/>
    <w:rsid w:val="00685D6C"/>
    <w:rsid w:val="00686E4A"/>
    <w:rsid w:val="006963DE"/>
    <w:rsid w:val="006A3018"/>
    <w:rsid w:val="006B333C"/>
    <w:rsid w:val="006B37A2"/>
    <w:rsid w:val="006B52B1"/>
    <w:rsid w:val="006B7E9E"/>
    <w:rsid w:val="006C4E63"/>
    <w:rsid w:val="006C6BB7"/>
    <w:rsid w:val="006C6F55"/>
    <w:rsid w:val="006D2D1C"/>
    <w:rsid w:val="006D40AD"/>
    <w:rsid w:val="006D4467"/>
    <w:rsid w:val="006D4AE8"/>
    <w:rsid w:val="006D518C"/>
    <w:rsid w:val="006D631F"/>
    <w:rsid w:val="006D7029"/>
    <w:rsid w:val="006E12DF"/>
    <w:rsid w:val="006E2E6F"/>
    <w:rsid w:val="006E745E"/>
    <w:rsid w:val="006F1A4E"/>
    <w:rsid w:val="00700DE7"/>
    <w:rsid w:val="0071054C"/>
    <w:rsid w:val="00713732"/>
    <w:rsid w:val="00720C08"/>
    <w:rsid w:val="00722E60"/>
    <w:rsid w:val="00723C46"/>
    <w:rsid w:val="0072716B"/>
    <w:rsid w:val="00730B77"/>
    <w:rsid w:val="00731445"/>
    <w:rsid w:val="00731C08"/>
    <w:rsid w:val="0073464D"/>
    <w:rsid w:val="00737715"/>
    <w:rsid w:val="007450A6"/>
    <w:rsid w:val="00755BAF"/>
    <w:rsid w:val="00760E2A"/>
    <w:rsid w:val="00763948"/>
    <w:rsid w:val="0076519F"/>
    <w:rsid w:val="007676FE"/>
    <w:rsid w:val="007751B4"/>
    <w:rsid w:val="00776AF2"/>
    <w:rsid w:val="00780F33"/>
    <w:rsid w:val="00782501"/>
    <w:rsid w:val="007829C3"/>
    <w:rsid w:val="00782B3F"/>
    <w:rsid w:val="007832B8"/>
    <w:rsid w:val="0078518B"/>
    <w:rsid w:val="00795B64"/>
    <w:rsid w:val="0079692F"/>
    <w:rsid w:val="007A0C42"/>
    <w:rsid w:val="007A0D35"/>
    <w:rsid w:val="007A780E"/>
    <w:rsid w:val="007B1FED"/>
    <w:rsid w:val="007B2379"/>
    <w:rsid w:val="007B2D6C"/>
    <w:rsid w:val="007B32BC"/>
    <w:rsid w:val="007C44AE"/>
    <w:rsid w:val="007C58F2"/>
    <w:rsid w:val="007C7C9B"/>
    <w:rsid w:val="007D03D9"/>
    <w:rsid w:val="007D2568"/>
    <w:rsid w:val="007D275F"/>
    <w:rsid w:val="007D4970"/>
    <w:rsid w:val="007D6152"/>
    <w:rsid w:val="007D7B28"/>
    <w:rsid w:val="007E3351"/>
    <w:rsid w:val="007E4EFB"/>
    <w:rsid w:val="007E7DF8"/>
    <w:rsid w:val="007F1176"/>
    <w:rsid w:val="007F1E0A"/>
    <w:rsid w:val="007F2465"/>
    <w:rsid w:val="007F2A95"/>
    <w:rsid w:val="007F5551"/>
    <w:rsid w:val="007F5A1E"/>
    <w:rsid w:val="007F6FF7"/>
    <w:rsid w:val="008000FF"/>
    <w:rsid w:val="00800277"/>
    <w:rsid w:val="008057BF"/>
    <w:rsid w:val="008118DC"/>
    <w:rsid w:val="00813869"/>
    <w:rsid w:val="00820A52"/>
    <w:rsid w:val="0082239F"/>
    <w:rsid w:val="008228F7"/>
    <w:rsid w:val="00823F5D"/>
    <w:rsid w:val="008373C0"/>
    <w:rsid w:val="00841FBE"/>
    <w:rsid w:val="00843608"/>
    <w:rsid w:val="00850C70"/>
    <w:rsid w:val="008554CA"/>
    <w:rsid w:val="00856198"/>
    <w:rsid w:val="00857CA6"/>
    <w:rsid w:val="008660EF"/>
    <w:rsid w:val="00866B1E"/>
    <w:rsid w:val="00867547"/>
    <w:rsid w:val="00867593"/>
    <w:rsid w:val="00873983"/>
    <w:rsid w:val="008759F3"/>
    <w:rsid w:val="008778A1"/>
    <w:rsid w:val="00880B98"/>
    <w:rsid w:val="00890191"/>
    <w:rsid w:val="00891E0C"/>
    <w:rsid w:val="00897457"/>
    <w:rsid w:val="008A4403"/>
    <w:rsid w:val="008A47CA"/>
    <w:rsid w:val="008A5B8E"/>
    <w:rsid w:val="008B0B57"/>
    <w:rsid w:val="008B122F"/>
    <w:rsid w:val="008B379D"/>
    <w:rsid w:val="008B3C11"/>
    <w:rsid w:val="008B5759"/>
    <w:rsid w:val="008C197A"/>
    <w:rsid w:val="008C24AA"/>
    <w:rsid w:val="008C2804"/>
    <w:rsid w:val="008C760B"/>
    <w:rsid w:val="008D31DE"/>
    <w:rsid w:val="008D43DD"/>
    <w:rsid w:val="008D538E"/>
    <w:rsid w:val="008D77B6"/>
    <w:rsid w:val="008E367A"/>
    <w:rsid w:val="008E53A9"/>
    <w:rsid w:val="008E582D"/>
    <w:rsid w:val="008F02EE"/>
    <w:rsid w:val="008F6A58"/>
    <w:rsid w:val="008F74CE"/>
    <w:rsid w:val="00901480"/>
    <w:rsid w:val="0090245A"/>
    <w:rsid w:val="00903561"/>
    <w:rsid w:val="009153AF"/>
    <w:rsid w:val="00921138"/>
    <w:rsid w:val="0092312E"/>
    <w:rsid w:val="00923BA7"/>
    <w:rsid w:val="0093293C"/>
    <w:rsid w:val="00945AF9"/>
    <w:rsid w:val="00945C76"/>
    <w:rsid w:val="00946981"/>
    <w:rsid w:val="00946C70"/>
    <w:rsid w:val="009473C2"/>
    <w:rsid w:val="009520AD"/>
    <w:rsid w:val="009538FC"/>
    <w:rsid w:val="009559E9"/>
    <w:rsid w:val="009575D2"/>
    <w:rsid w:val="00957771"/>
    <w:rsid w:val="00966CA4"/>
    <w:rsid w:val="00966CAB"/>
    <w:rsid w:val="00966D26"/>
    <w:rsid w:val="00972E59"/>
    <w:rsid w:val="00973521"/>
    <w:rsid w:val="0097660D"/>
    <w:rsid w:val="0097669B"/>
    <w:rsid w:val="00980A46"/>
    <w:rsid w:val="009834C7"/>
    <w:rsid w:val="0098386C"/>
    <w:rsid w:val="009850B8"/>
    <w:rsid w:val="00986D03"/>
    <w:rsid w:val="00995D96"/>
    <w:rsid w:val="009A07BB"/>
    <w:rsid w:val="009A17E8"/>
    <w:rsid w:val="009A4E7A"/>
    <w:rsid w:val="009A691F"/>
    <w:rsid w:val="009A7D1C"/>
    <w:rsid w:val="009B15A0"/>
    <w:rsid w:val="009B242F"/>
    <w:rsid w:val="009B3E29"/>
    <w:rsid w:val="009B74A8"/>
    <w:rsid w:val="009C274B"/>
    <w:rsid w:val="009C2E8E"/>
    <w:rsid w:val="009C2F91"/>
    <w:rsid w:val="009C6687"/>
    <w:rsid w:val="009C6B05"/>
    <w:rsid w:val="009D04CA"/>
    <w:rsid w:val="009D0B89"/>
    <w:rsid w:val="009D2B36"/>
    <w:rsid w:val="009D2C02"/>
    <w:rsid w:val="009D7F86"/>
    <w:rsid w:val="009E2065"/>
    <w:rsid w:val="009E317C"/>
    <w:rsid w:val="009E4765"/>
    <w:rsid w:val="009F153C"/>
    <w:rsid w:val="009F571B"/>
    <w:rsid w:val="009F6AFD"/>
    <w:rsid w:val="00A014E7"/>
    <w:rsid w:val="00A02505"/>
    <w:rsid w:val="00A05F89"/>
    <w:rsid w:val="00A1310C"/>
    <w:rsid w:val="00A152D5"/>
    <w:rsid w:val="00A22C70"/>
    <w:rsid w:val="00A35B49"/>
    <w:rsid w:val="00A52272"/>
    <w:rsid w:val="00A52CA3"/>
    <w:rsid w:val="00A57501"/>
    <w:rsid w:val="00A60CF3"/>
    <w:rsid w:val="00A61118"/>
    <w:rsid w:val="00A65942"/>
    <w:rsid w:val="00A76D58"/>
    <w:rsid w:val="00A844AC"/>
    <w:rsid w:val="00A8516E"/>
    <w:rsid w:val="00A868DB"/>
    <w:rsid w:val="00A90790"/>
    <w:rsid w:val="00A91071"/>
    <w:rsid w:val="00A93CA6"/>
    <w:rsid w:val="00AA0208"/>
    <w:rsid w:val="00AA3143"/>
    <w:rsid w:val="00AA3C63"/>
    <w:rsid w:val="00AA5BC7"/>
    <w:rsid w:val="00AB23B2"/>
    <w:rsid w:val="00AB529C"/>
    <w:rsid w:val="00AB7A72"/>
    <w:rsid w:val="00AC1052"/>
    <w:rsid w:val="00AC2D81"/>
    <w:rsid w:val="00AC3095"/>
    <w:rsid w:val="00AC5E9D"/>
    <w:rsid w:val="00AD1C4C"/>
    <w:rsid w:val="00AD2FC7"/>
    <w:rsid w:val="00AD3FFB"/>
    <w:rsid w:val="00AD597B"/>
    <w:rsid w:val="00AE0E2A"/>
    <w:rsid w:val="00AE4DEE"/>
    <w:rsid w:val="00AE5BA5"/>
    <w:rsid w:val="00AE76C6"/>
    <w:rsid w:val="00AF208D"/>
    <w:rsid w:val="00AF67DA"/>
    <w:rsid w:val="00B01019"/>
    <w:rsid w:val="00B03479"/>
    <w:rsid w:val="00B10CEB"/>
    <w:rsid w:val="00B11D7D"/>
    <w:rsid w:val="00B142C1"/>
    <w:rsid w:val="00B16011"/>
    <w:rsid w:val="00B1668D"/>
    <w:rsid w:val="00B2594A"/>
    <w:rsid w:val="00B31180"/>
    <w:rsid w:val="00B33604"/>
    <w:rsid w:val="00B414DE"/>
    <w:rsid w:val="00B42836"/>
    <w:rsid w:val="00B434D8"/>
    <w:rsid w:val="00B438AE"/>
    <w:rsid w:val="00B43C2F"/>
    <w:rsid w:val="00B4488D"/>
    <w:rsid w:val="00B53FD8"/>
    <w:rsid w:val="00B54721"/>
    <w:rsid w:val="00B54EB7"/>
    <w:rsid w:val="00B563DE"/>
    <w:rsid w:val="00B6030B"/>
    <w:rsid w:val="00B6086C"/>
    <w:rsid w:val="00B62206"/>
    <w:rsid w:val="00B631B6"/>
    <w:rsid w:val="00B63CE3"/>
    <w:rsid w:val="00B6446A"/>
    <w:rsid w:val="00B677DB"/>
    <w:rsid w:val="00B71715"/>
    <w:rsid w:val="00B72AAE"/>
    <w:rsid w:val="00B776ED"/>
    <w:rsid w:val="00B77FF0"/>
    <w:rsid w:val="00B83FEA"/>
    <w:rsid w:val="00B865CD"/>
    <w:rsid w:val="00B9136D"/>
    <w:rsid w:val="00B9229E"/>
    <w:rsid w:val="00B92303"/>
    <w:rsid w:val="00B92397"/>
    <w:rsid w:val="00B92816"/>
    <w:rsid w:val="00BA1092"/>
    <w:rsid w:val="00BA1454"/>
    <w:rsid w:val="00BB01FA"/>
    <w:rsid w:val="00BB501D"/>
    <w:rsid w:val="00BB6F16"/>
    <w:rsid w:val="00BC0681"/>
    <w:rsid w:val="00BC0B4D"/>
    <w:rsid w:val="00BC26AC"/>
    <w:rsid w:val="00BC78CF"/>
    <w:rsid w:val="00BD6BC6"/>
    <w:rsid w:val="00BE0FAE"/>
    <w:rsid w:val="00BE5BEA"/>
    <w:rsid w:val="00BF4047"/>
    <w:rsid w:val="00BF5AB6"/>
    <w:rsid w:val="00BF6E15"/>
    <w:rsid w:val="00C05A13"/>
    <w:rsid w:val="00C10DCB"/>
    <w:rsid w:val="00C121DC"/>
    <w:rsid w:val="00C23623"/>
    <w:rsid w:val="00C241CD"/>
    <w:rsid w:val="00C25067"/>
    <w:rsid w:val="00C262A2"/>
    <w:rsid w:val="00C32ED4"/>
    <w:rsid w:val="00C41915"/>
    <w:rsid w:val="00C4581E"/>
    <w:rsid w:val="00C46A67"/>
    <w:rsid w:val="00C50D83"/>
    <w:rsid w:val="00C50DE0"/>
    <w:rsid w:val="00C53B80"/>
    <w:rsid w:val="00C61D43"/>
    <w:rsid w:val="00C62FAB"/>
    <w:rsid w:val="00C64304"/>
    <w:rsid w:val="00C65A74"/>
    <w:rsid w:val="00C6798C"/>
    <w:rsid w:val="00C729F8"/>
    <w:rsid w:val="00C766EC"/>
    <w:rsid w:val="00C809DB"/>
    <w:rsid w:val="00C82A60"/>
    <w:rsid w:val="00C83468"/>
    <w:rsid w:val="00C83D59"/>
    <w:rsid w:val="00C841A6"/>
    <w:rsid w:val="00C86257"/>
    <w:rsid w:val="00C86BCE"/>
    <w:rsid w:val="00C9122D"/>
    <w:rsid w:val="00C930E8"/>
    <w:rsid w:val="00C9760D"/>
    <w:rsid w:val="00CA03BD"/>
    <w:rsid w:val="00CA03CC"/>
    <w:rsid w:val="00CA0DD1"/>
    <w:rsid w:val="00CA234B"/>
    <w:rsid w:val="00CA42C3"/>
    <w:rsid w:val="00CB06A3"/>
    <w:rsid w:val="00CB3914"/>
    <w:rsid w:val="00CB3988"/>
    <w:rsid w:val="00CB5C7E"/>
    <w:rsid w:val="00CC4E90"/>
    <w:rsid w:val="00CD47F7"/>
    <w:rsid w:val="00CD7580"/>
    <w:rsid w:val="00CE496A"/>
    <w:rsid w:val="00CF1FC0"/>
    <w:rsid w:val="00CF28BB"/>
    <w:rsid w:val="00CF64AD"/>
    <w:rsid w:val="00D0312F"/>
    <w:rsid w:val="00D058D9"/>
    <w:rsid w:val="00D1685B"/>
    <w:rsid w:val="00D200EF"/>
    <w:rsid w:val="00D24466"/>
    <w:rsid w:val="00D276C0"/>
    <w:rsid w:val="00D30A05"/>
    <w:rsid w:val="00D3593A"/>
    <w:rsid w:val="00D3672D"/>
    <w:rsid w:val="00D36BD1"/>
    <w:rsid w:val="00D36CB2"/>
    <w:rsid w:val="00D3735A"/>
    <w:rsid w:val="00D408F6"/>
    <w:rsid w:val="00D41063"/>
    <w:rsid w:val="00D44EDC"/>
    <w:rsid w:val="00D46530"/>
    <w:rsid w:val="00D47A97"/>
    <w:rsid w:val="00D5211C"/>
    <w:rsid w:val="00D53F61"/>
    <w:rsid w:val="00D56294"/>
    <w:rsid w:val="00D572B9"/>
    <w:rsid w:val="00D632BF"/>
    <w:rsid w:val="00D652A2"/>
    <w:rsid w:val="00D732EA"/>
    <w:rsid w:val="00D767F8"/>
    <w:rsid w:val="00D80071"/>
    <w:rsid w:val="00D80AA0"/>
    <w:rsid w:val="00D835B5"/>
    <w:rsid w:val="00D86D06"/>
    <w:rsid w:val="00D918A3"/>
    <w:rsid w:val="00DA3CC8"/>
    <w:rsid w:val="00DA4670"/>
    <w:rsid w:val="00DB1269"/>
    <w:rsid w:val="00DB2426"/>
    <w:rsid w:val="00DB2806"/>
    <w:rsid w:val="00DB6D52"/>
    <w:rsid w:val="00DC3A3C"/>
    <w:rsid w:val="00DC4750"/>
    <w:rsid w:val="00DD015D"/>
    <w:rsid w:val="00DD19AE"/>
    <w:rsid w:val="00DD4CF9"/>
    <w:rsid w:val="00DD5BFD"/>
    <w:rsid w:val="00DD7B70"/>
    <w:rsid w:val="00DE24D4"/>
    <w:rsid w:val="00DE3DC5"/>
    <w:rsid w:val="00DE7DE7"/>
    <w:rsid w:val="00E00BDA"/>
    <w:rsid w:val="00E043CE"/>
    <w:rsid w:val="00E060F5"/>
    <w:rsid w:val="00E12D57"/>
    <w:rsid w:val="00E13F14"/>
    <w:rsid w:val="00E14B17"/>
    <w:rsid w:val="00E2310F"/>
    <w:rsid w:val="00E23DA9"/>
    <w:rsid w:val="00E25D4B"/>
    <w:rsid w:val="00E31A3F"/>
    <w:rsid w:val="00E33BE7"/>
    <w:rsid w:val="00E40D51"/>
    <w:rsid w:val="00E416A3"/>
    <w:rsid w:val="00E4390C"/>
    <w:rsid w:val="00E45002"/>
    <w:rsid w:val="00E474D5"/>
    <w:rsid w:val="00E524A5"/>
    <w:rsid w:val="00E536C7"/>
    <w:rsid w:val="00E53ACF"/>
    <w:rsid w:val="00E56284"/>
    <w:rsid w:val="00E56A6C"/>
    <w:rsid w:val="00E64D1E"/>
    <w:rsid w:val="00E66689"/>
    <w:rsid w:val="00E704A5"/>
    <w:rsid w:val="00E70659"/>
    <w:rsid w:val="00E72951"/>
    <w:rsid w:val="00E73028"/>
    <w:rsid w:val="00E73E13"/>
    <w:rsid w:val="00E7484C"/>
    <w:rsid w:val="00E800C2"/>
    <w:rsid w:val="00E81F54"/>
    <w:rsid w:val="00E8467D"/>
    <w:rsid w:val="00E8552D"/>
    <w:rsid w:val="00E86B51"/>
    <w:rsid w:val="00E92A45"/>
    <w:rsid w:val="00E95AB4"/>
    <w:rsid w:val="00E9792F"/>
    <w:rsid w:val="00EA0FBF"/>
    <w:rsid w:val="00EA75AE"/>
    <w:rsid w:val="00EB3CCD"/>
    <w:rsid w:val="00EB46DA"/>
    <w:rsid w:val="00EB621C"/>
    <w:rsid w:val="00EB7350"/>
    <w:rsid w:val="00EC3140"/>
    <w:rsid w:val="00EC6117"/>
    <w:rsid w:val="00EC6AAB"/>
    <w:rsid w:val="00EC79C4"/>
    <w:rsid w:val="00ED1C5E"/>
    <w:rsid w:val="00EE0E32"/>
    <w:rsid w:val="00EE28C1"/>
    <w:rsid w:val="00EE32A7"/>
    <w:rsid w:val="00EE3357"/>
    <w:rsid w:val="00EE3B35"/>
    <w:rsid w:val="00EE55E7"/>
    <w:rsid w:val="00EE5D9D"/>
    <w:rsid w:val="00EE7824"/>
    <w:rsid w:val="00EF0D9F"/>
    <w:rsid w:val="00EF38EE"/>
    <w:rsid w:val="00EF6C67"/>
    <w:rsid w:val="00F0097C"/>
    <w:rsid w:val="00F02454"/>
    <w:rsid w:val="00F0364A"/>
    <w:rsid w:val="00F03AC3"/>
    <w:rsid w:val="00F04765"/>
    <w:rsid w:val="00F05955"/>
    <w:rsid w:val="00F06099"/>
    <w:rsid w:val="00F10113"/>
    <w:rsid w:val="00F10699"/>
    <w:rsid w:val="00F10CA0"/>
    <w:rsid w:val="00F1395F"/>
    <w:rsid w:val="00F23692"/>
    <w:rsid w:val="00F24593"/>
    <w:rsid w:val="00F279E5"/>
    <w:rsid w:val="00F367DF"/>
    <w:rsid w:val="00F37BD2"/>
    <w:rsid w:val="00F405D4"/>
    <w:rsid w:val="00F41726"/>
    <w:rsid w:val="00F46F00"/>
    <w:rsid w:val="00F50625"/>
    <w:rsid w:val="00F51F34"/>
    <w:rsid w:val="00F54359"/>
    <w:rsid w:val="00F543B7"/>
    <w:rsid w:val="00F60693"/>
    <w:rsid w:val="00F66220"/>
    <w:rsid w:val="00F67F47"/>
    <w:rsid w:val="00F723D0"/>
    <w:rsid w:val="00F735BF"/>
    <w:rsid w:val="00F740AD"/>
    <w:rsid w:val="00F7614B"/>
    <w:rsid w:val="00F76E67"/>
    <w:rsid w:val="00F84883"/>
    <w:rsid w:val="00F85C9B"/>
    <w:rsid w:val="00F92775"/>
    <w:rsid w:val="00F92DD2"/>
    <w:rsid w:val="00F95DF2"/>
    <w:rsid w:val="00F95F85"/>
    <w:rsid w:val="00FA5825"/>
    <w:rsid w:val="00FA5FCA"/>
    <w:rsid w:val="00FB46CD"/>
    <w:rsid w:val="00FB49A7"/>
    <w:rsid w:val="00FB5536"/>
    <w:rsid w:val="00FC0A7E"/>
    <w:rsid w:val="00FC1FCF"/>
    <w:rsid w:val="00FC2938"/>
    <w:rsid w:val="00FC3196"/>
    <w:rsid w:val="00FC6826"/>
    <w:rsid w:val="00FC78BC"/>
    <w:rsid w:val="00FD24F3"/>
    <w:rsid w:val="00FD2C97"/>
    <w:rsid w:val="00FD37CA"/>
    <w:rsid w:val="00FD5693"/>
    <w:rsid w:val="00FE3ED7"/>
    <w:rsid w:val="00FF2C7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9FBE52A"/>
  <w14:defaultImageDpi w14:val="330"/>
  <w15:docId w15:val="{08C38448-4C36-4241-83D3-F073FAF4A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paragraph" w:styleId="ListParagraph">
    <w:name w:val="List Paragraph"/>
    <w:basedOn w:val="Normal"/>
    <w:uiPriority w:val="34"/>
    <w:unhideWhenUsed/>
    <w:qFormat/>
    <w:rsid w:val="00BA1092"/>
    <w:pPr>
      <w:ind w:left="720"/>
      <w:contextualSpacing/>
    </w:pPr>
  </w:style>
  <w:style w:type="character" w:styleId="Hyperlink">
    <w:name w:val="Hyperlink"/>
    <w:basedOn w:val="DefaultParagraphFont"/>
    <w:uiPriority w:val="99"/>
    <w:unhideWhenUsed/>
    <w:rsid w:val="00795B64"/>
    <w:rPr>
      <w:color w:val="005DBA" w:themeColor="hyperlink"/>
      <w:u w:val="single"/>
    </w:rPr>
  </w:style>
  <w:style w:type="character" w:styleId="UnresolvedMention">
    <w:name w:val="Unresolved Mention"/>
    <w:basedOn w:val="DefaultParagraphFont"/>
    <w:uiPriority w:val="99"/>
    <w:semiHidden/>
    <w:unhideWhenUsed/>
    <w:rsid w:val="00795B64"/>
    <w:rPr>
      <w:color w:val="808080"/>
      <w:shd w:val="clear" w:color="auto" w:fill="E6E6E6"/>
    </w:rPr>
  </w:style>
  <w:style w:type="paragraph" w:customStyle="1" w:styleId="partstable">
    <w:name w:val="parts_table"/>
    <w:basedOn w:val="Normal"/>
    <w:qFormat/>
    <w:rsid w:val="00656000"/>
    <w:pPr>
      <w:keepNext/>
      <w:keepLines/>
      <w:spacing w:after="0" w:line="240" w:lineRule="auto"/>
    </w:pPr>
  </w:style>
  <w:style w:type="paragraph" w:styleId="Bibliography">
    <w:name w:val="Bibliography"/>
    <w:basedOn w:val="Normal"/>
    <w:next w:val="Normal"/>
    <w:uiPriority w:val="37"/>
    <w:semiHidden/>
    <w:unhideWhenUsed/>
    <w:rsid w:val="00A93CA6"/>
  </w:style>
  <w:style w:type="paragraph" w:styleId="BodyText">
    <w:name w:val="Body Text"/>
    <w:basedOn w:val="Normal"/>
    <w:link w:val="BodyTextChar"/>
    <w:uiPriority w:val="99"/>
    <w:semiHidden/>
    <w:unhideWhenUsed/>
    <w:rsid w:val="00A93CA6"/>
    <w:pPr>
      <w:spacing w:after="120"/>
    </w:pPr>
  </w:style>
  <w:style w:type="character" w:customStyle="1" w:styleId="BodyTextChar">
    <w:name w:val="Body Text Char"/>
    <w:basedOn w:val="DefaultParagraphFont"/>
    <w:link w:val="BodyText"/>
    <w:uiPriority w:val="99"/>
    <w:semiHidden/>
    <w:rsid w:val="00A93CA6"/>
  </w:style>
  <w:style w:type="paragraph" w:styleId="BodyText2">
    <w:name w:val="Body Text 2"/>
    <w:basedOn w:val="Normal"/>
    <w:link w:val="BodyText2Char"/>
    <w:uiPriority w:val="99"/>
    <w:semiHidden/>
    <w:unhideWhenUsed/>
    <w:rsid w:val="00A93CA6"/>
    <w:pPr>
      <w:spacing w:after="120" w:line="480" w:lineRule="auto"/>
    </w:pPr>
  </w:style>
  <w:style w:type="character" w:customStyle="1" w:styleId="BodyText2Char">
    <w:name w:val="Body Text 2 Char"/>
    <w:basedOn w:val="DefaultParagraphFont"/>
    <w:link w:val="BodyText2"/>
    <w:uiPriority w:val="99"/>
    <w:semiHidden/>
    <w:rsid w:val="00A93CA6"/>
  </w:style>
  <w:style w:type="paragraph" w:styleId="BodyTextFirstIndent">
    <w:name w:val="Body Text First Indent"/>
    <w:basedOn w:val="BodyText"/>
    <w:link w:val="BodyTextFirstIndentChar"/>
    <w:uiPriority w:val="99"/>
    <w:semiHidden/>
    <w:unhideWhenUsed/>
    <w:rsid w:val="00A93CA6"/>
    <w:pPr>
      <w:spacing w:after="200"/>
      <w:ind w:firstLine="360"/>
    </w:pPr>
  </w:style>
  <w:style w:type="character" w:customStyle="1" w:styleId="BodyTextFirstIndentChar">
    <w:name w:val="Body Text First Indent Char"/>
    <w:basedOn w:val="BodyTextChar"/>
    <w:link w:val="BodyTextFirstIndent"/>
    <w:uiPriority w:val="99"/>
    <w:semiHidden/>
    <w:rsid w:val="00A93CA6"/>
  </w:style>
  <w:style w:type="paragraph" w:styleId="BodyTextIndent">
    <w:name w:val="Body Text Indent"/>
    <w:basedOn w:val="Normal"/>
    <w:link w:val="BodyTextIndentChar"/>
    <w:uiPriority w:val="99"/>
    <w:semiHidden/>
    <w:unhideWhenUsed/>
    <w:rsid w:val="00A93CA6"/>
    <w:pPr>
      <w:spacing w:after="120"/>
      <w:ind w:left="360"/>
    </w:pPr>
  </w:style>
  <w:style w:type="character" w:customStyle="1" w:styleId="BodyTextIndentChar">
    <w:name w:val="Body Text Indent Char"/>
    <w:basedOn w:val="DefaultParagraphFont"/>
    <w:link w:val="BodyTextIndent"/>
    <w:uiPriority w:val="99"/>
    <w:semiHidden/>
    <w:rsid w:val="00A93CA6"/>
  </w:style>
  <w:style w:type="paragraph" w:styleId="BodyTextFirstIndent2">
    <w:name w:val="Body Text First Indent 2"/>
    <w:basedOn w:val="BodyTextIndent"/>
    <w:link w:val="BodyTextFirstIndent2Char"/>
    <w:uiPriority w:val="99"/>
    <w:semiHidden/>
    <w:unhideWhenUsed/>
    <w:rsid w:val="00A93CA6"/>
    <w:pPr>
      <w:spacing w:after="200"/>
      <w:ind w:firstLine="360"/>
    </w:pPr>
  </w:style>
  <w:style w:type="character" w:customStyle="1" w:styleId="BodyTextFirstIndent2Char">
    <w:name w:val="Body Text First Indent 2 Char"/>
    <w:basedOn w:val="BodyTextIndentChar"/>
    <w:link w:val="BodyTextFirstIndent2"/>
    <w:uiPriority w:val="99"/>
    <w:semiHidden/>
    <w:rsid w:val="00A93CA6"/>
  </w:style>
  <w:style w:type="paragraph" w:styleId="BodyTextIndent2">
    <w:name w:val="Body Text Indent 2"/>
    <w:basedOn w:val="Normal"/>
    <w:link w:val="BodyTextIndent2Char"/>
    <w:uiPriority w:val="99"/>
    <w:semiHidden/>
    <w:unhideWhenUsed/>
    <w:rsid w:val="00A93CA6"/>
    <w:pPr>
      <w:spacing w:after="120" w:line="480" w:lineRule="auto"/>
      <w:ind w:left="360"/>
    </w:pPr>
  </w:style>
  <w:style w:type="character" w:customStyle="1" w:styleId="BodyTextIndent2Char">
    <w:name w:val="Body Text Indent 2 Char"/>
    <w:basedOn w:val="DefaultParagraphFont"/>
    <w:link w:val="BodyTextIndent2"/>
    <w:uiPriority w:val="99"/>
    <w:semiHidden/>
    <w:rsid w:val="00A93CA6"/>
  </w:style>
  <w:style w:type="paragraph" w:styleId="Closing">
    <w:name w:val="Closing"/>
    <w:basedOn w:val="Normal"/>
    <w:link w:val="ClosingChar"/>
    <w:uiPriority w:val="99"/>
    <w:semiHidden/>
    <w:unhideWhenUsed/>
    <w:rsid w:val="00A93CA6"/>
    <w:pPr>
      <w:spacing w:before="0" w:after="0" w:line="240" w:lineRule="auto"/>
      <w:ind w:left="4320"/>
    </w:pPr>
  </w:style>
  <w:style w:type="character" w:customStyle="1" w:styleId="ClosingChar">
    <w:name w:val="Closing Char"/>
    <w:basedOn w:val="DefaultParagraphFont"/>
    <w:link w:val="Closing"/>
    <w:uiPriority w:val="99"/>
    <w:semiHidden/>
    <w:rsid w:val="00A93CA6"/>
  </w:style>
  <w:style w:type="paragraph" w:styleId="Date">
    <w:name w:val="Date"/>
    <w:basedOn w:val="Normal"/>
    <w:next w:val="Normal"/>
    <w:link w:val="DateChar"/>
    <w:uiPriority w:val="99"/>
    <w:semiHidden/>
    <w:unhideWhenUsed/>
    <w:rsid w:val="00A93CA6"/>
  </w:style>
  <w:style w:type="character" w:customStyle="1" w:styleId="DateChar">
    <w:name w:val="Date Char"/>
    <w:basedOn w:val="DefaultParagraphFont"/>
    <w:link w:val="Date"/>
    <w:uiPriority w:val="99"/>
    <w:semiHidden/>
    <w:rsid w:val="00A93CA6"/>
  </w:style>
  <w:style w:type="paragraph" w:styleId="E-mailSignature">
    <w:name w:val="E-mail Signature"/>
    <w:basedOn w:val="Normal"/>
    <w:link w:val="E-mailSignatureChar"/>
    <w:uiPriority w:val="99"/>
    <w:semiHidden/>
    <w:unhideWhenUsed/>
    <w:rsid w:val="00A93CA6"/>
    <w:pPr>
      <w:spacing w:before="0" w:after="0" w:line="240" w:lineRule="auto"/>
    </w:pPr>
  </w:style>
  <w:style w:type="character" w:customStyle="1" w:styleId="E-mailSignatureChar">
    <w:name w:val="E-mail Signature Char"/>
    <w:basedOn w:val="DefaultParagraphFont"/>
    <w:link w:val="E-mailSignature"/>
    <w:uiPriority w:val="99"/>
    <w:semiHidden/>
    <w:rsid w:val="00A93CA6"/>
  </w:style>
  <w:style w:type="paragraph" w:styleId="EnvelopeAddress">
    <w:name w:val="envelope address"/>
    <w:basedOn w:val="Normal"/>
    <w:uiPriority w:val="99"/>
    <w:semiHidden/>
    <w:unhideWhenUsed/>
    <w:rsid w:val="00A93CA6"/>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HTMLAddress">
    <w:name w:val="HTML Address"/>
    <w:basedOn w:val="Normal"/>
    <w:link w:val="HTMLAddressChar"/>
    <w:uiPriority w:val="99"/>
    <w:semiHidden/>
    <w:unhideWhenUsed/>
    <w:rsid w:val="00A93CA6"/>
    <w:pPr>
      <w:spacing w:before="0" w:after="0" w:line="240" w:lineRule="auto"/>
    </w:pPr>
    <w:rPr>
      <w:i/>
      <w:iCs/>
    </w:rPr>
  </w:style>
  <w:style w:type="character" w:customStyle="1" w:styleId="HTMLAddressChar">
    <w:name w:val="HTML Address Char"/>
    <w:basedOn w:val="DefaultParagraphFont"/>
    <w:link w:val="HTMLAddress"/>
    <w:uiPriority w:val="99"/>
    <w:semiHidden/>
    <w:rsid w:val="00A93CA6"/>
    <w:rPr>
      <w:i/>
      <w:iCs/>
    </w:rPr>
  </w:style>
  <w:style w:type="paragraph" w:styleId="Index1">
    <w:name w:val="index 1"/>
    <w:basedOn w:val="Normal"/>
    <w:next w:val="Normal"/>
    <w:autoRedefine/>
    <w:uiPriority w:val="99"/>
    <w:semiHidden/>
    <w:unhideWhenUsed/>
    <w:rsid w:val="00A93CA6"/>
    <w:pPr>
      <w:spacing w:before="0" w:after="0" w:line="240" w:lineRule="auto"/>
      <w:ind w:left="220" w:hanging="220"/>
    </w:pPr>
  </w:style>
  <w:style w:type="paragraph" w:styleId="Index2">
    <w:name w:val="index 2"/>
    <w:basedOn w:val="Normal"/>
    <w:next w:val="Normal"/>
    <w:autoRedefine/>
    <w:uiPriority w:val="99"/>
    <w:semiHidden/>
    <w:unhideWhenUsed/>
    <w:rsid w:val="00A93CA6"/>
    <w:pPr>
      <w:spacing w:before="0" w:after="0" w:line="240" w:lineRule="auto"/>
      <w:ind w:left="440" w:hanging="220"/>
    </w:pPr>
  </w:style>
  <w:style w:type="paragraph" w:styleId="Index3">
    <w:name w:val="index 3"/>
    <w:basedOn w:val="Normal"/>
    <w:next w:val="Normal"/>
    <w:autoRedefine/>
    <w:uiPriority w:val="99"/>
    <w:semiHidden/>
    <w:unhideWhenUsed/>
    <w:rsid w:val="00A93CA6"/>
    <w:pPr>
      <w:spacing w:before="0" w:after="0" w:line="240" w:lineRule="auto"/>
      <w:ind w:left="660" w:hanging="220"/>
    </w:pPr>
  </w:style>
  <w:style w:type="paragraph" w:styleId="Index4">
    <w:name w:val="index 4"/>
    <w:basedOn w:val="Normal"/>
    <w:next w:val="Normal"/>
    <w:autoRedefine/>
    <w:uiPriority w:val="99"/>
    <w:semiHidden/>
    <w:unhideWhenUsed/>
    <w:rsid w:val="00A93CA6"/>
    <w:pPr>
      <w:spacing w:before="0" w:after="0" w:line="240" w:lineRule="auto"/>
      <w:ind w:left="880" w:hanging="220"/>
    </w:pPr>
  </w:style>
  <w:style w:type="paragraph" w:styleId="Index5">
    <w:name w:val="index 5"/>
    <w:basedOn w:val="Normal"/>
    <w:next w:val="Normal"/>
    <w:autoRedefine/>
    <w:uiPriority w:val="99"/>
    <w:semiHidden/>
    <w:unhideWhenUsed/>
    <w:rsid w:val="00A93CA6"/>
    <w:pPr>
      <w:spacing w:before="0" w:after="0" w:line="240" w:lineRule="auto"/>
      <w:ind w:left="1100" w:hanging="220"/>
    </w:pPr>
  </w:style>
  <w:style w:type="paragraph" w:styleId="Index6">
    <w:name w:val="index 6"/>
    <w:basedOn w:val="Normal"/>
    <w:next w:val="Normal"/>
    <w:autoRedefine/>
    <w:uiPriority w:val="99"/>
    <w:semiHidden/>
    <w:unhideWhenUsed/>
    <w:rsid w:val="00A93CA6"/>
    <w:pPr>
      <w:spacing w:before="0" w:after="0" w:line="240" w:lineRule="auto"/>
      <w:ind w:left="1320" w:hanging="220"/>
    </w:pPr>
  </w:style>
  <w:style w:type="paragraph" w:styleId="Index7">
    <w:name w:val="index 7"/>
    <w:basedOn w:val="Normal"/>
    <w:next w:val="Normal"/>
    <w:autoRedefine/>
    <w:uiPriority w:val="99"/>
    <w:semiHidden/>
    <w:unhideWhenUsed/>
    <w:rsid w:val="00A93CA6"/>
    <w:pPr>
      <w:spacing w:before="0" w:after="0" w:line="240" w:lineRule="auto"/>
      <w:ind w:left="1540" w:hanging="220"/>
    </w:pPr>
  </w:style>
  <w:style w:type="paragraph" w:styleId="Index8">
    <w:name w:val="index 8"/>
    <w:basedOn w:val="Normal"/>
    <w:next w:val="Normal"/>
    <w:autoRedefine/>
    <w:uiPriority w:val="99"/>
    <w:semiHidden/>
    <w:unhideWhenUsed/>
    <w:rsid w:val="00A93CA6"/>
    <w:pPr>
      <w:spacing w:before="0" w:after="0" w:line="240" w:lineRule="auto"/>
      <w:ind w:left="1760" w:hanging="220"/>
    </w:pPr>
  </w:style>
  <w:style w:type="paragraph" w:styleId="Index9">
    <w:name w:val="index 9"/>
    <w:basedOn w:val="Normal"/>
    <w:next w:val="Normal"/>
    <w:autoRedefine/>
    <w:uiPriority w:val="99"/>
    <w:semiHidden/>
    <w:unhideWhenUsed/>
    <w:rsid w:val="00A93CA6"/>
    <w:pPr>
      <w:spacing w:before="0" w:after="0" w:line="240" w:lineRule="auto"/>
      <w:ind w:left="1980" w:hanging="220"/>
    </w:pPr>
  </w:style>
  <w:style w:type="paragraph" w:styleId="IndexHeading">
    <w:name w:val="index heading"/>
    <w:basedOn w:val="Normal"/>
    <w:next w:val="Index1"/>
    <w:uiPriority w:val="99"/>
    <w:semiHidden/>
    <w:unhideWhenUsed/>
    <w:rsid w:val="00A93CA6"/>
    <w:rPr>
      <w:rFonts w:asciiTheme="majorHAnsi" w:eastAsiaTheme="majorEastAsia" w:hAnsiTheme="majorHAnsi" w:cstheme="majorBidi"/>
      <w:b/>
      <w:bCs/>
    </w:rPr>
  </w:style>
  <w:style w:type="paragraph" w:styleId="List">
    <w:name w:val="List"/>
    <w:basedOn w:val="Normal"/>
    <w:uiPriority w:val="99"/>
    <w:semiHidden/>
    <w:unhideWhenUsed/>
    <w:rsid w:val="00A93CA6"/>
    <w:pPr>
      <w:ind w:left="360" w:hanging="360"/>
      <w:contextualSpacing/>
    </w:pPr>
  </w:style>
  <w:style w:type="paragraph" w:styleId="List2">
    <w:name w:val="List 2"/>
    <w:basedOn w:val="Normal"/>
    <w:uiPriority w:val="99"/>
    <w:semiHidden/>
    <w:unhideWhenUsed/>
    <w:rsid w:val="00A93CA6"/>
    <w:pPr>
      <w:ind w:left="720" w:hanging="360"/>
      <w:contextualSpacing/>
    </w:pPr>
  </w:style>
  <w:style w:type="paragraph" w:styleId="List3">
    <w:name w:val="List 3"/>
    <w:basedOn w:val="Normal"/>
    <w:uiPriority w:val="99"/>
    <w:semiHidden/>
    <w:unhideWhenUsed/>
    <w:rsid w:val="00A93CA6"/>
    <w:pPr>
      <w:ind w:left="1080" w:hanging="360"/>
      <w:contextualSpacing/>
    </w:pPr>
  </w:style>
  <w:style w:type="paragraph" w:styleId="List4">
    <w:name w:val="List 4"/>
    <w:basedOn w:val="Normal"/>
    <w:uiPriority w:val="99"/>
    <w:semiHidden/>
    <w:unhideWhenUsed/>
    <w:rsid w:val="00A93CA6"/>
    <w:pPr>
      <w:ind w:left="1440" w:hanging="360"/>
      <w:contextualSpacing/>
    </w:pPr>
  </w:style>
  <w:style w:type="paragraph" w:styleId="List5">
    <w:name w:val="List 5"/>
    <w:basedOn w:val="Normal"/>
    <w:uiPriority w:val="99"/>
    <w:semiHidden/>
    <w:unhideWhenUsed/>
    <w:rsid w:val="00A93CA6"/>
    <w:pPr>
      <w:ind w:left="1800" w:hanging="360"/>
      <w:contextualSpacing/>
    </w:pPr>
  </w:style>
  <w:style w:type="paragraph" w:styleId="ListBullet">
    <w:name w:val="List Bullet"/>
    <w:basedOn w:val="Normal"/>
    <w:uiPriority w:val="99"/>
    <w:semiHidden/>
    <w:unhideWhenUsed/>
    <w:rsid w:val="00A93CA6"/>
    <w:pPr>
      <w:numPr>
        <w:numId w:val="9"/>
      </w:numPr>
      <w:contextualSpacing/>
    </w:pPr>
  </w:style>
  <w:style w:type="paragraph" w:styleId="ListBullet2">
    <w:name w:val="List Bullet 2"/>
    <w:basedOn w:val="Normal"/>
    <w:uiPriority w:val="99"/>
    <w:semiHidden/>
    <w:unhideWhenUsed/>
    <w:rsid w:val="00A93CA6"/>
    <w:pPr>
      <w:numPr>
        <w:numId w:val="10"/>
      </w:numPr>
      <w:contextualSpacing/>
    </w:pPr>
  </w:style>
  <w:style w:type="paragraph" w:styleId="ListBullet3">
    <w:name w:val="List Bullet 3"/>
    <w:basedOn w:val="Normal"/>
    <w:uiPriority w:val="99"/>
    <w:semiHidden/>
    <w:unhideWhenUsed/>
    <w:rsid w:val="00A93CA6"/>
    <w:pPr>
      <w:numPr>
        <w:numId w:val="11"/>
      </w:numPr>
      <w:contextualSpacing/>
    </w:pPr>
  </w:style>
  <w:style w:type="paragraph" w:styleId="ListBullet4">
    <w:name w:val="List Bullet 4"/>
    <w:basedOn w:val="Normal"/>
    <w:uiPriority w:val="99"/>
    <w:semiHidden/>
    <w:unhideWhenUsed/>
    <w:rsid w:val="00A93CA6"/>
    <w:pPr>
      <w:numPr>
        <w:numId w:val="12"/>
      </w:numPr>
      <w:contextualSpacing/>
    </w:pPr>
  </w:style>
  <w:style w:type="paragraph" w:styleId="ListBullet5">
    <w:name w:val="List Bullet 5"/>
    <w:basedOn w:val="Normal"/>
    <w:uiPriority w:val="99"/>
    <w:semiHidden/>
    <w:unhideWhenUsed/>
    <w:rsid w:val="00A93CA6"/>
    <w:pPr>
      <w:numPr>
        <w:numId w:val="13"/>
      </w:numPr>
      <w:contextualSpacing/>
    </w:pPr>
  </w:style>
  <w:style w:type="paragraph" w:styleId="ListContinue">
    <w:name w:val="List Continue"/>
    <w:basedOn w:val="Normal"/>
    <w:uiPriority w:val="99"/>
    <w:semiHidden/>
    <w:unhideWhenUsed/>
    <w:rsid w:val="00A93CA6"/>
    <w:pPr>
      <w:spacing w:after="120"/>
      <w:ind w:left="360"/>
      <w:contextualSpacing/>
    </w:pPr>
  </w:style>
  <w:style w:type="paragraph" w:styleId="ListContinue2">
    <w:name w:val="List Continue 2"/>
    <w:basedOn w:val="Normal"/>
    <w:uiPriority w:val="99"/>
    <w:semiHidden/>
    <w:unhideWhenUsed/>
    <w:rsid w:val="00A93CA6"/>
    <w:pPr>
      <w:spacing w:after="120"/>
      <w:ind w:left="720"/>
      <w:contextualSpacing/>
    </w:pPr>
  </w:style>
  <w:style w:type="paragraph" w:styleId="ListContinue3">
    <w:name w:val="List Continue 3"/>
    <w:basedOn w:val="Normal"/>
    <w:uiPriority w:val="99"/>
    <w:semiHidden/>
    <w:unhideWhenUsed/>
    <w:rsid w:val="00A93CA6"/>
    <w:pPr>
      <w:spacing w:after="120"/>
      <w:ind w:left="1080"/>
      <w:contextualSpacing/>
    </w:pPr>
  </w:style>
  <w:style w:type="paragraph" w:styleId="ListContinue4">
    <w:name w:val="List Continue 4"/>
    <w:basedOn w:val="Normal"/>
    <w:uiPriority w:val="99"/>
    <w:semiHidden/>
    <w:unhideWhenUsed/>
    <w:rsid w:val="00A93CA6"/>
    <w:pPr>
      <w:spacing w:after="120"/>
      <w:ind w:left="1440"/>
      <w:contextualSpacing/>
    </w:pPr>
  </w:style>
  <w:style w:type="paragraph" w:styleId="ListContinue5">
    <w:name w:val="List Continue 5"/>
    <w:basedOn w:val="Normal"/>
    <w:uiPriority w:val="99"/>
    <w:semiHidden/>
    <w:unhideWhenUsed/>
    <w:rsid w:val="00A93CA6"/>
    <w:pPr>
      <w:spacing w:after="120"/>
      <w:ind w:left="1800"/>
      <w:contextualSpacing/>
    </w:pPr>
  </w:style>
  <w:style w:type="paragraph" w:styleId="ListNumber">
    <w:name w:val="List Number"/>
    <w:basedOn w:val="Normal"/>
    <w:uiPriority w:val="99"/>
    <w:semiHidden/>
    <w:unhideWhenUsed/>
    <w:rsid w:val="00A93CA6"/>
    <w:pPr>
      <w:numPr>
        <w:numId w:val="14"/>
      </w:numPr>
      <w:contextualSpacing/>
    </w:pPr>
  </w:style>
  <w:style w:type="paragraph" w:styleId="ListNumber2">
    <w:name w:val="List Number 2"/>
    <w:basedOn w:val="Normal"/>
    <w:uiPriority w:val="99"/>
    <w:semiHidden/>
    <w:unhideWhenUsed/>
    <w:rsid w:val="00A93CA6"/>
    <w:pPr>
      <w:numPr>
        <w:numId w:val="15"/>
      </w:numPr>
      <w:contextualSpacing/>
    </w:pPr>
  </w:style>
  <w:style w:type="paragraph" w:styleId="ListNumber3">
    <w:name w:val="List Number 3"/>
    <w:basedOn w:val="Normal"/>
    <w:uiPriority w:val="99"/>
    <w:semiHidden/>
    <w:unhideWhenUsed/>
    <w:rsid w:val="00A93CA6"/>
    <w:pPr>
      <w:numPr>
        <w:numId w:val="16"/>
      </w:numPr>
      <w:contextualSpacing/>
    </w:pPr>
  </w:style>
  <w:style w:type="paragraph" w:styleId="ListNumber4">
    <w:name w:val="List Number 4"/>
    <w:basedOn w:val="Normal"/>
    <w:uiPriority w:val="99"/>
    <w:semiHidden/>
    <w:unhideWhenUsed/>
    <w:rsid w:val="00A93CA6"/>
    <w:pPr>
      <w:numPr>
        <w:numId w:val="17"/>
      </w:numPr>
      <w:contextualSpacing/>
    </w:pPr>
  </w:style>
  <w:style w:type="paragraph" w:styleId="ListNumber5">
    <w:name w:val="List Number 5"/>
    <w:basedOn w:val="Normal"/>
    <w:uiPriority w:val="99"/>
    <w:semiHidden/>
    <w:unhideWhenUsed/>
    <w:rsid w:val="00A93CA6"/>
    <w:pPr>
      <w:numPr>
        <w:numId w:val="18"/>
      </w:numPr>
      <w:contextualSpacing/>
    </w:pPr>
  </w:style>
  <w:style w:type="paragraph" w:styleId="MessageHeader">
    <w:name w:val="Message Header"/>
    <w:basedOn w:val="Normal"/>
    <w:link w:val="MessageHeaderChar"/>
    <w:uiPriority w:val="99"/>
    <w:semiHidden/>
    <w:unhideWhenUsed/>
    <w:rsid w:val="00A93CA6"/>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3CA6"/>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A93CA6"/>
    <w:pPr>
      <w:spacing w:before="0" w:after="0" w:line="240" w:lineRule="auto"/>
    </w:pPr>
  </w:style>
  <w:style w:type="paragraph" w:styleId="NormalWeb">
    <w:name w:val="Normal (Web)"/>
    <w:basedOn w:val="Normal"/>
    <w:uiPriority w:val="99"/>
    <w:semiHidden/>
    <w:unhideWhenUsed/>
    <w:rsid w:val="00A93CA6"/>
    <w:rPr>
      <w:rFonts w:ascii="Times New Roman" w:hAnsi="Times New Roman" w:cs="Times New Roman"/>
      <w:sz w:val="24"/>
      <w:szCs w:val="24"/>
    </w:rPr>
  </w:style>
  <w:style w:type="paragraph" w:styleId="NormalIndent">
    <w:name w:val="Normal Indent"/>
    <w:basedOn w:val="Normal"/>
    <w:uiPriority w:val="99"/>
    <w:semiHidden/>
    <w:unhideWhenUsed/>
    <w:rsid w:val="00A93CA6"/>
    <w:pPr>
      <w:ind w:left="720"/>
    </w:pPr>
  </w:style>
  <w:style w:type="paragraph" w:styleId="NoteHeading">
    <w:name w:val="Note Heading"/>
    <w:basedOn w:val="Normal"/>
    <w:next w:val="Normal"/>
    <w:link w:val="NoteHeadingChar"/>
    <w:uiPriority w:val="99"/>
    <w:semiHidden/>
    <w:unhideWhenUsed/>
    <w:rsid w:val="00A93CA6"/>
    <w:pPr>
      <w:spacing w:before="0" w:after="0" w:line="240" w:lineRule="auto"/>
    </w:pPr>
  </w:style>
  <w:style w:type="character" w:customStyle="1" w:styleId="NoteHeadingChar">
    <w:name w:val="Note Heading Char"/>
    <w:basedOn w:val="DefaultParagraphFont"/>
    <w:link w:val="NoteHeading"/>
    <w:uiPriority w:val="99"/>
    <w:semiHidden/>
    <w:rsid w:val="00A93CA6"/>
  </w:style>
  <w:style w:type="paragraph" w:styleId="Quote">
    <w:name w:val="Quote"/>
    <w:basedOn w:val="Normal"/>
    <w:next w:val="Normal"/>
    <w:link w:val="QuoteChar"/>
    <w:uiPriority w:val="29"/>
    <w:semiHidden/>
    <w:unhideWhenUsed/>
    <w:qFormat/>
    <w:rsid w:val="00A93CA6"/>
    <w:pPr>
      <w:spacing w:before="200" w:after="160"/>
      <w:ind w:left="864" w:right="864"/>
      <w:jc w:val="center"/>
    </w:pPr>
    <w:rPr>
      <w:i/>
      <w:iCs/>
      <w:color w:val="606060" w:themeColor="text1" w:themeTint="BF"/>
    </w:rPr>
  </w:style>
  <w:style w:type="character" w:customStyle="1" w:styleId="QuoteChar">
    <w:name w:val="Quote Char"/>
    <w:basedOn w:val="DefaultParagraphFont"/>
    <w:link w:val="Quote"/>
    <w:uiPriority w:val="29"/>
    <w:semiHidden/>
    <w:rsid w:val="00A93CA6"/>
    <w:rPr>
      <w:i/>
      <w:iCs/>
      <w:color w:val="606060" w:themeColor="text1" w:themeTint="BF"/>
    </w:rPr>
  </w:style>
  <w:style w:type="paragraph" w:styleId="Salutation">
    <w:name w:val="Salutation"/>
    <w:basedOn w:val="Normal"/>
    <w:next w:val="Normal"/>
    <w:link w:val="SalutationChar"/>
    <w:uiPriority w:val="99"/>
    <w:semiHidden/>
    <w:unhideWhenUsed/>
    <w:rsid w:val="00A93CA6"/>
  </w:style>
  <w:style w:type="character" w:customStyle="1" w:styleId="SalutationChar">
    <w:name w:val="Salutation Char"/>
    <w:basedOn w:val="DefaultParagraphFont"/>
    <w:link w:val="Salutation"/>
    <w:uiPriority w:val="99"/>
    <w:semiHidden/>
    <w:rsid w:val="00A93CA6"/>
  </w:style>
  <w:style w:type="paragraph" w:styleId="Signature">
    <w:name w:val="Signature"/>
    <w:basedOn w:val="Normal"/>
    <w:link w:val="SignatureChar"/>
    <w:uiPriority w:val="99"/>
    <w:semiHidden/>
    <w:unhideWhenUsed/>
    <w:rsid w:val="00A93CA6"/>
    <w:pPr>
      <w:spacing w:before="0" w:after="0" w:line="240" w:lineRule="auto"/>
      <w:ind w:left="4320"/>
    </w:pPr>
  </w:style>
  <w:style w:type="character" w:customStyle="1" w:styleId="SignatureChar">
    <w:name w:val="Signature Char"/>
    <w:basedOn w:val="DefaultParagraphFont"/>
    <w:link w:val="Signature"/>
    <w:uiPriority w:val="99"/>
    <w:semiHidden/>
    <w:rsid w:val="00A93CA6"/>
  </w:style>
  <w:style w:type="paragraph" w:styleId="TableofAuthorities">
    <w:name w:val="table of authorities"/>
    <w:basedOn w:val="Normal"/>
    <w:next w:val="Normal"/>
    <w:uiPriority w:val="99"/>
    <w:semiHidden/>
    <w:unhideWhenUsed/>
    <w:rsid w:val="00A93CA6"/>
    <w:pPr>
      <w:spacing w:after="0"/>
      <w:ind w:left="220" w:hanging="220"/>
    </w:pPr>
  </w:style>
  <w:style w:type="paragraph" w:styleId="TableofFigures">
    <w:name w:val="table of figures"/>
    <w:basedOn w:val="Normal"/>
    <w:next w:val="Normal"/>
    <w:uiPriority w:val="99"/>
    <w:semiHidden/>
    <w:unhideWhenUsed/>
    <w:rsid w:val="00A93CA6"/>
    <w:pPr>
      <w:spacing w:after="0"/>
    </w:pPr>
  </w:style>
  <w:style w:type="paragraph" w:styleId="TOAHeading">
    <w:name w:val="toa heading"/>
    <w:basedOn w:val="Normal"/>
    <w:next w:val="Normal"/>
    <w:uiPriority w:val="99"/>
    <w:semiHidden/>
    <w:unhideWhenUsed/>
    <w:rsid w:val="00A93CA6"/>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3CA6"/>
    <w:pPr>
      <w:spacing w:after="100"/>
    </w:pPr>
  </w:style>
  <w:style w:type="paragraph" w:styleId="TOC2">
    <w:name w:val="toc 2"/>
    <w:basedOn w:val="Normal"/>
    <w:next w:val="Normal"/>
    <w:autoRedefine/>
    <w:uiPriority w:val="39"/>
    <w:semiHidden/>
    <w:unhideWhenUsed/>
    <w:rsid w:val="00A93CA6"/>
    <w:pPr>
      <w:spacing w:after="100"/>
      <w:ind w:left="220"/>
    </w:pPr>
  </w:style>
  <w:style w:type="paragraph" w:styleId="TOC3">
    <w:name w:val="toc 3"/>
    <w:basedOn w:val="Normal"/>
    <w:next w:val="Normal"/>
    <w:autoRedefine/>
    <w:uiPriority w:val="39"/>
    <w:semiHidden/>
    <w:unhideWhenUsed/>
    <w:rsid w:val="00A93CA6"/>
    <w:pPr>
      <w:spacing w:after="100"/>
      <w:ind w:left="440"/>
    </w:pPr>
  </w:style>
  <w:style w:type="paragraph" w:styleId="TOC4">
    <w:name w:val="toc 4"/>
    <w:basedOn w:val="Normal"/>
    <w:next w:val="Normal"/>
    <w:autoRedefine/>
    <w:uiPriority w:val="39"/>
    <w:semiHidden/>
    <w:unhideWhenUsed/>
    <w:rsid w:val="00A93CA6"/>
    <w:pPr>
      <w:spacing w:after="100"/>
      <w:ind w:left="660"/>
    </w:pPr>
  </w:style>
  <w:style w:type="paragraph" w:styleId="TOC5">
    <w:name w:val="toc 5"/>
    <w:basedOn w:val="Normal"/>
    <w:next w:val="Normal"/>
    <w:autoRedefine/>
    <w:uiPriority w:val="39"/>
    <w:semiHidden/>
    <w:unhideWhenUsed/>
    <w:rsid w:val="00A93CA6"/>
    <w:pPr>
      <w:spacing w:after="100"/>
      <w:ind w:left="880"/>
    </w:pPr>
  </w:style>
  <w:style w:type="paragraph" w:styleId="TOC6">
    <w:name w:val="toc 6"/>
    <w:basedOn w:val="Normal"/>
    <w:next w:val="Normal"/>
    <w:autoRedefine/>
    <w:uiPriority w:val="39"/>
    <w:semiHidden/>
    <w:unhideWhenUsed/>
    <w:rsid w:val="00A93CA6"/>
    <w:pPr>
      <w:spacing w:after="100"/>
      <w:ind w:left="1100"/>
    </w:pPr>
  </w:style>
  <w:style w:type="paragraph" w:styleId="TOC7">
    <w:name w:val="toc 7"/>
    <w:basedOn w:val="Normal"/>
    <w:next w:val="Normal"/>
    <w:autoRedefine/>
    <w:uiPriority w:val="39"/>
    <w:semiHidden/>
    <w:unhideWhenUsed/>
    <w:rsid w:val="00A93CA6"/>
    <w:pPr>
      <w:spacing w:after="100"/>
      <w:ind w:left="1320"/>
    </w:pPr>
  </w:style>
  <w:style w:type="paragraph" w:styleId="TOC8">
    <w:name w:val="toc 8"/>
    <w:basedOn w:val="Normal"/>
    <w:next w:val="Normal"/>
    <w:autoRedefine/>
    <w:uiPriority w:val="39"/>
    <w:semiHidden/>
    <w:unhideWhenUsed/>
    <w:rsid w:val="00A93CA6"/>
    <w:pPr>
      <w:spacing w:after="100"/>
      <w:ind w:left="1540"/>
    </w:pPr>
  </w:style>
  <w:style w:type="paragraph" w:styleId="TOC9">
    <w:name w:val="toc 9"/>
    <w:basedOn w:val="Normal"/>
    <w:next w:val="Normal"/>
    <w:autoRedefine/>
    <w:uiPriority w:val="39"/>
    <w:semiHidden/>
    <w:unhideWhenUsed/>
    <w:rsid w:val="00A93CA6"/>
    <w:pPr>
      <w:spacing w:after="100"/>
      <w:ind w:left="1760"/>
    </w:pPr>
  </w:style>
  <w:style w:type="character" w:styleId="FollowedHyperlink">
    <w:name w:val="FollowedHyperlink"/>
    <w:basedOn w:val="DefaultParagraphFont"/>
    <w:uiPriority w:val="99"/>
    <w:semiHidden/>
    <w:unhideWhenUsed/>
    <w:rsid w:val="0092312E"/>
    <w:rPr>
      <w:color w:val="6C606A" w:themeColor="followedHyperlink"/>
      <w:u w:val="single"/>
    </w:rPr>
  </w:style>
  <w:style w:type="character" w:styleId="FootnoteReference">
    <w:name w:val="footnote reference"/>
    <w:basedOn w:val="DefaultParagraphFont"/>
    <w:uiPriority w:val="99"/>
    <w:semiHidden/>
    <w:unhideWhenUsed/>
    <w:rsid w:val="004B70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learn.adafruit.com/breadboards-for-beginners/introduction" TargetMode="External"/><Relationship Id="rId21" Type="http://schemas.openxmlformats.org/officeDocument/2006/relationships/hyperlink" Target="https://www.calculator.net/resistor-calculator.html" TargetMode="External"/><Relationship Id="rId42" Type="http://schemas.openxmlformats.org/officeDocument/2006/relationships/image" Target="media/image15.png"/><Relationship Id="rId47" Type="http://schemas.microsoft.com/office/2007/relationships/hdphoto" Target="media/hdphoto15.wdp"/><Relationship Id="rId63" Type="http://schemas.microsoft.com/office/2007/relationships/hdphoto" Target="media/hdphoto20.wdp"/><Relationship Id="rId68" Type="http://schemas.openxmlformats.org/officeDocument/2006/relationships/image" Target="media/image31.png"/><Relationship Id="rId84" Type="http://schemas.openxmlformats.org/officeDocument/2006/relationships/image" Target="media/image40.png"/><Relationship Id="rId89" Type="http://schemas.microsoft.com/office/2007/relationships/hdphoto" Target="media/hdphoto32.wdp"/><Relationship Id="rId112" Type="http://schemas.openxmlformats.org/officeDocument/2006/relationships/image" Target="media/image57.png"/><Relationship Id="rId16" Type="http://schemas.openxmlformats.org/officeDocument/2006/relationships/image" Target="media/image2.png"/><Relationship Id="rId107" Type="http://schemas.openxmlformats.org/officeDocument/2006/relationships/image" Target="media/image53.png"/><Relationship Id="rId11" Type="http://schemas.openxmlformats.org/officeDocument/2006/relationships/hyperlink" Target="https://www.facebook.com/groups/AudioBuildersWorkshop/" TargetMode="External"/><Relationship Id="rId32" Type="http://schemas.openxmlformats.org/officeDocument/2006/relationships/image" Target="media/image10.png"/><Relationship Id="rId37" Type="http://schemas.microsoft.com/office/2007/relationships/hdphoto" Target="media/hdphoto10.wdp"/><Relationship Id="rId53" Type="http://schemas.openxmlformats.org/officeDocument/2006/relationships/image" Target="media/image22.png"/><Relationship Id="rId58" Type="http://schemas.openxmlformats.org/officeDocument/2006/relationships/image" Target="media/image26.png"/><Relationship Id="rId74" Type="http://schemas.microsoft.com/office/2007/relationships/hdphoto" Target="media/hdphoto25.wdp"/><Relationship Id="rId79" Type="http://schemas.microsoft.com/office/2007/relationships/hdphoto" Target="media/hdphoto27.wdp"/><Relationship Id="rId102" Type="http://schemas.microsoft.com/office/2007/relationships/hdphoto" Target="media/hdphoto360.wdp"/><Relationship Id="rId123" Type="http://schemas.openxmlformats.org/officeDocument/2006/relationships/hyperlink" Target="http://bostonaes.org/" TargetMode="External"/><Relationship Id="rId128"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43.png"/><Relationship Id="rId95" Type="http://schemas.microsoft.com/office/2007/relationships/hdphoto" Target="media/hdphoto35.wdp"/><Relationship Id="rId19" Type="http://schemas.openxmlformats.org/officeDocument/2006/relationships/image" Target="media/image4.png"/><Relationship Id="rId14" Type="http://schemas.openxmlformats.org/officeDocument/2006/relationships/image" Target="media/image1.png"/><Relationship Id="rId22" Type="http://schemas.openxmlformats.org/officeDocument/2006/relationships/image" Target="media/image5.png"/><Relationship Id="rId27" Type="http://schemas.microsoft.com/office/2007/relationships/hdphoto" Target="media/hdphoto5.wdp"/><Relationship Id="rId30" Type="http://schemas.openxmlformats.org/officeDocument/2006/relationships/image" Target="media/image9.png"/><Relationship Id="rId35" Type="http://schemas.microsoft.com/office/2007/relationships/hdphoto" Target="media/hdphoto9.wdp"/><Relationship Id="rId43" Type="http://schemas.microsoft.com/office/2007/relationships/hdphoto" Target="media/hdphoto13.wdp"/><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29.png"/><Relationship Id="rId69" Type="http://schemas.microsoft.com/office/2007/relationships/hdphoto" Target="media/hdphoto23.wdp"/><Relationship Id="rId77" Type="http://schemas.openxmlformats.org/officeDocument/2006/relationships/image" Target="media/image36.png"/><Relationship Id="rId100" Type="http://schemas.microsoft.com/office/2007/relationships/hdphoto" Target="media/hdphoto36.wdp"/><Relationship Id="rId105" Type="http://schemas.microsoft.com/office/2007/relationships/hdphoto" Target="media/hdphoto37.wdp"/><Relationship Id="rId113" Type="http://schemas.openxmlformats.org/officeDocument/2006/relationships/image" Target="media/image58.png"/><Relationship Id="rId118" Type="http://schemas.openxmlformats.org/officeDocument/2006/relationships/image" Target="media/image59.jpeg"/><Relationship Id="rId126"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20.png"/><Relationship Id="rId72" Type="http://schemas.microsoft.com/office/2007/relationships/hdphoto" Target="media/hdphoto24.wdp"/><Relationship Id="rId80" Type="http://schemas.openxmlformats.org/officeDocument/2006/relationships/image" Target="media/image38.png"/><Relationship Id="rId85" Type="http://schemas.microsoft.com/office/2007/relationships/hdphoto" Target="media/hdphoto30.wdp"/><Relationship Id="rId93" Type="http://schemas.microsoft.com/office/2007/relationships/hdphoto" Target="media/hdphoto34.wdp"/><Relationship Id="rId98" Type="http://schemas.openxmlformats.org/officeDocument/2006/relationships/image" Target="media/image48.emf"/><Relationship Id="rId121" Type="http://schemas.openxmlformats.org/officeDocument/2006/relationships/image" Target="media/image62.svg"/><Relationship Id="rId3" Type="http://schemas.openxmlformats.org/officeDocument/2006/relationships/customXml" Target="../customXml/item3.xml"/><Relationship Id="rId12" Type="http://schemas.openxmlformats.org/officeDocument/2006/relationships/hyperlink" Target="https://github.com/AudioBuildersWorkshop/BreadboardKit/" TargetMode="External"/><Relationship Id="rId17" Type="http://schemas.openxmlformats.org/officeDocument/2006/relationships/image" Target="media/image3.png"/><Relationship Id="rId25" Type="http://schemas.microsoft.com/office/2007/relationships/hdphoto" Target="media/hdphoto4.wdp"/><Relationship Id="rId33" Type="http://schemas.microsoft.com/office/2007/relationships/hdphoto" Target="media/hdphoto8.wdp"/><Relationship Id="rId38" Type="http://schemas.openxmlformats.org/officeDocument/2006/relationships/image" Target="media/image13.png"/><Relationship Id="rId46" Type="http://schemas.openxmlformats.org/officeDocument/2006/relationships/image" Target="media/image17.png"/><Relationship Id="rId59" Type="http://schemas.microsoft.com/office/2007/relationships/hdphoto" Target="media/hdphoto18.wdp"/><Relationship Id="rId67" Type="http://schemas.microsoft.com/office/2007/relationships/hdphoto" Target="media/hdphoto22.wdp"/><Relationship Id="rId103" Type="http://schemas.openxmlformats.org/officeDocument/2006/relationships/image" Target="media/image50.png"/><Relationship Id="rId108" Type="http://schemas.microsoft.com/office/2007/relationships/hdphoto" Target="media/hdphoto38.wdp"/><Relationship Id="rId116" Type="http://schemas.openxmlformats.org/officeDocument/2006/relationships/hyperlink" Target="https://learn.sparkfun.com/tutorials/how-to-use-a-breadboard" TargetMode="External"/><Relationship Id="rId124" Type="http://schemas.openxmlformats.org/officeDocument/2006/relationships/hyperlink" Target="https://creativecommons.org/licenses/by-sa/4.0/legalcode" TargetMode="External"/><Relationship Id="rId129" Type="http://schemas.openxmlformats.org/officeDocument/2006/relationships/footer" Target="footer1.xml"/><Relationship Id="rId20" Type="http://schemas.microsoft.com/office/2007/relationships/hdphoto" Target="media/hdphoto2.wdp"/><Relationship Id="rId41" Type="http://schemas.microsoft.com/office/2007/relationships/hdphoto" Target="media/hdphoto12.wdp"/><Relationship Id="rId54" Type="http://schemas.openxmlformats.org/officeDocument/2006/relationships/image" Target="media/image23.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35.png"/><Relationship Id="rId83" Type="http://schemas.microsoft.com/office/2007/relationships/hdphoto" Target="media/hdphoto29.wdp"/><Relationship Id="rId88" Type="http://schemas.openxmlformats.org/officeDocument/2006/relationships/image" Target="media/image42.png"/><Relationship Id="rId91" Type="http://schemas.microsoft.com/office/2007/relationships/hdphoto" Target="media/hdphoto33.wdp"/><Relationship Id="rId96" Type="http://schemas.openxmlformats.org/officeDocument/2006/relationships/image" Target="media/image46.emf"/><Relationship Id="rId11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digikey.com/en/articles/techzone/2017/apr/big-boys-race-young-girls-violet-wins-resistors-color-codes" TargetMode="External"/><Relationship Id="rId23" Type="http://schemas.microsoft.com/office/2007/relationships/hdphoto" Target="media/hdphoto3.wdp"/><Relationship Id="rId28" Type="http://schemas.openxmlformats.org/officeDocument/2006/relationships/image" Target="media/image8.png"/><Relationship Id="rId36" Type="http://schemas.openxmlformats.org/officeDocument/2006/relationships/image" Target="media/image12.png"/><Relationship Id="rId49" Type="http://schemas.microsoft.com/office/2007/relationships/hdphoto" Target="media/hdphoto16.wdp"/><Relationship Id="rId57" Type="http://schemas.microsoft.com/office/2007/relationships/hdphoto" Target="media/hdphoto17.wdp"/><Relationship Id="rId106" Type="http://schemas.openxmlformats.org/officeDocument/2006/relationships/image" Target="media/image52.png"/><Relationship Id="rId114" Type="http://schemas.microsoft.com/office/2007/relationships/hdphoto" Target="media/hdphoto39.wdp"/><Relationship Id="rId119" Type="http://schemas.openxmlformats.org/officeDocument/2006/relationships/image" Target="media/image60.png"/><Relationship Id="rId127" Type="http://schemas.openxmlformats.org/officeDocument/2006/relationships/hyperlink" Target="http://clk.works/" TargetMode="External"/><Relationship Id="rId10" Type="http://schemas.openxmlformats.org/officeDocument/2006/relationships/endnotes" Target="endnotes.xml"/><Relationship Id="rId31" Type="http://schemas.microsoft.com/office/2007/relationships/hdphoto" Target="media/hdphoto7.wdp"/><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7.png"/><Relationship Id="rId65" Type="http://schemas.microsoft.com/office/2007/relationships/hdphoto" Target="media/hdphoto21.wdp"/><Relationship Id="rId73" Type="http://schemas.openxmlformats.org/officeDocument/2006/relationships/image" Target="media/image34.png"/><Relationship Id="rId78" Type="http://schemas.openxmlformats.org/officeDocument/2006/relationships/image" Target="media/image37.png"/><Relationship Id="rId81" Type="http://schemas.microsoft.com/office/2007/relationships/hdphoto" Target="media/hdphoto28.wdp"/><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image" Target="media/image49.png"/><Relationship Id="rId101" Type="http://schemas.openxmlformats.org/officeDocument/2006/relationships/image" Target="media/image490.png"/><Relationship Id="rId122" Type="http://schemas.openxmlformats.org/officeDocument/2006/relationships/hyperlink" Target="https://www.facebook.com/groups/AudioBuildersWorkshop/" TargetMode="External"/><Relationship Id="rId13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audiobuildersworkshop.com/" TargetMode="External"/><Relationship Id="rId18" Type="http://schemas.microsoft.com/office/2007/relationships/hdphoto" Target="media/hdphoto1.wdp"/><Relationship Id="rId39" Type="http://schemas.microsoft.com/office/2007/relationships/hdphoto" Target="media/hdphoto11.wdp"/><Relationship Id="rId109" Type="http://schemas.openxmlformats.org/officeDocument/2006/relationships/image" Target="media/image54.png"/><Relationship Id="rId34" Type="http://schemas.openxmlformats.org/officeDocument/2006/relationships/image" Target="media/image11.png"/><Relationship Id="rId50" Type="http://schemas.openxmlformats.org/officeDocument/2006/relationships/image" Target="media/image19.png"/><Relationship Id="rId55" Type="http://schemas.openxmlformats.org/officeDocument/2006/relationships/image" Target="media/image24.png"/><Relationship Id="rId76" Type="http://schemas.microsoft.com/office/2007/relationships/hdphoto" Target="media/hdphoto26.wdp"/><Relationship Id="rId97" Type="http://schemas.openxmlformats.org/officeDocument/2006/relationships/image" Target="media/image47.emf"/><Relationship Id="rId104" Type="http://schemas.openxmlformats.org/officeDocument/2006/relationships/image" Target="media/image51.png"/><Relationship Id="rId120" Type="http://schemas.openxmlformats.org/officeDocument/2006/relationships/image" Target="media/image61.png"/><Relationship Id="rId125"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image" Target="media/image44.png"/><Relationship Id="rId2" Type="http://schemas.openxmlformats.org/officeDocument/2006/relationships/customXml" Target="../customXml/item2.xml"/><Relationship Id="rId29" Type="http://schemas.microsoft.com/office/2007/relationships/hdphoto" Target="media/hdphoto6.wdp"/><Relationship Id="rId24" Type="http://schemas.openxmlformats.org/officeDocument/2006/relationships/image" Target="media/image6.png"/><Relationship Id="rId40" Type="http://schemas.openxmlformats.org/officeDocument/2006/relationships/image" Target="media/image14.png"/><Relationship Id="rId45" Type="http://schemas.microsoft.com/office/2007/relationships/hdphoto" Target="media/hdphoto14.wdp"/><Relationship Id="rId66" Type="http://schemas.openxmlformats.org/officeDocument/2006/relationships/image" Target="media/image30.png"/><Relationship Id="rId87" Type="http://schemas.microsoft.com/office/2007/relationships/hdphoto" Target="media/hdphoto31.wdp"/><Relationship Id="rId110" Type="http://schemas.openxmlformats.org/officeDocument/2006/relationships/image" Target="media/image55.png"/><Relationship Id="rId115" Type="http://schemas.openxmlformats.org/officeDocument/2006/relationships/hyperlink" Target="https://www.sciencebuddies.org/science-fair-projects/references/how-to-use-a-breadboard" TargetMode="External"/><Relationship Id="rId131" Type="http://schemas.openxmlformats.org/officeDocument/2006/relationships/theme" Target="theme/theme1.xml"/><Relationship Id="rId61" Type="http://schemas.microsoft.com/office/2007/relationships/hdphoto" Target="media/hdphoto19.wdp"/><Relationship Id="rId82" Type="http://schemas.openxmlformats.org/officeDocument/2006/relationships/image" Target="media/image39.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Electronic_symbo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2.svg"/><Relationship Id="rId1"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brewster.BlackBox\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www.w3.org/XML/1998/namespace"/>
    <ds:schemaRef ds:uri="http://purl.org/dc/terms/"/>
    <ds:schemaRef ds:uri="http://purl.org/dc/elements/1.1/"/>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FF4E0F-7130-424A-9DAE-89E32C93B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1</TotalTime>
  <Pages>21</Pages>
  <Words>3852</Words>
  <Characters>19811</Characters>
  <Application>Microsoft Office Word</Application>
  <DocSecurity>0</DocSecurity>
  <Lines>550</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brewster</dc:creator>
  <cp:lastModifiedBy>brewster</cp:lastModifiedBy>
  <cp:revision>3</cp:revision>
  <cp:lastPrinted>2018-06-05T14:23:00Z</cp:lastPrinted>
  <dcterms:created xsi:type="dcterms:W3CDTF">2018-10-15T15:49:00Z</dcterms:created>
  <dcterms:modified xsi:type="dcterms:W3CDTF">2018-10-15T15:52:00Z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